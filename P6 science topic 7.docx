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0729" w14:textId="2E6E3D13" w:rsidR="00F23C0B" w:rsidRPr="00BA00E3" w:rsidRDefault="006E2100" w:rsidP="00D50F48">
      <w:pPr>
        <w:spacing w:line="240" w:lineRule="auto"/>
        <w:rPr>
          <w:rStyle w:val="Strong"/>
        </w:rPr>
      </w:pPr>
      <w:r>
        <w:t>Theme</w:t>
      </w:r>
      <w:r w:rsidR="00A07A05">
        <w:t xml:space="preserve">: </w:t>
      </w:r>
      <w:r w:rsidR="00A07A05" w:rsidRPr="00AD650B">
        <w:rPr>
          <w:rStyle w:val="Strong"/>
          <w:color w:val="FF0000"/>
        </w:rPr>
        <w:t xml:space="preserve">The </w:t>
      </w:r>
      <w:r w:rsidR="00F23C0B" w:rsidRPr="00AD650B">
        <w:rPr>
          <w:rStyle w:val="Strong"/>
          <w:color w:val="FF0000"/>
        </w:rPr>
        <w:t>environment</w:t>
      </w:r>
    </w:p>
    <w:p w14:paraId="1C36B3EC" w14:textId="34B9F69B" w:rsidR="00F23C0B" w:rsidRPr="00565685" w:rsidRDefault="00F23C0B" w:rsidP="00D50F48">
      <w:pPr>
        <w:spacing w:line="240" w:lineRule="auto"/>
        <w:rPr>
          <w:b/>
          <w:bCs/>
          <w:color w:val="FF0000"/>
        </w:rPr>
      </w:pPr>
      <w:r>
        <w:t>Topic 7</w:t>
      </w:r>
      <w:r w:rsidR="003F5529">
        <w:t>:</w:t>
      </w:r>
      <w:r w:rsidR="003F5529" w:rsidRPr="00B45F11">
        <w:rPr>
          <w:color w:val="FF0000"/>
        </w:rPr>
        <w:t xml:space="preserve"> </w:t>
      </w:r>
      <w:r w:rsidR="003F5529" w:rsidRPr="00565685">
        <w:rPr>
          <w:b/>
          <w:bCs/>
          <w:color w:val="FF0000"/>
        </w:rPr>
        <w:t xml:space="preserve">Resources in </w:t>
      </w:r>
      <w:r w:rsidR="002E02A8" w:rsidRPr="00565685">
        <w:rPr>
          <w:b/>
          <w:bCs/>
          <w:color w:val="FF0000"/>
        </w:rPr>
        <w:t xml:space="preserve">the </w:t>
      </w:r>
      <w:r w:rsidR="00545F64" w:rsidRPr="00565685">
        <w:rPr>
          <w:b/>
          <w:bCs/>
          <w:color w:val="FF0000"/>
        </w:rPr>
        <w:t xml:space="preserve">environment </w:t>
      </w:r>
    </w:p>
    <w:p w14:paraId="25EF462E" w14:textId="73504BF0" w:rsidR="00F23C0B" w:rsidRDefault="00B61E45" w:rsidP="00625869">
      <w:pPr>
        <w:spacing w:line="240" w:lineRule="auto"/>
        <w:rPr>
          <w:color w:val="000000" w:themeColor="text1"/>
        </w:rPr>
      </w:pPr>
      <w:r w:rsidRPr="001479AC">
        <w:rPr>
          <w:b/>
          <w:bCs/>
          <w:color w:val="000000" w:themeColor="text1"/>
        </w:rPr>
        <w:t xml:space="preserve">Resources: </w:t>
      </w:r>
      <w:r w:rsidR="00BC7E04">
        <w:rPr>
          <w:color w:val="000000" w:themeColor="text1"/>
        </w:rPr>
        <w:t>These are things/materials</w:t>
      </w:r>
      <w:r w:rsidR="00B47C32">
        <w:rPr>
          <w:color w:val="000000" w:themeColor="text1"/>
        </w:rPr>
        <w:t xml:space="preserve"> people use to satisfy their</w:t>
      </w:r>
      <w:r w:rsidR="00625869">
        <w:rPr>
          <w:color w:val="000000" w:themeColor="text1"/>
        </w:rPr>
        <w:t xml:space="preserve"> </w:t>
      </w:r>
      <w:r w:rsidR="00C50922">
        <w:rPr>
          <w:color w:val="000000" w:themeColor="text1"/>
        </w:rPr>
        <w:t>needs.</w:t>
      </w:r>
    </w:p>
    <w:p w14:paraId="6A7E22D5" w14:textId="05876E3A" w:rsidR="00C50922" w:rsidRDefault="00446721" w:rsidP="00625869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 resource: </w:t>
      </w:r>
      <w:r>
        <w:rPr>
          <w:color w:val="000000" w:themeColor="text1"/>
        </w:rPr>
        <w:t xml:space="preserve">is </w:t>
      </w:r>
      <w:r w:rsidR="00D82040">
        <w:rPr>
          <w:color w:val="000000" w:themeColor="text1"/>
        </w:rPr>
        <w:t>anything</w:t>
      </w:r>
      <w:r w:rsidR="00EB1F17">
        <w:rPr>
          <w:color w:val="000000" w:themeColor="text1"/>
        </w:rPr>
        <w:t xml:space="preserve">/ material </w:t>
      </w:r>
      <w:r w:rsidR="00801D6B">
        <w:rPr>
          <w:color w:val="000000" w:themeColor="text1"/>
        </w:rPr>
        <w:t>in the environment</w:t>
      </w:r>
      <w:r w:rsidR="00C909C3">
        <w:rPr>
          <w:color w:val="000000" w:themeColor="text1"/>
        </w:rPr>
        <w:t xml:space="preserve"> used to satisfy our needs.</w:t>
      </w:r>
    </w:p>
    <w:p w14:paraId="379C4A36" w14:textId="299CF475" w:rsidR="00867AB3" w:rsidRPr="00172711" w:rsidRDefault="00867AB3" w:rsidP="00625869">
      <w:pPr>
        <w:spacing w:line="240" w:lineRule="auto"/>
        <w:rPr>
          <w:b/>
          <w:bCs/>
          <w:color w:val="FF0000"/>
        </w:rPr>
      </w:pPr>
      <w:r w:rsidRPr="00172711">
        <w:rPr>
          <w:b/>
          <w:bCs/>
          <w:color w:val="FF0000"/>
        </w:rPr>
        <w:t>Types of resources</w:t>
      </w:r>
    </w:p>
    <w:p w14:paraId="055AF1F7" w14:textId="3441C706" w:rsidR="00746EE2" w:rsidRDefault="00DD6BAD" w:rsidP="0062586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Resources are classified</w:t>
      </w:r>
      <w:r w:rsidR="00434466">
        <w:rPr>
          <w:color w:val="000000" w:themeColor="text1"/>
        </w:rPr>
        <w:t xml:space="preserve"> according to their ability to</w:t>
      </w:r>
      <w:r w:rsidR="00C74DD5">
        <w:rPr>
          <w:color w:val="000000" w:themeColor="text1"/>
        </w:rPr>
        <w:t xml:space="preserve"> be used up completely</w:t>
      </w:r>
      <w:r w:rsidR="00EF438B">
        <w:rPr>
          <w:color w:val="000000" w:themeColor="text1"/>
        </w:rPr>
        <w:t xml:space="preserve"> as;</w:t>
      </w:r>
    </w:p>
    <w:p w14:paraId="5A7CFA9C" w14:textId="3158F994" w:rsidR="00EF438B" w:rsidRDefault="008C27B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Inexhaustible </w:t>
      </w:r>
      <w:r w:rsidR="000804DF">
        <w:rPr>
          <w:color w:val="000000" w:themeColor="text1"/>
        </w:rPr>
        <w:t>resources.</w:t>
      </w:r>
    </w:p>
    <w:p w14:paraId="76E300CA" w14:textId="14871F96" w:rsidR="006F5764" w:rsidRDefault="006F576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Exhaustible</w:t>
      </w:r>
      <w:r w:rsidR="000804DF">
        <w:rPr>
          <w:color w:val="000000" w:themeColor="text1"/>
        </w:rPr>
        <w:t xml:space="preserve"> resources.</w:t>
      </w:r>
    </w:p>
    <w:p w14:paraId="1ED36D86" w14:textId="0D49C20E" w:rsidR="000804DF" w:rsidRPr="00172711" w:rsidRDefault="009B1FDA" w:rsidP="000804DF">
      <w:pPr>
        <w:spacing w:line="240" w:lineRule="auto"/>
        <w:rPr>
          <w:b/>
          <w:bCs/>
          <w:color w:val="FF0000"/>
        </w:rPr>
      </w:pPr>
      <w:r w:rsidRPr="00172711">
        <w:rPr>
          <w:b/>
          <w:bCs/>
          <w:color w:val="FF0000"/>
        </w:rPr>
        <w:t>Inexhaustible resources</w:t>
      </w:r>
    </w:p>
    <w:p w14:paraId="61A648E2" w14:textId="093AED31" w:rsidR="009B1FDA" w:rsidRDefault="009B1FDA" w:rsidP="000804D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These are resources</w:t>
      </w:r>
      <w:r w:rsidR="000F7B57">
        <w:rPr>
          <w:color w:val="000000" w:themeColor="text1"/>
        </w:rPr>
        <w:t xml:space="preserve"> that cannot be used up completely.</w:t>
      </w:r>
    </w:p>
    <w:p w14:paraId="34AA2F84" w14:textId="7B81C2E9" w:rsidR="00E82873" w:rsidRPr="00172711" w:rsidRDefault="00E82873" w:rsidP="000804DF">
      <w:pPr>
        <w:spacing w:line="240" w:lineRule="auto"/>
        <w:rPr>
          <w:b/>
          <w:bCs/>
          <w:i/>
          <w:iCs/>
          <w:color w:val="70AD47" w:themeColor="accent6"/>
        </w:rPr>
      </w:pPr>
      <w:r w:rsidRPr="00172711">
        <w:rPr>
          <w:b/>
          <w:bCs/>
          <w:i/>
          <w:iCs/>
          <w:color w:val="70AD47" w:themeColor="accent6"/>
        </w:rPr>
        <w:t>Examples of</w:t>
      </w:r>
      <w:r w:rsidR="00A1082E" w:rsidRPr="00172711">
        <w:rPr>
          <w:b/>
          <w:bCs/>
          <w:i/>
          <w:iCs/>
          <w:color w:val="70AD47" w:themeColor="accent6"/>
        </w:rPr>
        <w:t xml:space="preserve"> inexhaustible resources</w:t>
      </w:r>
    </w:p>
    <w:p w14:paraId="3C1F56FC" w14:textId="43F044C2" w:rsidR="00A1082E" w:rsidRPr="00B1200D" w:rsidRDefault="00B1200D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>Sunshine</w:t>
      </w:r>
    </w:p>
    <w:p w14:paraId="69A24268" w14:textId="77777777" w:rsidR="00B1200D" w:rsidRPr="00B1200D" w:rsidRDefault="00B1200D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>Wind</w:t>
      </w:r>
    </w:p>
    <w:p w14:paraId="7F4EBB66" w14:textId="77777777" w:rsidR="00F21EBA" w:rsidRPr="00F21EBA" w:rsidRDefault="00E56FF5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 xml:space="preserve">Air </w:t>
      </w:r>
    </w:p>
    <w:p w14:paraId="71F15156" w14:textId="343C106B" w:rsidR="00E56FF5" w:rsidRPr="00FF0475" w:rsidRDefault="0094067E" w:rsidP="00F21EBA">
      <w:pPr>
        <w:spacing w:line="240" w:lineRule="auto"/>
        <w:rPr>
          <w:b/>
          <w:bCs/>
          <w:i/>
          <w:iCs/>
          <w:color w:val="FF0000"/>
        </w:rPr>
      </w:pPr>
      <w:r w:rsidRPr="00FF0475">
        <w:rPr>
          <w:b/>
          <w:bCs/>
          <w:color w:val="FF0000"/>
        </w:rPr>
        <w:t xml:space="preserve">The sun </w:t>
      </w:r>
      <w:r w:rsidR="00DF603F" w:rsidRPr="00FF0475">
        <w:rPr>
          <w:b/>
          <w:bCs/>
          <w:color w:val="FF0000"/>
        </w:rPr>
        <w:t>as resources</w:t>
      </w:r>
    </w:p>
    <w:p w14:paraId="7018DDF3" w14:textId="6434D6E3" w:rsidR="00DF603F" w:rsidRDefault="00C40117" w:rsidP="00E56FF5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The sun</w:t>
      </w:r>
      <w:r w:rsidR="008B6D3B">
        <w:rPr>
          <w:b/>
          <w:bCs/>
          <w:color w:val="000000" w:themeColor="text1"/>
        </w:rPr>
        <w:t xml:space="preserve"> </w:t>
      </w:r>
      <w:r w:rsidR="008B6D3B">
        <w:rPr>
          <w:color w:val="000000" w:themeColor="text1"/>
        </w:rPr>
        <w:t>is natural and inexhaustible</w:t>
      </w:r>
      <w:r w:rsidR="00951B7E">
        <w:rPr>
          <w:color w:val="000000" w:themeColor="text1"/>
        </w:rPr>
        <w:t xml:space="preserve"> source of </w:t>
      </w:r>
      <w:r w:rsidR="00EE2DD1">
        <w:rPr>
          <w:color w:val="000000" w:themeColor="text1"/>
        </w:rPr>
        <w:t>energy  in the environment.</w:t>
      </w:r>
    </w:p>
    <w:p w14:paraId="5A24BDDF" w14:textId="7CE4B8C7" w:rsidR="00EE2DD1" w:rsidRDefault="00AE617D" w:rsidP="00E56FF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forms of energy produced by the sun</w:t>
      </w:r>
      <w:r w:rsidR="00010EE7">
        <w:rPr>
          <w:color w:val="000000" w:themeColor="text1"/>
        </w:rPr>
        <w:t>.</w:t>
      </w:r>
    </w:p>
    <w:p w14:paraId="6D91A579" w14:textId="35AFE781" w:rsidR="00010EE7" w:rsidRDefault="00010EE7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Solar energy</w:t>
      </w:r>
    </w:p>
    <w:p w14:paraId="38512132" w14:textId="077B8D3E" w:rsidR="00DB6F43" w:rsidRDefault="00DB6F43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Heat energy</w:t>
      </w:r>
    </w:p>
    <w:p w14:paraId="29E6459D" w14:textId="0F32D575" w:rsidR="00DB6F43" w:rsidRDefault="00DB6F43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Light energy</w:t>
      </w:r>
    </w:p>
    <w:p w14:paraId="200FBD05" w14:textId="3B050829" w:rsidR="004F0601" w:rsidRPr="00FF0475" w:rsidRDefault="00C40775" w:rsidP="00F21EBA">
      <w:pPr>
        <w:spacing w:line="240" w:lineRule="auto"/>
        <w:rPr>
          <w:b/>
          <w:bCs/>
          <w:color w:val="4472C4" w:themeColor="accent5"/>
        </w:rPr>
      </w:pPr>
      <w:r w:rsidRPr="00FF0475">
        <w:rPr>
          <w:b/>
          <w:bCs/>
          <w:color w:val="4472C4" w:themeColor="accent5"/>
        </w:rPr>
        <w:t>How</w:t>
      </w:r>
      <w:r w:rsidR="006E4D9D" w:rsidRPr="00FF0475">
        <w:rPr>
          <w:b/>
          <w:bCs/>
          <w:color w:val="4472C4" w:themeColor="accent5"/>
        </w:rPr>
        <w:t xml:space="preserve"> </w:t>
      </w:r>
      <w:r w:rsidR="00574E08" w:rsidRPr="00FF0475">
        <w:rPr>
          <w:b/>
          <w:bCs/>
          <w:color w:val="4472C4" w:themeColor="accent5"/>
        </w:rPr>
        <w:t xml:space="preserve">sun </w:t>
      </w:r>
      <w:r w:rsidR="006E4D9D" w:rsidRPr="00FF0475">
        <w:rPr>
          <w:b/>
          <w:bCs/>
          <w:color w:val="4472C4" w:themeColor="accent5"/>
        </w:rPr>
        <w:t xml:space="preserve">is </w:t>
      </w:r>
      <w:r w:rsidR="00574E08" w:rsidRPr="00FF0475">
        <w:rPr>
          <w:b/>
          <w:bCs/>
          <w:color w:val="4472C4" w:themeColor="accent5"/>
        </w:rPr>
        <w:t>important to</w:t>
      </w:r>
      <w:r w:rsidR="004F0601" w:rsidRPr="00FF0475">
        <w:rPr>
          <w:b/>
          <w:bCs/>
          <w:color w:val="4472C4" w:themeColor="accent5"/>
        </w:rPr>
        <w:t xml:space="preserve"> the environment</w:t>
      </w:r>
    </w:p>
    <w:p w14:paraId="16046114" w14:textId="3B684FA3" w:rsidR="001F5BC2" w:rsidRPr="003D0D70" w:rsidRDefault="00B4746A">
      <w:pPr>
        <w:pStyle w:val="ListParagraph"/>
        <w:numPr>
          <w:ilvl w:val="0"/>
          <w:numId w:val="4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Sun helps in the</w:t>
      </w:r>
      <w:r w:rsidR="007C5803">
        <w:rPr>
          <w:color w:val="000000" w:themeColor="text1"/>
        </w:rPr>
        <w:t xml:space="preserve"> formation of </w:t>
      </w:r>
      <w:r w:rsidR="003D0D70">
        <w:rPr>
          <w:color w:val="000000" w:themeColor="text1"/>
        </w:rPr>
        <w:t>rainfall.</w:t>
      </w:r>
    </w:p>
    <w:p w14:paraId="2BC40692" w14:textId="564285E7" w:rsidR="003D0D70" w:rsidRPr="0020229A" w:rsidRDefault="003D0D70">
      <w:pPr>
        <w:pStyle w:val="ListParagraph"/>
        <w:numPr>
          <w:ilvl w:val="0"/>
          <w:numId w:val="4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Light from the sun helps</w:t>
      </w:r>
      <w:r w:rsidR="00DC37C9">
        <w:rPr>
          <w:color w:val="000000" w:themeColor="text1"/>
        </w:rPr>
        <w:t xml:space="preserve"> plant to make food</w:t>
      </w:r>
      <w:r w:rsidR="0020229A">
        <w:rPr>
          <w:color w:val="000000" w:themeColor="text1"/>
        </w:rPr>
        <w:t xml:space="preserve"> (photosynthesis)</w:t>
      </w:r>
    </w:p>
    <w:p w14:paraId="5C74A706" w14:textId="77777777" w:rsidR="006E4D9D" w:rsidRPr="0098518E" w:rsidRDefault="00A43285" w:rsidP="00A43285">
      <w:pPr>
        <w:spacing w:line="240" w:lineRule="auto"/>
        <w:rPr>
          <w:b/>
          <w:bCs/>
          <w:color w:val="4472C4" w:themeColor="accent5"/>
        </w:rPr>
      </w:pPr>
      <w:r w:rsidRPr="0098518E">
        <w:rPr>
          <w:b/>
          <w:bCs/>
          <w:color w:val="4472C4" w:themeColor="accent5"/>
        </w:rPr>
        <w:t>How sun is</w:t>
      </w:r>
      <w:r w:rsidR="008810A2" w:rsidRPr="0098518E">
        <w:rPr>
          <w:b/>
          <w:bCs/>
          <w:color w:val="4472C4" w:themeColor="accent5"/>
        </w:rPr>
        <w:t xml:space="preserve"> important to </w:t>
      </w:r>
      <w:r w:rsidR="006E4D9D" w:rsidRPr="0098518E">
        <w:rPr>
          <w:b/>
          <w:bCs/>
          <w:color w:val="4472C4" w:themeColor="accent5"/>
        </w:rPr>
        <w:t>people</w:t>
      </w:r>
    </w:p>
    <w:p w14:paraId="02387E0E" w14:textId="7EA7BD6B" w:rsidR="006E4D9D" w:rsidRDefault="0088684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6A3DA6">
        <w:rPr>
          <w:color w:val="000000" w:themeColor="text1"/>
        </w:rPr>
        <w:t>The sun is used in</w:t>
      </w:r>
      <w:r w:rsidR="008E2CCD" w:rsidRPr="006A3DA6">
        <w:rPr>
          <w:color w:val="000000" w:themeColor="text1"/>
        </w:rPr>
        <w:t xml:space="preserve"> the generation of solar </w:t>
      </w:r>
      <w:r w:rsidR="006A3DA6">
        <w:rPr>
          <w:color w:val="000000" w:themeColor="text1"/>
        </w:rPr>
        <w:t>electricity.</w:t>
      </w:r>
    </w:p>
    <w:p w14:paraId="041AB0F4" w14:textId="49B8B310" w:rsidR="006A3DA6" w:rsidRDefault="006A3DA6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People use sun </w:t>
      </w:r>
      <w:r w:rsidR="008327D0">
        <w:rPr>
          <w:color w:val="000000" w:themeColor="text1"/>
        </w:rPr>
        <w:t xml:space="preserve">to preserve food by </w:t>
      </w:r>
      <w:r w:rsidR="00A61C17">
        <w:rPr>
          <w:color w:val="000000" w:themeColor="text1"/>
        </w:rPr>
        <w:t>sun drying</w:t>
      </w:r>
      <w:r w:rsidR="00C74891">
        <w:rPr>
          <w:color w:val="000000" w:themeColor="text1"/>
        </w:rPr>
        <w:t xml:space="preserve"> </w:t>
      </w:r>
      <w:r w:rsidR="00732177">
        <w:rPr>
          <w:color w:val="000000" w:themeColor="text1"/>
        </w:rPr>
        <w:t>.</w:t>
      </w:r>
    </w:p>
    <w:p w14:paraId="0157FA06" w14:textId="25DA8ED7" w:rsidR="00732177" w:rsidRDefault="00A61C17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Sun helps the</w:t>
      </w:r>
      <w:r w:rsidR="00403A55">
        <w:rPr>
          <w:color w:val="000000" w:themeColor="text1"/>
        </w:rPr>
        <w:t xml:space="preserve"> human skin to make vitamin D.</w:t>
      </w:r>
    </w:p>
    <w:p w14:paraId="4CA693CA" w14:textId="01DF754F" w:rsidR="00403A55" w:rsidRDefault="006D65B2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sun helps to disinfect beddings</w:t>
      </w:r>
      <w:r w:rsidR="00724189">
        <w:rPr>
          <w:color w:val="000000" w:themeColor="text1"/>
        </w:rPr>
        <w:t>.</w:t>
      </w:r>
    </w:p>
    <w:p w14:paraId="74A41177" w14:textId="43FAC45F" w:rsidR="00724189" w:rsidRDefault="00724189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Light from the sun helps us </w:t>
      </w:r>
      <w:r w:rsidR="00B34E41">
        <w:rPr>
          <w:color w:val="000000" w:themeColor="text1"/>
        </w:rPr>
        <w:t>to see.</w:t>
      </w:r>
    </w:p>
    <w:p w14:paraId="064C59CA" w14:textId="0B87E09A" w:rsidR="00B34E41" w:rsidRDefault="00B34E41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Sun dries our </w:t>
      </w:r>
      <w:r w:rsidR="005E77FD">
        <w:rPr>
          <w:color w:val="000000" w:themeColor="text1"/>
        </w:rPr>
        <w:t>Clothes.</w:t>
      </w:r>
    </w:p>
    <w:p w14:paraId="76C021CC" w14:textId="20C74832" w:rsidR="005E77FD" w:rsidRDefault="00A31FC8" w:rsidP="005E77FD">
      <w:pPr>
        <w:spacing w:line="240" w:lineRule="auto"/>
        <w:rPr>
          <w:color w:val="000000" w:themeColor="text1"/>
        </w:rPr>
      </w:pPr>
      <w:r w:rsidRPr="0098518E">
        <w:rPr>
          <w:b/>
          <w:bCs/>
          <w:color w:val="538135" w:themeColor="accent6" w:themeShade="BF"/>
        </w:rPr>
        <w:t>Solar electricity</w:t>
      </w:r>
      <w:r>
        <w:rPr>
          <w:b/>
          <w:bCs/>
          <w:color w:val="000000" w:themeColor="text1"/>
        </w:rPr>
        <w:t xml:space="preserve">: </w:t>
      </w:r>
      <w:r w:rsidRPr="00353D13">
        <w:rPr>
          <w:color w:val="000000" w:themeColor="text1"/>
        </w:rPr>
        <w:t xml:space="preserve">This </w:t>
      </w:r>
      <w:r w:rsidR="002F3A51" w:rsidRPr="00353D13">
        <w:rPr>
          <w:color w:val="000000" w:themeColor="text1"/>
        </w:rPr>
        <w:t>is the type of electricity</w:t>
      </w:r>
      <w:r w:rsidR="00F671F8" w:rsidRPr="00353D13">
        <w:rPr>
          <w:color w:val="000000" w:themeColor="text1"/>
        </w:rPr>
        <w:t xml:space="preserve"> which is generated from</w:t>
      </w:r>
      <w:r w:rsidR="001A4175" w:rsidRPr="00353D13">
        <w:rPr>
          <w:color w:val="000000" w:themeColor="text1"/>
        </w:rPr>
        <w:t xml:space="preserve"> light rays of the sun</w:t>
      </w:r>
      <w:r w:rsidR="00353D13">
        <w:rPr>
          <w:color w:val="000000" w:themeColor="text1"/>
        </w:rPr>
        <w:t>.</w:t>
      </w:r>
    </w:p>
    <w:p w14:paraId="1829634F" w14:textId="4EAC532A" w:rsidR="00353D13" w:rsidRPr="00622568" w:rsidRDefault="00256A67" w:rsidP="005E77FD">
      <w:pPr>
        <w:spacing w:line="240" w:lineRule="auto"/>
        <w:rPr>
          <w:b/>
          <w:bCs/>
          <w:i/>
          <w:iCs/>
          <w:color w:val="4472C4" w:themeColor="accent5"/>
        </w:rPr>
      </w:pPr>
      <w:r w:rsidRPr="00622568">
        <w:rPr>
          <w:b/>
          <w:bCs/>
          <w:i/>
          <w:iCs/>
          <w:color w:val="4472C4" w:themeColor="accent5"/>
        </w:rPr>
        <w:t>Ways in which solar electricity</w:t>
      </w:r>
      <w:r w:rsidR="00F43DFD" w:rsidRPr="00622568">
        <w:rPr>
          <w:b/>
          <w:bCs/>
          <w:i/>
          <w:iCs/>
          <w:color w:val="4472C4" w:themeColor="accent5"/>
        </w:rPr>
        <w:t xml:space="preserve"> is friendly to the environment</w:t>
      </w:r>
    </w:p>
    <w:p w14:paraId="43FF631A" w14:textId="583407C7" w:rsidR="00A14275" w:rsidRDefault="00A14275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B962EF">
        <w:rPr>
          <w:color w:val="000000" w:themeColor="text1"/>
        </w:rPr>
        <w:t>It reduces the rate at which</w:t>
      </w:r>
      <w:r w:rsidR="00A4303A" w:rsidRPr="00B962EF">
        <w:rPr>
          <w:color w:val="000000" w:themeColor="text1"/>
        </w:rPr>
        <w:t xml:space="preserve"> trees are cut for</w:t>
      </w:r>
      <w:r w:rsidR="00B962EF" w:rsidRPr="00B962EF">
        <w:rPr>
          <w:color w:val="000000" w:themeColor="text1"/>
        </w:rPr>
        <w:t xml:space="preserve"> fire wood.</w:t>
      </w:r>
    </w:p>
    <w:p w14:paraId="5F1B4374" w14:textId="580113FE" w:rsidR="00B962EF" w:rsidRDefault="00E7681C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It does not pollute the environment</w:t>
      </w:r>
      <w:r w:rsidR="00F82C98">
        <w:rPr>
          <w:color w:val="000000" w:themeColor="text1"/>
        </w:rPr>
        <w:t>.</w:t>
      </w:r>
    </w:p>
    <w:p w14:paraId="3C68D635" w14:textId="106DB085" w:rsidR="00F82C98" w:rsidRPr="00BD0378" w:rsidRDefault="00F84527" w:rsidP="00F84527">
      <w:pPr>
        <w:spacing w:line="240" w:lineRule="auto"/>
        <w:rPr>
          <w:b/>
          <w:bCs/>
          <w:i/>
          <w:iCs/>
          <w:color w:val="000000" w:themeColor="text1"/>
        </w:rPr>
      </w:pPr>
      <w:r w:rsidRPr="00622568">
        <w:rPr>
          <w:b/>
          <w:bCs/>
          <w:i/>
          <w:iCs/>
          <w:color w:val="70AD47" w:themeColor="accent6"/>
        </w:rPr>
        <w:t xml:space="preserve">Food stuffs </w:t>
      </w:r>
      <w:r w:rsidR="00074520" w:rsidRPr="00622568">
        <w:rPr>
          <w:b/>
          <w:bCs/>
          <w:i/>
          <w:iCs/>
          <w:color w:val="70AD47" w:themeColor="accent6"/>
        </w:rPr>
        <w:t xml:space="preserve">that can be preserved by </w:t>
      </w:r>
      <w:r w:rsidR="00C9621F" w:rsidRPr="00622568">
        <w:rPr>
          <w:b/>
          <w:bCs/>
          <w:i/>
          <w:iCs/>
          <w:color w:val="70AD47" w:themeColor="accent6"/>
        </w:rPr>
        <w:t xml:space="preserve">sun </w:t>
      </w:r>
      <w:r w:rsidR="00BD0378" w:rsidRPr="00005868">
        <w:rPr>
          <w:b/>
          <w:bCs/>
          <w:i/>
          <w:iCs/>
          <w:color w:val="70AD47" w:themeColor="accent6"/>
        </w:rPr>
        <w:t>drying</w:t>
      </w:r>
      <w:r w:rsidR="00BD0378">
        <w:rPr>
          <w:b/>
          <w:bCs/>
          <w:i/>
          <w:iCs/>
          <w:color w:val="000000" w:themeColor="text1"/>
        </w:rPr>
        <w:t xml:space="preserve"> </w:t>
      </w:r>
    </w:p>
    <w:p w14:paraId="28E430BD" w14:textId="5C7C0786" w:rsidR="001D5DFA" w:rsidRDefault="001D0F9C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Cassava, maize</w:t>
      </w:r>
      <w:r w:rsidR="000712D9">
        <w:rPr>
          <w:color w:val="000000" w:themeColor="text1"/>
        </w:rPr>
        <w:t xml:space="preserve">, beans, millet, rice, </w:t>
      </w:r>
      <w:r w:rsidR="001D5DFA">
        <w:rPr>
          <w:color w:val="000000" w:themeColor="text1"/>
        </w:rPr>
        <w:t>sorghum etc.</w:t>
      </w:r>
    </w:p>
    <w:p w14:paraId="1D39976B" w14:textId="5A5BF861" w:rsidR="008544DF" w:rsidRPr="00EA5C09" w:rsidRDefault="00DF71B3" w:rsidP="00F21EBA">
      <w:pPr>
        <w:spacing w:line="240" w:lineRule="auto"/>
        <w:rPr>
          <w:b/>
          <w:bCs/>
          <w:color w:val="FF0000"/>
        </w:rPr>
      </w:pPr>
      <w:r w:rsidRPr="00EA5C09">
        <w:rPr>
          <w:b/>
          <w:bCs/>
          <w:color w:val="FF0000"/>
        </w:rPr>
        <w:t>The</w:t>
      </w:r>
      <w:r w:rsidR="00177EEC" w:rsidRPr="00EA5C09">
        <w:rPr>
          <w:b/>
          <w:bCs/>
          <w:color w:val="FF0000"/>
        </w:rPr>
        <w:t xml:space="preserve"> air as a resource</w:t>
      </w:r>
    </w:p>
    <w:p w14:paraId="15549947" w14:textId="4469D5DA" w:rsidR="00344D40" w:rsidRDefault="00344D40" w:rsidP="00F21EBA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Air </w:t>
      </w:r>
      <w:r>
        <w:rPr>
          <w:color w:val="000000" w:themeColor="text1"/>
        </w:rPr>
        <w:t xml:space="preserve">is a mixture of </w:t>
      </w:r>
      <w:r w:rsidR="00A744C2">
        <w:rPr>
          <w:color w:val="000000" w:themeColor="text1"/>
        </w:rPr>
        <w:t xml:space="preserve">gases in </w:t>
      </w:r>
      <w:r w:rsidR="00EA0A7B">
        <w:rPr>
          <w:color w:val="000000" w:themeColor="text1"/>
        </w:rPr>
        <w:t>atmosphere.</w:t>
      </w:r>
    </w:p>
    <w:p w14:paraId="4F91270F" w14:textId="3F26FD06" w:rsidR="00ED28D4" w:rsidRPr="00EA5C09" w:rsidRDefault="00430FE1" w:rsidP="00F21EBA">
      <w:pPr>
        <w:spacing w:line="240" w:lineRule="auto"/>
        <w:rPr>
          <w:b/>
          <w:bCs/>
          <w:i/>
          <w:iCs/>
          <w:color w:val="70AD47" w:themeColor="accent6"/>
        </w:rPr>
      </w:pPr>
      <w:r w:rsidRPr="00EA5C09">
        <w:rPr>
          <w:b/>
          <w:bCs/>
          <w:i/>
          <w:iCs/>
          <w:color w:val="70AD47" w:themeColor="accent6"/>
        </w:rPr>
        <w:t xml:space="preserve">Gases that make </w:t>
      </w:r>
      <w:r w:rsidR="003D2C58" w:rsidRPr="00EA5C09">
        <w:rPr>
          <w:b/>
          <w:bCs/>
          <w:i/>
          <w:iCs/>
          <w:color w:val="70AD47" w:themeColor="accent6"/>
        </w:rPr>
        <w:t>up air</w:t>
      </w:r>
    </w:p>
    <w:p w14:paraId="55C5989C" w14:textId="59DE8E2E" w:rsidR="003D2C58" w:rsidRPr="00494634" w:rsidRDefault="00B6787A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494634">
        <w:rPr>
          <w:color w:val="000000" w:themeColor="text1"/>
        </w:rPr>
        <w:t>Oxygen with 21</w:t>
      </w:r>
      <w:r w:rsidR="003C52CD" w:rsidRPr="00494634">
        <w:rPr>
          <w:color w:val="000000" w:themeColor="text1"/>
        </w:rPr>
        <w:t>%</w:t>
      </w:r>
    </w:p>
    <w:p w14:paraId="3DAB964D" w14:textId="74081108" w:rsidR="00B219C9" w:rsidRPr="00494634" w:rsidRDefault="00B219C9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494634">
        <w:rPr>
          <w:color w:val="000000" w:themeColor="text1"/>
        </w:rPr>
        <w:t xml:space="preserve">Carbon </w:t>
      </w:r>
      <w:r w:rsidR="003C52CD" w:rsidRPr="00494634">
        <w:rPr>
          <w:color w:val="000000" w:themeColor="text1"/>
        </w:rPr>
        <w:t xml:space="preserve">dioxide with </w:t>
      </w:r>
      <w:r w:rsidR="00E11C8A" w:rsidRPr="00494634">
        <w:rPr>
          <w:color w:val="000000" w:themeColor="text1"/>
        </w:rPr>
        <w:t>0.03%</w:t>
      </w:r>
    </w:p>
    <w:p w14:paraId="771C0F47" w14:textId="005759FE" w:rsidR="00B219C9" w:rsidRPr="00494634" w:rsidRDefault="00E11C8A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494634">
        <w:rPr>
          <w:color w:val="000000" w:themeColor="text1"/>
        </w:rPr>
        <w:t>Nitrogen with 78</w:t>
      </w:r>
      <w:r w:rsidR="007746AC" w:rsidRPr="00494634">
        <w:rPr>
          <w:color w:val="000000" w:themeColor="text1"/>
        </w:rPr>
        <w:t>%</w:t>
      </w:r>
    </w:p>
    <w:p w14:paraId="3232CA83" w14:textId="1A8AC175" w:rsidR="00B219C9" w:rsidRPr="00494634" w:rsidRDefault="003772BC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494634">
        <w:rPr>
          <w:color w:val="000000" w:themeColor="text1"/>
        </w:rPr>
        <w:t>Rare gas</w:t>
      </w:r>
      <w:r w:rsidR="007746AC" w:rsidRPr="00494634">
        <w:rPr>
          <w:color w:val="000000" w:themeColor="text1"/>
        </w:rPr>
        <w:t xml:space="preserve"> with 0.</w:t>
      </w:r>
      <w:r w:rsidR="00B74C1A" w:rsidRPr="00494634">
        <w:rPr>
          <w:color w:val="000000" w:themeColor="text1"/>
        </w:rPr>
        <w:t>9%</w:t>
      </w:r>
      <w:r w:rsidR="007C6F73" w:rsidRPr="00494634">
        <w:rPr>
          <w:color w:val="000000" w:themeColor="text1"/>
        </w:rPr>
        <w:t>(1%)</w:t>
      </w:r>
    </w:p>
    <w:p w14:paraId="582C6F15" w14:textId="7D517479" w:rsidR="007C6F73" w:rsidRPr="00EA5C09" w:rsidRDefault="00671A41" w:rsidP="00F21EBA">
      <w:pPr>
        <w:spacing w:line="240" w:lineRule="auto"/>
        <w:rPr>
          <w:b/>
          <w:bCs/>
          <w:color w:val="4472C4" w:themeColor="accent5"/>
        </w:rPr>
      </w:pPr>
      <w:r w:rsidRPr="00EA5C09">
        <w:rPr>
          <w:b/>
          <w:bCs/>
          <w:color w:val="4472C4" w:themeColor="accent5"/>
        </w:rPr>
        <w:t>Ways how air is s used as</w:t>
      </w:r>
      <w:r w:rsidR="00F51235" w:rsidRPr="00EA5C09">
        <w:rPr>
          <w:b/>
          <w:bCs/>
          <w:color w:val="4472C4" w:themeColor="accent5"/>
        </w:rPr>
        <w:t xml:space="preserve"> a</w:t>
      </w:r>
      <w:r w:rsidRPr="00EA5C09">
        <w:rPr>
          <w:b/>
          <w:bCs/>
          <w:color w:val="4472C4" w:themeColor="accent5"/>
        </w:rPr>
        <w:t xml:space="preserve"> </w:t>
      </w:r>
      <w:r w:rsidR="00F51235" w:rsidRPr="00EA5C09">
        <w:rPr>
          <w:b/>
          <w:bCs/>
          <w:color w:val="4472C4" w:themeColor="accent5"/>
        </w:rPr>
        <w:t>resource.</w:t>
      </w:r>
    </w:p>
    <w:p w14:paraId="38EE4795" w14:textId="7EA8ADD6" w:rsidR="00F51235" w:rsidRDefault="007D4643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 w:rsidRPr="009530AA">
        <w:rPr>
          <w:color w:val="000000" w:themeColor="text1"/>
        </w:rPr>
        <w:t xml:space="preserve">Oxygen is used for </w:t>
      </w:r>
      <w:r w:rsidR="009530AA">
        <w:rPr>
          <w:color w:val="000000" w:themeColor="text1"/>
        </w:rPr>
        <w:t>breathing.</w:t>
      </w:r>
    </w:p>
    <w:p w14:paraId="2821D9CA" w14:textId="34F297CC" w:rsidR="009530AA" w:rsidRDefault="009530AA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Oxygen supports </w:t>
      </w:r>
      <w:r w:rsidR="006A5D74">
        <w:rPr>
          <w:color w:val="000000" w:themeColor="text1"/>
        </w:rPr>
        <w:t>burning of fire.</w:t>
      </w:r>
    </w:p>
    <w:p w14:paraId="59B63EA1" w14:textId="7A0CB462" w:rsidR="006A5D74" w:rsidRDefault="00374A59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Carbon dioxide is used to</w:t>
      </w:r>
      <w:r w:rsidR="008E78B0">
        <w:rPr>
          <w:color w:val="000000" w:themeColor="text1"/>
        </w:rPr>
        <w:t xml:space="preserve"> extinguish fire.</w:t>
      </w:r>
    </w:p>
    <w:p w14:paraId="54710B90" w14:textId="34D688B2" w:rsidR="008E78B0" w:rsidRDefault="008E78B0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Carbon dioxide</w:t>
      </w:r>
      <w:r w:rsidR="00405787">
        <w:rPr>
          <w:color w:val="000000" w:themeColor="text1"/>
        </w:rPr>
        <w:t xml:space="preserve"> is used to preserve bottled drinks</w:t>
      </w:r>
      <w:r w:rsidR="00BF5613">
        <w:rPr>
          <w:color w:val="000000" w:themeColor="text1"/>
        </w:rPr>
        <w:t xml:space="preserve"> such as sodas.</w:t>
      </w:r>
    </w:p>
    <w:p w14:paraId="2F9816B4" w14:textId="20817564" w:rsidR="00D07D1E" w:rsidRDefault="00432990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Nitrogen and rare gas like</w:t>
      </w:r>
      <w:r w:rsidR="00310072">
        <w:rPr>
          <w:color w:val="000000" w:themeColor="text1"/>
        </w:rPr>
        <w:t xml:space="preserve"> argon are used in electric </w:t>
      </w:r>
      <w:r w:rsidR="00D07D1E">
        <w:rPr>
          <w:color w:val="000000" w:themeColor="text1"/>
        </w:rPr>
        <w:t>bulbs.</w:t>
      </w:r>
    </w:p>
    <w:p w14:paraId="21814124" w14:textId="69A18018" w:rsidR="00D07D1E" w:rsidRPr="007232FC" w:rsidRDefault="00DC487D" w:rsidP="00D07D1E">
      <w:pPr>
        <w:spacing w:line="240" w:lineRule="auto"/>
        <w:rPr>
          <w:b/>
          <w:bCs/>
          <w:color w:val="4472C4" w:themeColor="accent5"/>
        </w:rPr>
      </w:pPr>
      <w:r w:rsidRPr="007232FC">
        <w:rPr>
          <w:b/>
          <w:bCs/>
          <w:color w:val="4472C4" w:themeColor="accent5"/>
        </w:rPr>
        <w:t>The wind as a resource</w:t>
      </w:r>
    </w:p>
    <w:p w14:paraId="73BC0B5B" w14:textId="58A02B53" w:rsidR="00DC487D" w:rsidRDefault="00DC487D" w:rsidP="00D07D1E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Wind </w:t>
      </w:r>
      <w:r w:rsidR="00AE4B25">
        <w:rPr>
          <w:color w:val="000000" w:themeColor="text1"/>
        </w:rPr>
        <w:t>is moving air.</w:t>
      </w:r>
    </w:p>
    <w:p w14:paraId="13AAE373" w14:textId="691B5B12" w:rsidR="007D3C0C" w:rsidRPr="00CB6AF8" w:rsidRDefault="00FE73A5" w:rsidP="00D07D1E">
      <w:p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Wind is </w:t>
      </w:r>
      <w:r w:rsidR="00CB6AF8">
        <w:rPr>
          <w:color w:val="000000" w:themeColor="text1"/>
        </w:rPr>
        <w:t xml:space="preserve">possesses the form of energy called </w:t>
      </w:r>
      <w:r w:rsidR="00115F69">
        <w:rPr>
          <w:b/>
          <w:bCs/>
          <w:color w:val="000000" w:themeColor="text1"/>
        </w:rPr>
        <w:t>kinetic energy.</w:t>
      </w:r>
    </w:p>
    <w:p w14:paraId="61B439CE" w14:textId="7C89D95C" w:rsidR="00AE4B25" w:rsidRPr="007232FC" w:rsidRDefault="00190338" w:rsidP="00D07D1E">
      <w:pPr>
        <w:spacing w:line="240" w:lineRule="auto"/>
        <w:rPr>
          <w:b/>
          <w:bCs/>
          <w:color w:val="4472C4" w:themeColor="accent5"/>
        </w:rPr>
      </w:pPr>
      <w:r w:rsidRPr="007232FC">
        <w:rPr>
          <w:b/>
          <w:bCs/>
          <w:color w:val="4472C4" w:themeColor="accent5"/>
        </w:rPr>
        <w:t>Ways how wind is used</w:t>
      </w:r>
      <w:r w:rsidR="0003580B" w:rsidRPr="007232FC">
        <w:rPr>
          <w:b/>
          <w:bCs/>
          <w:color w:val="4472C4" w:themeColor="accent5"/>
        </w:rPr>
        <w:t xml:space="preserve"> as a resource</w:t>
      </w:r>
    </w:p>
    <w:p w14:paraId="4F64AC09" w14:textId="6D46D12E" w:rsidR="0003580B" w:rsidRDefault="00633E7E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 w:rsidRPr="00D3502F">
        <w:rPr>
          <w:color w:val="000000" w:themeColor="text1"/>
        </w:rPr>
        <w:t>Wind is used for</w:t>
      </w:r>
      <w:r w:rsidR="000E078A" w:rsidRPr="00D3502F">
        <w:rPr>
          <w:color w:val="000000" w:themeColor="text1"/>
        </w:rPr>
        <w:t xml:space="preserve"> winnowing seed and grains</w:t>
      </w:r>
      <w:r w:rsidR="00D3502F" w:rsidRPr="00D3502F">
        <w:rPr>
          <w:color w:val="000000" w:themeColor="text1"/>
        </w:rPr>
        <w:t>.</w:t>
      </w:r>
    </w:p>
    <w:p w14:paraId="50D3C3FA" w14:textId="03468F47" w:rsidR="00D3502F" w:rsidRDefault="00D3502F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Wind is used to</w:t>
      </w:r>
      <w:r w:rsidR="002152C7">
        <w:rPr>
          <w:color w:val="000000" w:themeColor="text1"/>
        </w:rPr>
        <w:t xml:space="preserve"> sail boats.</w:t>
      </w:r>
    </w:p>
    <w:p w14:paraId="44F35B34" w14:textId="7B014C76" w:rsidR="002152C7" w:rsidRDefault="002152C7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Wind helps to</w:t>
      </w:r>
      <w:r w:rsidR="00E42DB3">
        <w:rPr>
          <w:color w:val="000000" w:themeColor="text1"/>
        </w:rPr>
        <w:t xml:space="preserve"> disperse seeds</w:t>
      </w:r>
    </w:p>
    <w:p w14:paraId="7BDF4632" w14:textId="5945A8EB" w:rsidR="00E42DB3" w:rsidRDefault="00E42DB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Wind is used</w:t>
      </w:r>
      <w:r w:rsidR="0072470F">
        <w:rPr>
          <w:color w:val="000000" w:themeColor="text1"/>
        </w:rPr>
        <w:t xml:space="preserve"> in pollination of flowers.</w:t>
      </w:r>
    </w:p>
    <w:p w14:paraId="606E257F" w14:textId="090C50B7" w:rsidR="0072470F" w:rsidRDefault="0072470F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Wind is used to</w:t>
      </w:r>
      <w:r w:rsidR="00D718D7">
        <w:rPr>
          <w:color w:val="000000" w:themeColor="text1"/>
        </w:rPr>
        <w:t xml:space="preserve"> fly kites </w:t>
      </w:r>
    </w:p>
    <w:p w14:paraId="5B9E3EC9" w14:textId="77777777" w:rsidR="00AC085D" w:rsidRDefault="00D718D7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Wind </w:t>
      </w:r>
      <w:r w:rsidR="00750043">
        <w:rPr>
          <w:color w:val="000000" w:themeColor="text1"/>
        </w:rPr>
        <w:t xml:space="preserve">speeds up evaporation and </w:t>
      </w:r>
      <w:r w:rsidR="00A14F72">
        <w:rPr>
          <w:color w:val="000000" w:themeColor="text1"/>
        </w:rPr>
        <w:t>hence</w:t>
      </w:r>
      <w:r w:rsidR="00750043">
        <w:rPr>
          <w:color w:val="000000" w:themeColor="text1"/>
        </w:rPr>
        <w:t xml:space="preserve"> </w:t>
      </w:r>
      <w:r w:rsidR="00A14F72">
        <w:rPr>
          <w:color w:val="000000" w:themeColor="text1"/>
        </w:rPr>
        <w:t xml:space="preserve">increases </w:t>
      </w:r>
      <w:r w:rsidR="00630296">
        <w:rPr>
          <w:color w:val="000000" w:themeColor="text1"/>
        </w:rPr>
        <w:t xml:space="preserve">the speed to dry </w:t>
      </w:r>
      <w:r w:rsidR="00AC085D">
        <w:rPr>
          <w:color w:val="000000" w:themeColor="text1"/>
        </w:rPr>
        <w:t>man’s things.</w:t>
      </w:r>
    </w:p>
    <w:p w14:paraId="05173F43" w14:textId="77777777" w:rsidR="008E4FC4" w:rsidRDefault="00FA296A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Wind is used to turn windmills</w:t>
      </w:r>
      <w:r w:rsidR="00CF5679">
        <w:rPr>
          <w:color w:val="000000" w:themeColor="text1"/>
        </w:rPr>
        <w:t xml:space="preserve">. </w:t>
      </w:r>
    </w:p>
    <w:p w14:paraId="388122B2" w14:textId="72825FD7" w:rsidR="00D718D7" w:rsidRDefault="005308EA" w:rsidP="008E4FC4">
      <w:pPr>
        <w:spacing w:line="240" w:lineRule="auto"/>
        <w:rPr>
          <w:color w:val="000000" w:themeColor="text1"/>
        </w:rPr>
      </w:pPr>
      <w:r w:rsidRPr="008E4FC4">
        <w:rPr>
          <w:color w:val="000000" w:themeColor="text1"/>
        </w:rPr>
        <w:t>These windmills</w:t>
      </w:r>
      <w:r w:rsidR="007A20D1" w:rsidRPr="008E4FC4">
        <w:rPr>
          <w:color w:val="000000" w:themeColor="text1"/>
        </w:rPr>
        <w:t xml:space="preserve"> are used to turn generators</w:t>
      </w:r>
      <w:r w:rsidR="008E4FC4" w:rsidRPr="008E4FC4">
        <w:rPr>
          <w:color w:val="000000" w:themeColor="text1"/>
        </w:rPr>
        <w:t xml:space="preserve"> to produce electricity.</w:t>
      </w:r>
      <w:r w:rsidR="00AC085D" w:rsidRPr="008E4FC4">
        <w:rPr>
          <w:color w:val="000000" w:themeColor="text1"/>
        </w:rPr>
        <w:t xml:space="preserve"> </w:t>
      </w:r>
    </w:p>
    <w:p w14:paraId="0EA3BCBC" w14:textId="40EE0611" w:rsidR="008E4FC4" w:rsidRDefault="000A377E" w:rsidP="008E4FC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They are also used in drawing</w:t>
      </w:r>
      <w:r w:rsidR="00BD2F66">
        <w:rPr>
          <w:color w:val="000000" w:themeColor="text1"/>
        </w:rPr>
        <w:t xml:space="preserve"> water from underground.</w:t>
      </w:r>
    </w:p>
    <w:p w14:paraId="066B81D0" w14:textId="21A24657" w:rsidR="008468B2" w:rsidRPr="00147278" w:rsidRDefault="00A32236" w:rsidP="008E4FC4">
      <w:pPr>
        <w:spacing w:line="240" w:lineRule="auto"/>
        <w:rPr>
          <w:b/>
          <w:bCs/>
          <w:color w:val="FF0000"/>
        </w:rPr>
      </w:pPr>
      <w:r w:rsidRPr="00147278">
        <w:rPr>
          <w:b/>
          <w:bCs/>
          <w:color w:val="FF0000"/>
        </w:rPr>
        <w:t>Exhaustible resources</w:t>
      </w:r>
    </w:p>
    <w:p w14:paraId="69712FA6" w14:textId="6F00D559" w:rsidR="00A32236" w:rsidRDefault="005B60A3" w:rsidP="008E4FC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These are resources</w:t>
      </w:r>
      <w:r w:rsidR="008C67EC">
        <w:rPr>
          <w:color w:val="000000" w:themeColor="text1"/>
        </w:rPr>
        <w:t xml:space="preserve"> that can be completely used up.</w:t>
      </w:r>
    </w:p>
    <w:p w14:paraId="160D6064" w14:textId="7741BB79" w:rsidR="00E6166A" w:rsidRDefault="00B27FAA" w:rsidP="008E4FC4">
      <w:pPr>
        <w:spacing w:line="240" w:lineRule="auto"/>
        <w:rPr>
          <w:color w:val="000000" w:themeColor="text1"/>
        </w:rPr>
      </w:pPr>
      <w:r w:rsidRPr="008E7CD8">
        <w:rPr>
          <w:b/>
          <w:bCs/>
          <w:i/>
          <w:iCs/>
          <w:color w:val="FF0000"/>
        </w:rPr>
        <w:t>Examples of</w:t>
      </w:r>
      <w:r w:rsidR="00E6166A" w:rsidRPr="008E7CD8">
        <w:rPr>
          <w:b/>
          <w:bCs/>
          <w:i/>
          <w:iCs/>
          <w:color w:val="FF0000"/>
        </w:rPr>
        <w:t xml:space="preserve"> exhaustible resource</w:t>
      </w:r>
      <w:r w:rsidR="00E6166A">
        <w:rPr>
          <w:b/>
          <w:bCs/>
          <w:i/>
          <w:iCs/>
          <w:color w:val="000000" w:themeColor="text1"/>
        </w:rPr>
        <w:t>:</w:t>
      </w:r>
      <w:r w:rsidR="00E6166A">
        <w:rPr>
          <w:color w:val="000000" w:themeColor="text1"/>
        </w:rPr>
        <w:t xml:space="preserve"> </w:t>
      </w:r>
      <w:r w:rsidR="00066378">
        <w:rPr>
          <w:color w:val="000000" w:themeColor="text1"/>
        </w:rPr>
        <w:t xml:space="preserve">minerals, petroleum, </w:t>
      </w:r>
      <w:r w:rsidR="00044D1A">
        <w:rPr>
          <w:color w:val="000000" w:themeColor="text1"/>
        </w:rPr>
        <w:t>forest resources, animal resources</w:t>
      </w:r>
      <w:r w:rsidR="003B3DF6">
        <w:rPr>
          <w:color w:val="000000" w:themeColor="text1"/>
        </w:rPr>
        <w:t xml:space="preserve"> etc.</w:t>
      </w:r>
    </w:p>
    <w:p w14:paraId="2FC2034D" w14:textId="1F5382FE" w:rsidR="003B3DF6" w:rsidRPr="008E7CD8" w:rsidRDefault="00A13A0E" w:rsidP="008E4FC4">
      <w:pPr>
        <w:spacing w:line="240" w:lineRule="auto"/>
        <w:rPr>
          <w:b/>
          <w:bCs/>
          <w:color w:val="4472C4" w:themeColor="accent5"/>
        </w:rPr>
      </w:pPr>
      <w:r w:rsidRPr="008E7CD8">
        <w:rPr>
          <w:b/>
          <w:bCs/>
          <w:color w:val="4472C4" w:themeColor="accent5"/>
        </w:rPr>
        <w:t>Groups</w:t>
      </w:r>
      <w:r w:rsidR="00DF1A57" w:rsidRPr="008E7CD8">
        <w:rPr>
          <w:b/>
          <w:bCs/>
          <w:color w:val="4472C4" w:themeColor="accent5"/>
        </w:rPr>
        <w:t>/ types of exhaustible resources</w:t>
      </w:r>
    </w:p>
    <w:p w14:paraId="61D50BAF" w14:textId="3A613B5B" w:rsidR="000E7635" w:rsidRDefault="000E7635" w:rsidP="008E4FC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Exhaustible</w:t>
      </w:r>
      <w:r w:rsidR="00A520A7">
        <w:rPr>
          <w:color w:val="000000" w:themeColor="text1"/>
        </w:rPr>
        <w:t xml:space="preserve"> resources are  divided</w:t>
      </w:r>
      <w:r w:rsidR="00700206">
        <w:rPr>
          <w:color w:val="000000" w:themeColor="text1"/>
        </w:rPr>
        <w:t xml:space="preserve"> into two</w:t>
      </w:r>
      <w:r w:rsidR="000E3524">
        <w:rPr>
          <w:color w:val="000000" w:themeColor="text1"/>
        </w:rPr>
        <w:t xml:space="preserve"> according/</w:t>
      </w:r>
      <w:r w:rsidR="0021466D">
        <w:rPr>
          <w:color w:val="000000" w:themeColor="text1"/>
        </w:rPr>
        <w:t>depending on whether they can be</w:t>
      </w:r>
      <w:r w:rsidR="000D318C">
        <w:rPr>
          <w:color w:val="000000" w:themeColor="text1"/>
        </w:rPr>
        <w:t xml:space="preserve"> regained after exhaustion</w:t>
      </w:r>
      <w:r w:rsidR="000A7B55">
        <w:rPr>
          <w:color w:val="000000" w:themeColor="text1"/>
        </w:rPr>
        <w:t>.</w:t>
      </w:r>
    </w:p>
    <w:p w14:paraId="3F2EDA71" w14:textId="5775145B" w:rsidR="000A7B55" w:rsidRPr="00532C02" w:rsidRDefault="000A7B55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000000" w:themeColor="text1"/>
        </w:rPr>
      </w:pPr>
      <w:r w:rsidRPr="00532C02">
        <w:rPr>
          <w:color w:val="000000" w:themeColor="text1"/>
        </w:rPr>
        <w:t xml:space="preserve">Renewable </w:t>
      </w:r>
      <w:r w:rsidR="00532C02">
        <w:rPr>
          <w:color w:val="000000" w:themeColor="text1"/>
        </w:rPr>
        <w:t>resources.</w:t>
      </w:r>
    </w:p>
    <w:p w14:paraId="69F2B1E8" w14:textId="77777777" w:rsidR="001D2BB6" w:rsidRPr="001D2BB6" w:rsidRDefault="00532C02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Nonrenewable</w:t>
      </w:r>
      <w:r w:rsidR="001D2BB6">
        <w:rPr>
          <w:color w:val="000000" w:themeColor="text1"/>
        </w:rPr>
        <w:t xml:space="preserve"> resources</w:t>
      </w:r>
    </w:p>
    <w:p w14:paraId="0BC29874" w14:textId="77777777" w:rsidR="001D2BB6" w:rsidRPr="00147278" w:rsidRDefault="001D2BB6" w:rsidP="001D2BB6">
      <w:pPr>
        <w:spacing w:line="240" w:lineRule="auto"/>
        <w:rPr>
          <w:b/>
          <w:bCs/>
          <w:color w:val="FF0000"/>
        </w:rPr>
      </w:pPr>
      <w:r w:rsidRPr="00147278">
        <w:rPr>
          <w:b/>
          <w:bCs/>
          <w:color w:val="FF0000"/>
        </w:rPr>
        <w:t>Renewable resources</w:t>
      </w:r>
    </w:p>
    <w:p w14:paraId="435F6465" w14:textId="32E47C73" w:rsidR="001D2BB6" w:rsidRDefault="00DC3125" w:rsidP="001D2BB6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These</w:t>
      </w:r>
      <w:r w:rsidR="008744D3">
        <w:rPr>
          <w:color w:val="000000" w:themeColor="text1"/>
        </w:rPr>
        <w:t xml:space="preserve"> are resources which can be replaced before</w:t>
      </w:r>
      <w:r w:rsidR="005A61D9">
        <w:rPr>
          <w:color w:val="000000" w:themeColor="text1"/>
        </w:rPr>
        <w:t xml:space="preserve"> they get used up.</w:t>
      </w:r>
    </w:p>
    <w:p w14:paraId="0287073F" w14:textId="06C6944A" w:rsidR="005173E0" w:rsidRPr="00147278" w:rsidRDefault="00B131D3" w:rsidP="001D2BB6">
      <w:pPr>
        <w:spacing w:line="240" w:lineRule="auto"/>
        <w:rPr>
          <w:b/>
          <w:bCs/>
          <w:i/>
          <w:iCs/>
          <w:color w:val="4472C4" w:themeColor="accent5"/>
        </w:rPr>
      </w:pPr>
      <w:r w:rsidRPr="00147278">
        <w:rPr>
          <w:b/>
          <w:bCs/>
          <w:i/>
          <w:iCs/>
          <w:color w:val="4472C4" w:themeColor="accent5"/>
        </w:rPr>
        <w:t>Examples of renewable resources</w:t>
      </w:r>
    </w:p>
    <w:p w14:paraId="67D167A9" w14:textId="77777777" w:rsidR="00457147" w:rsidRDefault="00B131D3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457147">
        <w:rPr>
          <w:color w:val="000000" w:themeColor="text1"/>
        </w:rPr>
        <w:t>Plants</w:t>
      </w:r>
    </w:p>
    <w:p w14:paraId="4B809C42" w14:textId="77777777" w:rsidR="00457147" w:rsidRDefault="00B131D3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457147">
        <w:rPr>
          <w:color w:val="000000" w:themeColor="text1"/>
        </w:rPr>
        <w:t>Animals</w:t>
      </w:r>
    </w:p>
    <w:p w14:paraId="1DB2F5D2" w14:textId="77777777" w:rsidR="00457147" w:rsidRDefault="00BB1E21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457147">
        <w:rPr>
          <w:color w:val="000000" w:themeColor="text1"/>
        </w:rPr>
        <w:t>Soil</w:t>
      </w:r>
    </w:p>
    <w:p w14:paraId="31B836F8" w14:textId="77777777" w:rsidR="006A06B9" w:rsidRDefault="006A06B9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Water</w:t>
      </w:r>
    </w:p>
    <w:p w14:paraId="0321A47C" w14:textId="36DADA03" w:rsidR="006A06B9" w:rsidRPr="00147278" w:rsidRDefault="00EB60DE" w:rsidP="00EB60DE">
      <w:pPr>
        <w:spacing w:line="240" w:lineRule="auto"/>
        <w:rPr>
          <w:b/>
          <w:bCs/>
          <w:color w:val="4472C4" w:themeColor="accent5"/>
        </w:rPr>
      </w:pPr>
      <w:r w:rsidRPr="00147278">
        <w:rPr>
          <w:b/>
          <w:bCs/>
          <w:color w:val="4472C4" w:themeColor="accent5"/>
        </w:rPr>
        <w:t>Groups of renewable resources</w:t>
      </w:r>
    </w:p>
    <w:p w14:paraId="04EA75CB" w14:textId="422F67CB" w:rsidR="00EB60DE" w:rsidRDefault="00B016FB" w:rsidP="00EB60D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Renewable resources are also</w:t>
      </w:r>
      <w:r w:rsidR="00D852ED">
        <w:rPr>
          <w:color w:val="000000" w:themeColor="text1"/>
        </w:rPr>
        <w:t xml:space="preserve"> divided into </w:t>
      </w:r>
      <w:r w:rsidR="00A576FC">
        <w:rPr>
          <w:color w:val="000000" w:themeColor="text1"/>
        </w:rPr>
        <w:t>two groups</w:t>
      </w:r>
      <w:r w:rsidR="00D44806">
        <w:rPr>
          <w:color w:val="000000" w:themeColor="text1"/>
        </w:rPr>
        <w:t xml:space="preserve"> as;</w:t>
      </w:r>
    </w:p>
    <w:p w14:paraId="2FAD9EFA" w14:textId="1CBE1AF9" w:rsidR="00D44806" w:rsidRDefault="00681263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Living renewable resources.</w:t>
      </w:r>
    </w:p>
    <w:p w14:paraId="441D8B83" w14:textId="706A0BDF" w:rsidR="00681263" w:rsidRDefault="00FD5DB6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Nonliving renewable resources.</w:t>
      </w:r>
    </w:p>
    <w:p w14:paraId="2F56692B" w14:textId="467AF5F9" w:rsidR="00FD5DB6" w:rsidRPr="00B11756" w:rsidRDefault="00C73076" w:rsidP="00FD5DB6">
      <w:pPr>
        <w:spacing w:line="240" w:lineRule="auto"/>
        <w:rPr>
          <w:b/>
          <w:bCs/>
          <w:color w:val="FF0000"/>
        </w:rPr>
      </w:pPr>
      <w:r w:rsidRPr="00B11756">
        <w:rPr>
          <w:b/>
          <w:bCs/>
          <w:color w:val="FF0000"/>
        </w:rPr>
        <w:t>Living renewable resources</w:t>
      </w:r>
    </w:p>
    <w:p w14:paraId="763B2D51" w14:textId="70A77DB0" w:rsidR="00B00CD4" w:rsidRDefault="00F50787" w:rsidP="00FD5DB6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These are renewable resources</w:t>
      </w:r>
      <w:r w:rsidR="007C0CD8">
        <w:rPr>
          <w:color w:val="000000" w:themeColor="text1"/>
        </w:rPr>
        <w:t xml:space="preserve"> which have life.</w:t>
      </w:r>
    </w:p>
    <w:p w14:paraId="648DB3DC" w14:textId="3B46BCBC" w:rsidR="007C0CD8" w:rsidRPr="00B11756" w:rsidRDefault="002D15F5" w:rsidP="00FD5DB6">
      <w:pPr>
        <w:spacing w:line="240" w:lineRule="auto"/>
        <w:rPr>
          <w:b/>
          <w:bCs/>
          <w:i/>
          <w:iCs/>
          <w:color w:val="4472C4" w:themeColor="accent5"/>
        </w:rPr>
      </w:pPr>
      <w:r w:rsidRPr="00B11756">
        <w:rPr>
          <w:b/>
          <w:bCs/>
          <w:i/>
          <w:iCs/>
          <w:color w:val="4472C4" w:themeColor="accent5"/>
        </w:rPr>
        <w:t>Examples of living renewable resources</w:t>
      </w:r>
    </w:p>
    <w:p w14:paraId="198968DA" w14:textId="77777777" w:rsidR="004801FD" w:rsidRDefault="004801FD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</w:rPr>
      </w:pPr>
      <w:r w:rsidRPr="004801FD">
        <w:rPr>
          <w:color w:val="000000" w:themeColor="text1"/>
        </w:rPr>
        <w:t>Plants</w:t>
      </w:r>
    </w:p>
    <w:p w14:paraId="3E236FC6" w14:textId="77777777" w:rsidR="004801FD" w:rsidRDefault="004801FD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Animals</w:t>
      </w:r>
    </w:p>
    <w:p w14:paraId="7083C91B" w14:textId="4270CC68" w:rsidR="004801FD" w:rsidRPr="00B11756" w:rsidRDefault="002D5EA8" w:rsidP="004801FD">
      <w:pPr>
        <w:spacing w:line="240" w:lineRule="auto"/>
        <w:rPr>
          <w:b/>
          <w:bCs/>
          <w:color w:val="FF0000"/>
        </w:rPr>
      </w:pPr>
      <w:r w:rsidRPr="00B11756">
        <w:rPr>
          <w:b/>
          <w:bCs/>
          <w:color w:val="FF0000"/>
        </w:rPr>
        <w:t xml:space="preserve">Plants as </w:t>
      </w:r>
      <w:r w:rsidR="003D4A2C" w:rsidRPr="00B11756">
        <w:rPr>
          <w:b/>
          <w:bCs/>
          <w:color w:val="FF0000"/>
        </w:rPr>
        <w:t>a resource</w:t>
      </w:r>
    </w:p>
    <w:p w14:paraId="7C5E931C" w14:textId="7E11F32C" w:rsidR="003D4A2C" w:rsidRPr="00B20AA8" w:rsidRDefault="00E02717" w:rsidP="004801FD">
      <w:pPr>
        <w:spacing w:line="240" w:lineRule="auto"/>
        <w:rPr>
          <w:b/>
          <w:bCs/>
          <w:i/>
          <w:iCs/>
          <w:color w:val="4472C4" w:themeColor="accent5"/>
        </w:rPr>
      </w:pPr>
      <w:r w:rsidRPr="00B20AA8">
        <w:rPr>
          <w:b/>
          <w:bCs/>
          <w:i/>
          <w:iCs/>
          <w:color w:val="4472C4" w:themeColor="accent5"/>
        </w:rPr>
        <w:t xml:space="preserve">Ways </w:t>
      </w:r>
      <w:r w:rsidR="003704EE" w:rsidRPr="00B20AA8">
        <w:rPr>
          <w:b/>
          <w:bCs/>
          <w:i/>
          <w:iCs/>
          <w:color w:val="4472C4" w:themeColor="accent5"/>
        </w:rPr>
        <w:t xml:space="preserve">how </w:t>
      </w:r>
      <w:r w:rsidR="005B3693" w:rsidRPr="00B20AA8">
        <w:rPr>
          <w:b/>
          <w:bCs/>
          <w:i/>
          <w:iCs/>
          <w:color w:val="4472C4" w:themeColor="accent5"/>
        </w:rPr>
        <w:t>plants</w:t>
      </w:r>
      <w:r w:rsidR="00B140B1" w:rsidRPr="00B20AA8">
        <w:rPr>
          <w:b/>
          <w:bCs/>
          <w:i/>
          <w:iCs/>
          <w:color w:val="4472C4" w:themeColor="accent5"/>
        </w:rPr>
        <w:t xml:space="preserve"> are used as resources</w:t>
      </w:r>
    </w:p>
    <w:p w14:paraId="7A938751" w14:textId="77777777" w:rsidR="00625286" w:rsidRDefault="002A16AD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625286">
        <w:rPr>
          <w:color w:val="000000" w:themeColor="text1"/>
        </w:rPr>
        <w:t>Plants are used as food</w:t>
      </w:r>
      <w:r w:rsidR="009D6E2C" w:rsidRPr="00625286">
        <w:rPr>
          <w:color w:val="000000" w:themeColor="text1"/>
        </w:rPr>
        <w:t>.</w:t>
      </w:r>
    </w:p>
    <w:p w14:paraId="499F2B52" w14:textId="69540329" w:rsidR="009D6E2C" w:rsidRDefault="009D6E2C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625286">
        <w:rPr>
          <w:color w:val="000000" w:themeColor="text1"/>
        </w:rPr>
        <w:t>Plants provide</w:t>
      </w:r>
      <w:r w:rsidR="0086052B">
        <w:rPr>
          <w:color w:val="000000" w:themeColor="text1"/>
        </w:rPr>
        <w:t xml:space="preserve"> </w:t>
      </w:r>
      <w:r w:rsidR="00EF27C7" w:rsidRPr="00625286">
        <w:rPr>
          <w:color w:val="000000" w:themeColor="text1"/>
        </w:rPr>
        <w:t>wood used for</w:t>
      </w:r>
      <w:r w:rsidR="002B32DF" w:rsidRPr="00625286">
        <w:rPr>
          <w:color w:val="000000" w:themeColor="text1"/>
        </w:rPr>
        <w:t xml:space="preserve"> building, </w:t>
      </w:r>
      <w:r w:rsidR="009E03FC" w:rsidRPr="00625286">
        <w:rPr>
          <w:color w:val="000000" w:themeColor="text1"/>
        </w:rPr>
        <w:t>making</w:t>
      </w:r>
      <w:r w:rsidR="009609E4" w:rsidRPr="00625286">
        <w:rPr>
          <w:color w:val="000000" w:themeColor="text1"/>
        </w:rPr>
        <w:t xml:space="preserve"> furniture </w:t>
      </w:r>
      <w:r w:rsidR="00625286" w:rsidRPr="00625286">
        <w:rPr>
          <w:color w:val="000000" w:themeColor="text1"/>
        </w:rPr>
        <w:t>etc.</w:t>
      </w:r>
    </w:p>
    <w:p w14:paraId="453ED9AB" w14:textId="2EA514DD" w:rsidR="00530A52" w:rsidRDefault="00530A52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Roots, barks and</w:t>
      </w:r>
      <w:r w:rsidR="006A1BBA">
        <w:rPr>
          <w:color w:val="000000" w:themeColor="text1"/>
        </w:rPr>
        <w:t xml:space="preserve"> leaves </w:t>
      </w:r>
      <w:r w:rsidR="0086052B">
        <w:rPr>
          <w:color w:val="000000" w:themeColor="text1"/>
        </w:rPr>
        <w:t>are used</w:t>
      </w:r>
      <w:r w:rsidR="006A1BBA">
        <w:rPr>
          <w:color w:val="000000" w:themeColor="text1"/>
        </w:rPr>
        <w:t xml:space="preserve"> </w:t>
      </w:r>
      <w:r w:rsidR="00231F40">
        <w:rPr>
          <w:color w:val="000000" w:themeColor="text1"/>
        </w:rPr>
        <w:t>to make medicine</w:t>
      </w:r>
      <w:r w:rsidR="006A1440">
        <w:rPr>
          <w:color w:val="000000" w:themeColor="text1"/>
        </w:rPr>
        <w:t>.</w:t>
      </w:r>
    </w:p>
    <w:p w14:paraId="1100DFBB" w14:textId="19FBDA1F" w:rsidR="006A1440" w:rsidRDefault="006A1440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Plants provide </w:t>
      </w:r>
      <w:r w:rsidR="008A057E">
        <w:rPr>
          <w:color w:val="000000" w:themeColor="text1"/>
        </w:rPr>
        <w:t xml:space="preserve">shades. </w:t>
      </w:r>
    </w:p>
    <w:p w14:paraId="603A5A31" w14:textId="2E566D06" w:rsidR="006A1440" w:rsidRPr="001C3861" w:rsidRDefault="007D4BF6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Plants provide</w:t>
      </w:r>
      <w:r w:rsidR="00A92DE5">
        <w:rPr>
          <w:color w:val="000000" w:themeColor="text1"/>
        </w:rPr>
        <w:t xml:space="preserve"> wood fuel to man</w:t>
      </w:r>
      <w:r w:rsidR="00FD27AA">
        <w:rPr>
          <w:color w:val="000000" w:themeColor="text1"/>
        </w:rPr>
        <w:t xml:space="preserve"> </w:t>
      </w:r>
      <w:r w:rsidR="005F1702">
        <w:rPr>
          <w:color w:val="000000" w:themeColor="text1"/>
        </w:rPr>
        <w:t>e.g.</w:t>
      </w:r>
      <w:r w:rsidR="00FD27AA">
        <w:rPr>
          <w:color w:val="000000" w:themeColor="text1"/>
        </w:rPr>
        <w:t xml:space="preserve"> </w:t>
      </w:r>
      <w:r w:rsidR="009D6778">
        <w:rPr>
          <w:b/>
          <w:bCs/>
          <w:i/>
          <w:iCs/>
          <w:color w:val="000000" w:themeColor="text1"/>
        </w:rPr>
        <w:t xml:space="preserve">charcoal, </w:t>
      </w:r>
      <w:r w:rsidR="001E2F57">
        <w:rPr>
          <w:b/>
          <w:bCs/>
          <w:i/>
          <w:iCs/>
          <w:color w:val="000000" w:themeColor="text1"/>
        </w:rPr>
        <w:t>firewood and sawdust</w:t>
      </w:r>
      <w:r w:rsidR="001C3861">
        <w:rPr>
          <w:b/>
          <w:bCs/>
          <w:i/>
          <w:iCs/>
          <w:color w:val="000000" w:themeColor="text1"/>
        </w:rPr>
        <w:t>.</w:t>
      </w:r>
    </w:p>
    <w:p w14:paraId="44A144A3" w14:textId="211392BA" w:rsidR="001C3861" w:rsidRPr="00ED0905" w:rsidRDefault="0096428A" w:rsidP="00ED0905">
      <w:pPr>
        <w:spacing w:line="240" w:lineRule="auto"/>
      </w:pPr>
      <w:r w:rsidRPr="00ED0905">
        <w:t>fibre</w:t>
      </w:r>
      <w:r w:rsidR="00554511" w:rsidRPr="00ED0905">
        <w:t xml:space="preserve"> </w:t>
      </w:r>
      <w:r w:rsidR="00CF2AC8" w:rsidRPr="00ED0905">
        <w:t>like cotton</w:t>
      </w:r>
      <w:r w:rsidR="003916A4" w:rsidRPr="00ED0905">
        <w:t xml:space="preserve"> and sisal are </w:t>
      </w:r>
      <w:r w:rsidR="001032BD" w:rsidRPr="00ED0905">
        <w:t>used</w:t>
      </w:r>
      <w:r w:rsidR="00C53684" w:rsidRPr="00ED0905">
        <w:t xml:space="preserve"> to make clothes, </w:t>
      </w:r>
      <w:r w:rsidR="00830693" w:rsidRPr="00ED0905">
        <w:t xml:space="preserve">sisal </w:t>
      </w:r>
      <w:r w:rsidR="007D5545" w:rsidRPr="00ED0905">
        <w:t xml:space="preserve">rope, sacks </w:t>
      </w:r>
      <w:r w:rsidR="00D76A93" w:rsidRPr="00ED0905">
        <w:t>etc.</w:t>
      </w:r>
    </w:p>
    <w:p w14:paraId="548B876A" w14:textId="53D92E7F" w:rsidR="00004DA0" w:rsidRPr="00722FB1" w:rsidRDefault="008B0F21" w:rsidP="00592D9B">
      <w:pPr>
        <w:spacing w:line="240" w:lineRule="auto"/>
        <w:rPr>
          <w:b/>
          <w:bCs/>
          <w:color w:val="FF0000"/>
        </w:rPr>
      </w:pPr>
      <w:r w:rsidRPr="00722FB1">
        <w:rPr>
          <w:b/>
          <w:bCs/>
          <w:color w:val="FF0000"/>
        </w:rPr>
        <w:t>Plants as energy resources</w:t>
      </w:r>
    </w:p>
    <w:p w14:paraId="4DD9AE14" w14:textId="3EF8DF69" w:rsidR="008B0F21" w:rsidRPr="00575731" w:rsidRDefault="00CC6345" w:rsidP="00004DA0">
      <w:pPr>
        <w:spacing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Plants </w:t>
      </w:r>
      <w:r w:rsidR="00917070">
        <w:t>contain</w:t>
      </w:r>
      <w:r>
        <w:rPr>
          <w:color w:val="000000" w:themeColor="text1"/>
        </w:rPr>
        <w:t xml:space="preserve"> </w:t>
      </w:r>
      <w:r w:rsidR="00EE57D5">
        <w:rPr>
          <w:b/>
          <w:bCs/>
          <w:color w:val="000000" w:themeColor="text1"/>
        </w:rPr>
        <w:t>chemical</w:t>
      </w:r>
      <w:r>
        <w:rPr>
          <w:b/>
          <w:bCs/>
          <w:color w:val="000000" w:themeColor="text1"/>
        </w:rPr>
        <w:t xml:space="preserve"> energy</w:t>
      </w:r>
      <w:r w:rsidR="00575731">
        <w:rPr>
          <w:b/>
          <w:bCs/>
          <w:color w:val="000000" w:themeColor="text1"/>
        </w:rPr>
        <w:t xml:space="preserve"> </w:t>
      </w:r>
      <w:r w:rsidR="00575731">
        <w:rPr>
          <w:color w:val="000000" w:themeColor="text1"/>
        </w:rPr>
        <w:t>which can be changed into</w:t>
      </w:r>
      <w:r w:rsidR="00434684">
        <w:rPr>
          <w:color w:val="000000" w:themeColor="text1"/>
        </w:rPr>
        <w:t xml:space="preserve"> other forms of energy like;</w:t>
      </w:r>
    </w:p>
    <w:p w14:paraId="1D4A6950" w14:textId="044DAE49" w:rsidR="00625286" w:rsidRDefault="006F5D8C">
      <w:pPr>
        <w:pStyle w:val="ListParagraph"/>
        <w:numPr>
          <w:ilvl w:val="0"/>
          <w:numId w:val="1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Heat energy.</w:t>
      </w:r>
    </w:p>
    <w:p w14:paraId="3323E323" w14:textId="2FDD9915" w:rsidR="006F5D8C" w:rsidRDefault="009B213C">
      <w:pPr>
        <w:pStyle w:val="ListParagraph"/>
        <w:numPr>
          <w:ilvl w:val="0"/>
          <w:numId w:val="1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Light energy.</w:t>
      </w:r>
    </w:p>
    <w:p w14:paraId="63467585" w14:textId="55CB119A" w:rsidR="009B213C" w:rsidRPr="00722FB1" w:rsidRDefault="00636BFA" w:rsidP="009B213C">
      <w:pPr>
        <w:spacing w:line="240" w:lineRule="auto"/>
        <w:rPr>
          <w:b/>
          <w:bCs/>
          <w:color w:val="4472C4" w:themeColor="accent5"/>
        </w:rPr>
      </w:pPr>
      <w:r w:rsidRPr="00722FB1">
        <w:rPr>
          <w:b/>
          <w:bCs/>
          <w:color w:val="4472C4" w:themeColor="accent5"/>
        </w:rPr>
        <w:t>Ways how</w:t>
      </w:r>
      <w:r w:rsidR="00173004" w:rsidRPr="00722FB1">
        <w:rPr>
          <w:b/>
          <w:bCs/>
          <w:color w:val="4472C4" w:themeColor="accent5"/>
        </w:rPr>
        <w:t xml:space="preserve"> </w:t>
      </w:r>
      <w:r w:rsidR="0014620E" w:rsidRPr="00722FB1">
        <w:rPr>
          <w:b/>
          <w:bCs/>
          <w:color w:val="4472C4" w:themeColor="accent5"/>
        </w:rPr>
        <w:t>plants</w:t>
      </w:r>
      <w:r w:rsidR="00B82ADE" w:rsidRPr="00722FB1">
        <w:rPr>
          <w:b/>
          <w:bCs/>
          <w:color w:val="4472C4" w:themeColor="accent5"/>
        </w:rPr>
        <w:t xml:space="preserve"> acts as energy resources</w:t>
      </w:r>
    </w:p>
    <w:p w14:paraId="70A85883" w14:textId="0AC394A7" w:rsidR="00AC09A6" w:rsidRPr="00784317" w:rsidRDefault="00925DD8">
      <w:pPr>
        <w:pStyle w:val="ListParagraph"/>
        <w:numPr>
          <w:ilvl w:val="0"/>
          <w:numId w:val="16"/>
        </w:numPr>
        <w:spacing w:line="240" w:lineRule="auto"/>
        <w:rPr>
          <w:b/>
          <w:bCs/>
          <w:color w:val="000000" w:themeColor="text1"/>
        </w:rPr>
      </w:pPr>
      <w:r w:rsidRPr="00784317">
        <w:rPr>
          <w:color w:val="000000" w:themeColor="text1"/>
        </w:rPr>
        <w:t>Plants</w:t>
      </w:r>
      <w:r w:rsidR="00861874" w:rsidRPr="00784317">
        <w:rPr>
          <w:color w:val="000000" w:themeColor="text1"/>
        </w:rPr>
        <w:t xml:space="preserve"> can be </w:t>
      </w:r>
      <w:r w:rsidR="0072586C" w:rsidRPr="00784317">
        <w:rPr>
          <w:color w:val="000000" w:themeColor="text1"/>
        </w:rPr>
        <w:t>used</w:t>
      </w:r>
      <w:r w:rsidR="00AC09A6" w:rsidRPr="00784317">
        <w:rPr>
          <w:color w:val="000000" w:themeColor="text1"/>
        </w:rPr>
        <w:t xml:space="preserve"> in production of biogas.</w:t>
      </w:r>
    </w:p>
    <w:p w14:paraId="0C2A900E" w14:textId="136D1D70" w:rsidR="00784317" w:rsidRPr="007B2CDD" w:rsidRDefault="00784317">
      <w:pPr>
        <w:pStyle w:val="ListParagraph"/>
        <w:numPr>
          <w:ilvl w:val="0"/>
          <w:numId w:val="16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Plants are source of food</w:t>
      </w:r>
      <w:r w:rsidR="00334568">
        <w:rPr>
          <w:color w:val="000000" w:themeColor="text1"/>
        </w:rPr>
        <w:t xml:space="preserve"> to man which </w:t>
      </w:r>
      <w:r w:rsidR="007B2CDD">
        <w:rPr>
          <w:color w:val="000000" w:themeColor="text1"/>
        </w:rPr>
        <w:t>gives man energy.</w:t>
      </w:r>
    </w:p>
    <w:p w14:paraId="5C0F0636" w14:textId="1F8B9061" w:rsidR="007B2CDD" w:rsidRPr="00002618" w:rsidRDefault="0003396F">
      <w:pPr>
        <w:pStyle w:val="ListParagraph"/>
        <w:numPr>
          <w:ilvl w:val="0"/>
          <w:numId w:val="16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Plants are source </w:t>
      </w:r>
      <w:r w:rsidR="00C93AF6">
        <w:rPr>
          <w:color w:val="000000" w:themeColor="text1"/>
        </w:rPr>
        <w:t xml:space="preserve">of </w:t>
      </w:r>
      <w:r w:rsidR="00DE38B3">
        <w:rPr>
          <w:color w:val="000000" w:themeColor="text1"/>
        </w:rPr>
        <w:t>wood</w:t>
      </w:r>
      <w:r w:rsidR="008F327B">
        <w:rPr>
          <w:color w:val="000000" w:themeColor="text1"/>
        </w:rPr>
        <w:t xml:space="preserve"> fuel to man.</w:t>
      </w:r>
    </w:p>
    <w:p w14:paraId="482E9A6D" w14:textId="4954873A" w:rsidR="00002618" w:rsidRPr="002D402D" w:rsidRDefault="00612EC6" w:rsidP="00002618">
      <w:pPr>
        <w:spacing w:line="240" w:lineRule="auto"/>
        <w:rPr>
          <w:b/>
          <w:bCs/>
          <w:color w:val="FF0000"/>
        </w:rPr>
      </w:pPr>
      <w:r w:rsidRPr="002D402D">
        <w:rPr>
          <w:b/>
          <w:bCs/>
          <w:color w:val="FF0000"/>
        </w:rPr>
        <w:t>Animals as resources</w:t>
      </w:r>
    </w:p>
    <w:p w14:paraId="2323397D" w14:textId="77777777" w:rsidR="00AF1B1F" w:rsidRPr="00722FB1" w:rsidRDefault="004E0F0D" w:rsidP="00002618">
      <w:pPr>
        <w:spacing w:line="240" w:lineRule="auto"/>
        <w:rPr>
          <w:b/>
          <w:bCs/>
          <w:i/>
          <w:iCs/>
          <w:color w:val="4472C4" w:themeColor="accent5"/>
        </w:rPr>
      </w:pPr>
      <w:r w:rsidRPr="00722FB1">
        <w:rPr>
          <w:b/>
          <w:bCs/>
          <w:i/>
          <w:iCs/>
          <w:color w:val="4472C4" w:themeColor="accent5"/>
        </w:rPr>
        <w:t>Ways how</w:t>
      </w:r>
      <w:r w:rsidR="009542FD" w:rsidRPr="00722FB1">
        <w:rPr>
          <w:b/>
          <w:bCs/>
          <w:i/>
          <w:iCs/>
          <w:color w:val="4472C4" w:themeColor="accent5"/>
        </w:rPr>
        <w:t xml:space="preserve"> animals are used as </w:t>
      </w:r>
      <w:r w:rsidR="00AF1B1F" w:rsidRPr="00722FB1">
        <w:rPr>
          <w:b/>
          <w:bCs/>
          <w:i/>
          <w:iCs/>
          <w:color w:val="4472C4" w:themeColor="accent5"/>
        </w:rPr>
        <w:t>resources</w:t>
      </w:r>
    </w:p>
    <w:p w14:paraId="19612E14" w14:textId="05086D09" w:rsidR="00AF1B1F" w:rsidRPr="00801882" w:rsidRDefault="0084501E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 w:rsidRPr="00801882">
        <w:rPr>
          <w:color w:val="000000" w:themeColor="text1"/>
        </w:rPr>
        <w:t>Many</w:t>
      </w:r>
      <w:r w:rsidRPr="00801882">
        <w:rPr>
          <w:b/>
          <w:bCs/>
          <w:i/>
          <w:iCs/>
          <w:color w:val="000000" w:themeColor="text1"/>
        </w:rPr>
        <w:t xml:space="preserve"> </w:t>
      </w:r>
      <w:r w:rsidRPr="00801882">
        <w:rPr>
          <w:color w:val="000000" w:themeColor="text1"/>
        </w:rPr>
        <w:t>animals</w:t>
      </w:r>
      <w:r w:rsidRPr="00801882">
        <w:rPr>
          <w:b/>
          <w:bCs/>
          <w:i/>
          <w:iCs/>
          <w:color w:val="000000" w:themeColor="text1"/>
        </w:rPr>
        <w:t xml:space="preserve"> </w:t>
      </w:r>
      <w:r w:rsidRPr="00801882">
        <w:rPr>
          <w:color w:val="000000" w:themeColor="text1"/>
        </w:rPr>
        <w:t xml:space="preserve">are </w:t>
      </w:r>
      <w:r w:rsidR="00801882" w:rsidRPr="00801882">
        <w:rPr>
          <w:color w:val="000000" w:themeColor="text1"/>
        </w:rPr>
        <w:t>source of food.</w:t>
      </w:r>
    </w:p>
    <w:p w14:paraId="2F4BABBE" w14:textId="4BE85BED" w:rsidR="00801882" w:rsidRPr="006C1AFA" w:rsidRDefault="0079278F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Some animals</w:t>
      </w:r>
      <w:r w:rsidR="00F21A19">
        <w:rPr>
          <w:color w:val="000000" w:themeColor="text1"/>
        </w:rPr>
        <w:t xml:space="preserve"> are used to plough </w:t>
      </w:r>
      <w:r w:rsidR="006C1AFA">
        <w:rPr>
          <w:color w:val="000000" w:themeColor="text1"/>
        </w:rPr>
        <w:t>garden.</w:t>
      </w:r>
    </w:p>
    <w:p w14:paraId="2C1B7A6D" w14:textId="3EDA0D58" w:rsidR="006C1AFA" w:rsidRPr="004266A0" w:rsidRDefault="00686CB4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Animals wastes are used to produce</w:t>
      </w:r>
      <w:r w:rsidR="004266A0">
        <w:rPr>
          <w:color w:val="000000" w:themeColor="text1"/>
        </w:rPr>
        <w:t xml:space="preserve"> biogas.</w:t>
      </w:r>
    </w:p>
    <w:p w14:paraId="4E3ECB0D" w14:textId="5E82C719" w:rsidR="004266A0" w:rsidRPr="00B10C4F" w:rsidRDefault="004266A0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Their skins </w:t>
      </w:r>
      <w:r w:rsidR="00583067">
        <w:rPr>
          <w:color w:val="000000" w:themeColor="text1"/>
        </w:rPr>
        <w:t xml:space="preserve">and hides </w:t>
      </w:r>
      <w:r w:rsidR="00B67C26">
        <w:rPr>
          <w:color w:val="000000" w:themeColor="text1"/>
        </w:rPr>
        <w:t>are made into</w:t>
      </w:r>
      <w:r w:rsidR="007F4F14">
        <w:rPr>
          <w:color w:val="000000" w:themeColor="text1"/>
        </w:rPr>
        <w:t xml:space="preserve"> leather for making</w:t>
      </w:r>
      <w:r w:rsidR="002D04FB">
        <w:rPr>
          <w:color w:val="000000" w:themeColor="text1"/>
        </w:rPr>
        <w:t xml:space="preserve"> shoes bags belts etc.</w:t>
      </w:r>
    </w:p>
    <w:p w14:paraId="5A1D002B" w14:textId="69177ECC" w:rsidR="00B10C4F" w:rsidRPr="00706524" w:rsidRDefault="00B10C4F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Their hooves are </w:t>
      </w:r>
      <w:r w:rsidR="00706524">
        <w:rPr>
          <w:color w:val="000000" w:themeColor="text1"/>
        </w:rPr>
        <w:t>used to make glue.</w:t>
      </w:r>
    </w:p>
    <w:p w14:paraId="456838C4" w14:textId="30D3BF0D" w:rsidR="00706524" w:rsidRPr="00E41C1E" w:rsidRDefault="005048BA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Bees provides honey</w:t>
      </w:r>
      <w:r w:rsidR="00155109">
        <w:rPr>
          <w:color w:val="000000" w:themeColor="text1"/>
        </w:rPr>
        <w:t xml:space="preserve"> which is used as medicine</w:t>
      </w:r>
      <w:r w:rsidR="00E41C1E">
        <w:rPr>
          <w:color w:val="000000" w:themeColor="text1"/>
        </w:rPr>
        <w:t xml:space="preserve"> and food.</w:t>
      </w:r>
    </w:p>
    <w:p w14:paraId="46551470" w14:textId="624E3ED2" w:rsidR="00E41C1E" w:rsidRPr="00CC59A1" w:rsidRDefault="00E41C1E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Bees also </w:t>
      </w:r>
      <w:r w:rsidR="000118DD">
        <w:rPr>
          <w:color w:val="000000" w:themeColor="text1"/>
        </w:rPr>
        <w:t xml:space="preserve">provide wax which is used in many ways </w:t>
      </w:r>
      <w:r w:rsidR="001265E0">
        <w:rPr>
          <w:color w:val="000000" w:themeColor="text1"/>
        </w:rPr>
        <w:t xml:space="preserve">e.g. making candles, </w:t>
      </w:r>
      <w:r w:rsidR="0065450B">
        <w:rPr>
          <w:color w:val="000000" w:themeColor="text1"/>
        </w:rPr>
        <w:t>shoe polish</w:t>
      </w:r>
      <w:r w:rsidR="00CC59A1">
        <w:rPr>
          <w:color w:val="000000" w:themeColor="text1"/>
        </w:rPr>
        <w:t xml:space="preserve"> and floor varnish</w:t>
      </w:r>
    </w:p>
    <w:p w14:paraId="6ECCD654" w14:textId="711B3E8B" w:rsidR="00CC59A1" w:rsidRPr="000925DC" w:rsidRDefault="00CC59A1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Meat and</w:t>
      </w:r>
      <w:r w:rsidR="00FB7C45">
        <w:rPr>
          <w:color w:val="000000" w:themeColor="text1"/>
        </w:rPr>
        <w:t xml:space="preserve"> milk provide a good source of</w:t>
      </w:r>
      <w:r w:rsidR="000925DC">
        <w:rPr>
          <w:color w:val="000000" w:themeColor="text1"/>
        </w:rPr>
        <w:t xml:space="preserve"> nutrition.</w:t>
      </w:r>
    </w:p>
    <w:p w14:paraId="3D3B4D83" w14:textId="4EA16658" w:rsidR="000925DC" w:rsidRPr="002D402D" w:rsidRDefault="0030180F" w:rsidP="0030180F">
      <w:pPr>
        <w:spacing w:line="240" w:lineRule="auto"/>
        <w:rPr>
          <w:b/>
          <w:bCs/>
          <w:color w:val="4472C4" w:themeColor="accent5"/>
        </w:rPr>
      </w:pPr>
      <w:r w:rsidRPr="002D402D">
        <w:rPr>
          <w:b/>
          <w:bCs/>
          <w:color w:val="4472C4" w:themeColor="accent5"/>
        </w:rPr>
        <w:t xml:space="preserve">Ways </w:t>
      </w:r>
      <w:r w:rsidR="00417D17" w:rsidRPr="002D402D">
        <w:rPr>
          <w:b/>
          <w:bCs/>
          <w:color w:val="4472C4" w:themeColor="accent5"/>
        </w:rPr>
        <w:t>how animals are used as a resource</w:t>
      </w:r>
    </w:p>
    <w:p w14:paraId="20E015DD" w14:textId="0C2345AF" w:rsidR="00417D17" w:rsidRDefault="0066646F" w:rsidP="0030180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Animal wastes are used in production of</w:t>
      </w:r>
      <w:r w:rsidR="00034A4A">
        <w:rPr>
          <w:color w:val="000000" w:themeColor="text1"/>
        </w:rPr>
        <w:t xml:space="preserve"> biogas.</w:t>
      </w:r>
    </w:p>
    <w:p w14:paraId="30326E4E" w14:textId="21A0E82B" w:rsidR="00C74195" w:rsidRDefault="00034A4A" w:rsidP="0030180F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Biogas: </w:t>
      </w:r>
      <w:r w:rsidR="00437DAE">
        <w:rPr>
          <w:color w:val="000000" w:themeColor="text1"/>
        </w:rPr>
        <w:t>It is methane that is</w:t>
      </w:r>
      <w:r w:rsidR="001003C9">
        <w:rPr>
          <w:color w:val="000000" w:themeColor="text1"/>
        </w:rPr>
        <w:t xml:space="preserve"> produced from rotting organic matter.</w:t>
      </w:r>
    </w:p>
    <w:p w14:paraId="34F7739E" w14:textId="5E9B86C0" w:rsidR="005E081E" w:rsidRPr="002D402D" w:rsidRDefault="005E081E" w:rsidP="0030180F">
      <w:pPr>
        <w:spacing w:line="240" w:lineRule="auto"/>
        <w:rPr>
          <w:b/>
          <w:bCs/>
          <w:color w:val="4472C4" w:themeColor="accent5"/>
        </w:rPr>
      </w:pPr>
      <w:r w:rsidRPr="002D402D">
        <w:rPr>
          <w:b/>
          <w:bCs/>
          <w:color w:val="4472C4" w:themeColor="accent5"/>
        </w:rPr>
        <w:t>Materials</w:t>
      </w:r>
      <w:r w:rsidR="002B5D4C" w:rsidRPr="002D402D">
        <w:rPr>
          <w:b/>
          <w:bCs/>
          <w:color w:val="4472C4" w:themeColor="accent5"/>
        </w:rPr>
        <w:t xml:space="preserve"> needed to produce biogas</w:t>
      </w:r>
    </w:p>
    <w:p w14:paraId="61BAF8FC" w14:textId="540400AC" w:rsidR="00127B58" w:rsidRPr="00734247" w:rsidRDefault="00127B58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0000" w:themeColor="text1"/>
        </w:rPr>
      </w:pPr>
      <w:r w:rsidRPr="00734247">
        <w:rPr>
          <w:color w:val="000000" w:themeColor="text1"/>
        </w:rPr>
        <w:t xml:space="preserve">Cow </w:t>
      </w:r>
      <w:r w:rsidR="00734247">
        <w:rPr>
          <w:color w:val="000000" w:themeColor="text1"/>
        </w:rPr>
        <w:t>dung.</w:t>
      </w:r>
    </w:p>
    <w:p w14:paraId="389AA8F1" w14:textId="052A8743" w:rsidR="00734247" w:rsidRPr="00734247" w:rsidRDefault="00734247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Plant materials</w:t>
      </w:r>
    </w:p>
    <w:p w14:paraId="5CC00DA0" w14:textId="77777777" w:rsidR="0007577A" w:rsidRPr="0007577A" w:rsidRDefault="00734247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Animal</w:t>
      </w:r>
      <w:r w:rsidR="0007577A">
        <w:rPr>
          <w:color w:val="000000" w:themeColor="text1"/>
        </w:rPr>
        <w:t xml:space="preserve"> urine</w:t>
      </w:r>
    </w:p>
    <w:p w14:paraId="4ED79AE6" w14:textId="05F0AA89" w:rsidR="0007577A" w:rsidRPr="004D30FE" w:rsidRDefault="006334C7" w:rsidP="0007577A">
      <w:pPr>
        <w:spacing w:line="240" w:lineRule="auto"/>
        <w:rPr>
          <w:b/>
          <w:bCs/>
          <w:color w:val="4472C4" w:themeColor="accent5"/>
        </w:rPr>
      </w:pPr>
      <w:r w:rsidRPr="004D30FE">
        <w:rPr>
          <w:b/>
          <w:bCs/>
          <w:color w:val="4472C4" w:themeColor="accent5"/>
        </w:rPr>
        <w:t>Uses of biogas</w:t>
      </w:r>
    </w:p>
    <w:p w14:paraId="7CCAF440" w14:textId="621F23BF" w:rsidR="006334C7" w:rsidRPr="004D30FE" w:rsidRDefault="006334C7">
      <w:pPr>
        <w:pStyle w:val="ListParagraph"/>
        <w:numPr>
          <w:ilvl w:val="0"/>
          <w:numId w:val="19"/>
        </w:numPr>
        <w:spacing w:line="240" w:lineRule="auto"/>
        <w:rPr>
          <w:color w:val="000000" w:themeColor="text1"/>
        </w:rPr>
      </w:pPr>
      <w:r w:rsidRPr="004D30FE">
        <w:rPr>
          <w:color w:val="000000" w:themeColor="text1"/>
        </w:rPr>
        <w:t>For cooking</w:t>
      </w:r>
    </w:p>
    <w:p w14:paraId="5FAB377E" w14:textId="3E5BAB56" w:rsidR="006334C7" w:rsidRPr="004D30FE" w:rsidRDefault="007C61AF">
      <w:pPr>
        <w:pStyle w:val="ListParagraph"/>
        <w:numPr>
          <w:ilvl w:val="0"/>
          <w:numId w:val="19"/>
        </w:numPr>
        <w:spacing w:line="240" w:lineRule="auto"/>
        <w:rPr>
          <w:color w:val="000000" w:themeColor="text1"/>
        </w:rPr>
      </w:pPr>
      <w:r w:rsidRPr="004D30FE">
        <w:rPr>
          <w:color w:val="000000" w:themeColor="text1"/>
        </w:rPr>
        <w:t>For lighting</w:t>
      </w:r>
    </w:p>
    <w:p w14:paraId="5DC8E539" w14:textId="72A78AC3" w:rsidR="007C61AF" w:rsidRPr="004D30FE" w:rsidRDefault="007C61AF">
      <w:pPr>
        <w:pStyle w:val="ListParagraph"/>
        <w:numPr>
          <w:ilvl w:val="0"/>
          <w:numId w:val="19"/>
        </w:numPr>
        <w:spacing w:line="240" w:lineRule="auto"/>
        <w:rPr>
          <w:color w:val="000000" w:themeColor="text1"/>
        </w:rPr>
      </w:pPr>
      <w:r w:rsidRPr="004D30FE">
        <w:rPr>
          <w:color w:val="000000" w:themeColor="text1"/>
        </w:rPr>
        <w:t>For heating</w:t>
      </w:r>
    </w:p>
    <w:p w14:paraId="49594BA8" w14:textId="4B1A0A88" w:rsidR="00801882" w:rsidRPr="004D30FE" w:rsidRDefault="00271208" w:rsidP="00002618">
      <w:pPr>
        <w:spacing w:line="240" w:lineRule="auto"/>
        <w:rPr>
          <w:i/>
          <w:iCs/>
          <w:color w:val="4472C4" w:themeColor="accent5"/>
        </w:rPr>
      </w:pPr>
      <w:r w:rsidRPr="004D30FE">
        <w:rPr>
          <w:b/>
          <w:bCs/>
          <w:color w:val="4472C4" w:themeColor="accent5"/>
        </w:rPr>
        <w:t>Advantages</w:t>
      </w:r>
      <w:r w:rsidRPr="004D30FE">
        <w:rPr>
          <w:color w:val="4472C4" w:themeColor="accent5"/>
        </w:rPr>
        <w:t xml:space="preserve"> </w:t>
      </w:r>
      <w:r w:rsidRPr="004D30FE">
        <w:rPr>
          <w:b/>
          <w:bCs/>
          <w:color w:val="4472C4" w:themeColor="accent5"/>
        </w:rPr>
        <w:t>of</w:t>
      </w:r>
      <w:r w:rsidRPr="004D30FE">
        <w:rPr>
          <w:color w:val="4472C4" w:themeColor="accent5"/>
        </w:rPr>
        <w:t xml:space="preserve"> </w:t>
      </w:r>
      <w:r w:rsidRPr="004D30FE">
        <w:rPr>
          <w:b/>
          <w:bCs/>
          <w:color w:val="4472C4" w:themeColor="accent5"/>
        </w:rPr>
        <w:t>using</w:t>
      </w:r>
      <w:r w:rsidR="00803B66" w:rsidRPr="004D30FE">
        <w:rPr>
          <w:color w:val="4472C4" w:themeColor="accent5"/>
        </w:rPr>
        <w:t xml:space="preserve"> </w:t>
      </w:r>
      <w:r w:rsidR="00803B66" w:rsidRPr="004D30FE">
        <w:rPr>
          <w:b/>
          <w:bCs/>
          <w:color w:val="4472C4" w:themeColor="accent5"/>
        </w:rPr>
        <w:t>biogas</w:t>
      </w:r>
    </w:p>
    <w:p w14:paraId="1AC46159" w14:textId="69EE86E6" w:rsidR="0061323D" w:rsidRPr="002C0AAB" w:rsidRDefault="00743C67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It is cheaper </w:t>
      </w:r>
      <w:r w:rsidR="007443A4">
        <w:rPr>
          <w:color w:val="000000" w:themeColor="text1"/>
        </w:rPr>
        <w:t>than using</w:t>
      </w:r>
      <w:r w:rsidR="002C0AAB">
        <w:rPr>
          <w:color w:val="000000" w:themeColor="text1"/>
        </w:rPr>
        <w:t xml:space="preserve"> natural gas.</w:t>
      </w:r>
    </w:p>
    <w:p w14:paraId="7EBA0BFA" w14:textId="3A47788F" w:rsidR="002C0AAB" w:rsidRPr="006A45C5" w:rsidRDefault="002C0AAB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It does not pollute the</w:t>
      </w:r>
      <w:r w:rsidR="006A45C5">
        <w:rPr>
          <w:color w:val="000000" w:themeColor="text1"/>
        </w:rPr>
        <w:t xml:space="preserve"> environment</w:t>
      </w:r>
    </w:p>
    <w:p w14:paraId="62E8E448" w14:textId="026BD0F8" w:rsidR="006A45C5" w:rsidRPr="00ED239E" w:rsidRDefault="006A45C5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The material</w:t>
      </w:r>
      <w:r w:rsidR="00E668E9">
        <w:rPr>
          <w:color w:val="000000" w:themeColor="text1"/>
        </w:rPr>
        <w:t xml:space="preserve"> are readily available</w:t>
      </w:r>
      <w:r w:rsidR="00ED239E">
        <w:rPr>
          <w:color w:val="000000" w:themeColor="text1"/>
        </w:rPr>
        <w:t xml:space="preserve"> in the environment.</w:t>
      </w:r>
    </w:p>
    <w:p w14:paraId="7D3C77AF" w14:textId="4E3D116E" w:rsidR="00ED239E" w:rsidRDefault="00E35CE0" w:rsidP="00ED239E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Biomass</w:t>
      </w:r>
      <w:r w:rsidR="00ED239E">
        <w:rPr>
          <w:b/>
          <w:bCs/>
          <w:color w:val="000000" w:themeColor="text1"/>
        </w:rPr>
        <w:t>:</w:t>
      </w:r>
      <w:r w:rsidR="00C92498">
        <w:rPr>
          <w:color w:val="000000" w:themeColor="text1"/>
        </w:rPr>
        <w:t xml:space="preserve"> This is the</w:t>
      </w:r>
      <w:r w:rsidR="00FE1559">
        <w:rPr>
          <w:color w:val="000000" w:themeColor="text1"/>
        </w:rPr>
        <w:t xml:space="preserve"> amount of living materials found</w:t>
      </w:r>
      <w:r>
        <w:rPr>
          <w:color w:val="000000" w:themeColor="text1"/>
        </w:rPr>
        <w:t xml:space="preserve"> in an area.</w:t>
      </w:r>
    </w:p>
    <w:p w14:paraId="17D28F8A" w14:textId="5027EFA4" w:rsidR="0068408E" w:rsidRPr="001C5187" w:rsidRDefault="00B10C1B" w:rsidP="00ED239E">
      <w:pPr>
        <w:spacing w:line="240" w:lineRule="auto"/>
        <w:rPr>
          <w:b/>
          <w:bCs/>
          <w:color w:val="FF0000"/>
        </w:rPr>
      </w:pPr>
      <w:r w:rsidRPr="001C5187">
        <w:rPr>
          <w:b/>
          <w:bCs/>
          <w:color w:val="FF0000"/>
        </w:rPr>
        <w:t>Nonliving renewable resources</w:t>
      </w:r>
    </w:p>
    <w:p w14:paraId="401BE318" w14:textId="7042E42B" w:rsidR="00B10C1B" w:rsidRDefault="00B10C1B" w:rsidP="00ED239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This are resources which</w:t>
      </w:r>
      <w:r w:rsidR="00B22E7E">
        <w:rPr>
          <w:color w:val="000000" w:themeColor="text1"/>
        </w:rPr>
        <w:t xml:space="preserve"> do not have life.</w:t>
      </w:r>
    </w:p>
    <w:p w14:paraId="51384752" w14:textId="4EB9AD42" w:rsidR="00B22E7E" w:rsidRPr="001C5187" w:rsidRDefault="00482F37" w:rsidP="00ED239E">
      <w:pPr>
        <w:spacing w:line="240" w:lineRule="auto"/>
        <w:rPr>
          <w:b/>
          <w:bCs/>
          <w:i/>
          <w:iCs/>
          <w:color w:val="4472C4" w:themeColor="accent5"/>
        </w:rPr>
      </w:pPr>
      <w:r w:rsidRPr="001C5187">
        <w:rPr>
          <w:b/>
          <w:bCs/>
          <w:i/>
          <w:iCs/>
          <w:color w:val="4472C4" w:themeColor="accent5"/>
        </w:rPr>
        <w:t xml:space="preserve">Examples of nonliving </w:t>
      </w:r>
      <w:r w:rsidR="00380EB9" w:rsidRPr="001C5187">
        <w:rPr>
          <w:b/>
          <w:bCs/>
          <w:i/>
          <w:iCs/>
          <w:color w:val="4472C4" w:themeColor="accent5"/>
        </w:rPr>
        <w:t>renewable resources</w:t>
      </w:r>
    </w:p>
    <w:p w14:paraId="6020433F" w14:textId="77777777" w:rsidR="00547D66" w:rsidRPr="00547D66" w:rsidRDefault="00BD53D8">
      <w:pPr>
        <w:pStyle w:val="ListParagraph"/>
        <w:numPr>
          <w:ilvl w:val="0"/>
          <w:numId w:val="21"/>
        </w:numPr>
        <w:spacing w:line="240" w:lineRule="auto"/>
        <w:rPr>
          <w:b/>
          <w:bCs/>
          <w:color w:val="000000" w:themeColor="text1"/>
        </w:rPr>
      </w:pPr>
      <w:r w:rsidRPr="00547D66">
        <w:rPr>
          <w:color w:val="000000" w:themeColor="text1"/>
        </w:rPr>
        <w:t>Soil</w:t>
      </w:r>
    </w:p>
    <w:p w14:paraId="62FAA967" w14:textId="77777777" w:rsidR="00547D66" w:rsidRPr="00547D66" w:rsidRDefault="00547D66">
      <w:pPr>
        <w:pStyle w:val="ListParagraph"/>
        <w:numPr>
          <w:ilvl w:val="0"/>
          <w:numId w:val="21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Water</w:t>
      </w:r>
    </w:p>
    <w:p w14:paraId="4541D06D" w14:textId="2ED53711" w:rsidR="00547D66" w:rsidRPr="00743F51" w:rsidRDefault="00A643EA" w:rsidP="00547D66">
      <w:pPr>
        <w:spacing w:line="240" w:lineRule="auto"/>
        <w:rPr>
          <w:b/>
          <w:bCs/>
          <w:color w:val="FF0000"/>
        </w:rPr>
      </w:pPr>
      <w:r w:rsidRPr="00743F51">
        <w:rPr>
          <w:b/>
          <w:bCs/>
          <w:color w:val="FF0000"/>
        </w:rPr>
        <w:t xml:space="preserve">Water as </w:t>
      </w:r>
      <w:r w:rsidR="00047F8F" w:rsidRPr="00743F51">
        <w:rPr>
          <w:b/>
          <w:bCs/>
          <w:color w:val="FF0000"/>
        </w:rPr>
        <w:t>a resource</w:t>
      </w:r>
    </w:p>
    <w:p w14:paraId="44AE5567" w14:textId="32E8D3FA" w:rsidR="00047F8F" w:rsidRPr="00743F51" w:rsidRDefault="00047F8F" w:rsidP="00547D66">
      <w:pPr>
        <w:spacing w:line="240" w:lineRule="auto"/>
        <w:rPr>
          <w:b/>
          <w:bCs/>
          <w:i/>
          <w:iCs/>
          <w:color w:val="4472C4" w:themeColor="accent5"/>
        </w:rPr>
      </w:pPr>
      <w:r w:rsidRPr="00743F51">
        <w:rPr>
          <w:b/>
          <w:bCs/>
          <w:i/>
          <w:iCs/>
          <w:color w:val="4472C4" w:themeColor="accent5"/>
        </w:rPr>
        <w:t>Ways how water is used as resources</w:t>
      </w:r>
    </w:p>
    <w:p w14:paraId="2918E23B" w14:textId="7A85ECDD" w:rsidR="00D31E39" w:rsidRPr="00936A35" w:rsidRDefault="00D31E39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</w:rPr>
      </w:pPr>
      <w:r w:rsidRPr="00936A35">
        <w:rPr>
          <w:color w:val="000000" w:themeColor="text1"/>
        </w:rPr>
        <w:t>For cooking</w:t>
      </w:r>
    </w:p>
    <w:p w14:paraId="7EDCE2A7" w14:textId="10CC71AB" w:rsidR="00D31E39" w:rsidRPr="00936A35" w:rsidRDefault="00D31E39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</w:rPr>
      </w:pPr>
      <w:r w:rsidRPr="00936A35">
        <w:rPr>
          <w:color w:val="000000" w:themeColor="text1"/>
        </w:rPr>
        <w:t>For drinking</w:t>
      </w:r>
    </w:p>
    <w:p w14:paraId="0E317295" w14:textId="056ED979" w:rsidR="0034600D" w:rsidRPr="00936A35" w:rsidRDefault="0034600D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</w:rPr>
      </w:pPr>
      <w:r w:rsidRPr="00936A35">
        <w:rPr>
          <w:color w:val="000000" w:themeColor="text1"/>
        </w:rPr>
        <w:t>For washing</w:t>
      </w:r>
    </w:p>
    <w:p w14:paraId="08999D40" w14:textId="23D33708" w:rsidR="0034600D" w:rsidRPr="00936A35" w:rsidRDefault="0034600D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</w:rPr>
      </w:pPr>
      <w:r w:rsidRPr="00936A35">
        <w:rPr>
          <w:color w:val="000000" w:themeColor="text1"/>
        </w:rPr>
        <w:t>For bathing</w:t>
      </w:r>
    </w:p>
    <w:p w14:paraId="78F2E37A" w14:textId="6942DCCE" w:rsidR="0034600D" w:rsidRPr="00936A35" w:rsidRDefault="0034600D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</w:rPr>
      </w:pPr>
      <w:r w:rsidRPr="00936A35">
        <w:rPr>
          <w:color w:val="000000" w:themeColor="text1"/>
        </w:rPr>
        <w:t>For</w:t>
      </w:r>
      <w:r w:rsidR="0075097D" w:rsidRPr="00936A35">
        <w:rPr>
          <w:color w:val="000000" w:themeColor="text1"/>
        </w:rPr>
        <w:t xml:space="preserve"> cooling machines</w:t>
      </w:r>
    </w:p>
    <w:p w14:paraId="451DBAB4" w14:textId="7BFEB4C2" w:rsidR="0075097D" w:rsidRPr="00936A35" w:rsidRDefault="0075097D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</w:rPr>
      </w:pPr>
      <w:r w:rsidRPr="00936A35">
        <w:rPr>
          <w:color w:val="000000" w:themeColor="text1"/>
        </w:rPr>
        <w:t xml:space="preserve">For </w:t>
      </w:r>
      <w:r w:rsidR="006B2A49" w:rsidRPr="00936A35">
        <w:rPr>
          <w:color w:val="000000" w:themeColor="text1"/>
        </w:rPr>
        <w:t>irrigating crops</w:t>
      </w:r>
    </w:p>
    <w:p w14:paraId="75696BBD" w14:textId="135A45DC" w:rsidR="006B2A49" w:rsidRPr="00936A35" w:rsidRDefault="00A70CEE">
      <w:pPr>
        <w:pStyle w:val="ListParagraph"/>
        <w:numPr>
          <w:ilvl w:val="0"/>
          <w:numId w:val="22"/>
        </w:numPr>
        <w:spacing w:line="240" w:lineRule="auto"/>
        <w:rPr>
          <w:b/>
          <w:bCs/>
          <w:color w:val="000000" w:themeColor="text1"/>
        </w:rPr>
      </w:pPr>
      <w:r w:rsidRPr="00936A35">
        <w:rPr>
          <w:color w:val="000000" w:themeColor="text1"/>
        </w:rPr>
        <w:t xml:space="preserve">Water helps in </w:t>
      </w:r>
      <w:r w:rsidR="00CE3EB6">
        <w:rPr>
          <w:color w:val="000000" w:themeColor="text1"/>
        </w:rPr>
        <w:t xml:space="preserve">generation </w:t>
      </w:r>
      <w:r w:rsidRPr="00936A35">
        <w:rPr>
          <w:color w:val="000000" w:themeColor="text1"/>
        </w:rPr>
        <w:t>of hydro electricity</w:t>
      </w:r>
      <w:r w:rsidR="00FF6A72" w:rsidRPr="00936A35">
        <w:rPr>
          <w:color w:val="000000" w:themeColor="text1"/>
        </w:rPr>
        <w:t xml:space="preserve"> power (</w:t>
      </w:r>
      <w:r w:rsidR="00FF6A72" w:rsidRPr="00936A35">
        <w:rPr>
          <w:b/>
          <w:bCs/>
          <w:color w:val="000000" w:themeColor="text1"/>
        </w:rPr>
        <w:t>HEP)</w:t>
      </w:r>
    </w:p>
    <w:p w14:paraId="6A6F1743" w14:textId="0E8A7676" w:rsidR="00B82ADE" w:rsidRPr="00D710CD" w:rsidRDefault="00C50764" w:rsidP="00F94FA7">
      <w:pPr>
        <w:spacing w:line="240" w:lineRule="auto"/>
        <w:rPr>
          <w:b/>
          <w:bCs/>
          <w:color w:val="5B9BD5" w:themeColor="accent1"/>
        </w:rPr>
      </w:pPr>
      <w:r w:rsidRPr="00D710CD">
        <w:rPr>
          <w:b/>
          <w:bCs/>
          <w:color w:val="5B9BD5" w:themeColor="accent1"/>
        </w:rPr>
        <w:t xml:space="preserve">Water as </w:t>
      </w:r>
      <w:r w:rsidR="001B7377" w:rsidRPr="00D710CD">
        <w:rPr>
          <w:b/>
          <w:bCs/>
          <w:color w:val="5B9BD5" w:themeColor="accent1"/>
        </w:rPr>
        <w:t>energy resources</w:t>
      </w:r>
    </w:p>
    <w:p w14:paraId="70EF4E6D" w14:textId="2B287BB0" w:rsidR="001B7377" w:rsidRPr="00D710CD" w:rsidRDefault="001B7377" w:rsidP="00FA4B74">
      <w:pPr>
        <w:spacing w:line="240" w:lineRule="auto"/>
        <w:ind w:firstLine="122"/>
        <w:rPr>
          <w:b/>
          <w:bCs/>
          <w:i/>
          <w:iCs/>
          <w:color w:val="5B9BD5" w:themeColor="accent1"/>
        </w:rPr>
      </w:pPr>
      <w:r w:rsidRPr="00D710CD">
        <w:rPr>
          <w:b/>
          <w:bCs/>
          <w:i/>
          <w:iCs/>
          <w:color w:val="5B9BD5" w:themeColor="accent1"/>
        </w:rPr>
        <w:t>Forms of energy got from water</w:t>
      </w:r>
    </w:p>
    <w:p w14:paraId="21C938B2" w14:textId="77777777" w:rsidR="00AC1877" w:rsidRPr="00AC1877" w:rsidRDefault="00AC1877">
      <w:pPr>
        <w:pStyle w:val="ListParagraph"/>
        <w:numPr>
          <w:ilvl w:val="0"/>
          <w:numId w:val="23"/>
        </w:numPr>
        <w:spacing w:line="240" w:lineRule="auto"/>
        <w:rPr>
          <w:b/>
          <w:bCs/>
          <w:color w:val="000000" w:themeColor="text1"/>
        </w:rPr>
      </w:pPr>
      <w:r w:rsidRPr="00AC1877">
        <w:rPr>
          <w:color w:val="000000" w:themeColor="text1"/>
        </w:rPr>
        <w:t xml:space="preserve">Hydro </w:t>
      </w:r>
      <w:r>
        <w:rPr>
          <w:color w:val="000000" w:themeColor="text1"/>
        </w:rPr>
        <w:t>electricity</w:t>
      </w:r>
    </w:p>
    <w:p w14:paraId="3F90BB4A" w14:textId="23437318" w:rsidR="00AC1877" w:rsidRPr="001E57D6" w:rsidRDefault="00AC1877">
      <w:pPr>
        <w:pStyle w:val="ListParagraph"/>
        <w:numPr>
          <w:ilvl w:val="0"/>
          <w:numId w:val="23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Steam </w:t>
      </w:r>
      <w:r w:rsidR="001E57D6">
        <w:rPr>
          <w:color w:val="000000" w:themeColor="text1"/>
        </w:rPr>
        <w:t>energy</w:t>
      </w:r>
    </w:p>
    <w:p w14:paraId="26A486A7" w14:textId="77777777" w:rsidR="005A10FB" w:rsidRPr="005A10FB" w:rsidRDefault="001E57D6">
      <w:pPr>
        <w:pStyle w:val="ListParagraph"/>
        <w:numPr>
          <w:ilvl w:val="0"/>
          <w:numId w:val="23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Tidal </w:t>
      </w:r>
      <w:r w:rsidR="005A10FB">
        <w:rPr>
          <w:color w:val="000000" w:themeColor="text1"/>
        </w:rPr>
        <w:t>energy</w:t>
      </w:r>
    </w:p>
    <w:p w14:paraId="10CE7243" w14:textId="2A4BC6D0" w:rsidR="005A10FB" w:rsidRPr="00CE4217" w:rsidRDefault="005A10FB" w:rsidP="005A10FB">
      <w:pPr>
        <w:spacing w:line="240" w:lineRule="auto"/>
        <w:rPr>
          <w:b/>
          <w:bCs/>
          <w:color w:val="FF0000"/>
        </w:rPr>
      </w:pPr>
      <w:r w:rsidRPr="00CE4217">
        <w:rPr>
          <w:b/>
          <w:bCs/>
          <w:color w:val="FF0000"/>
        </w:rPr>
        <w:t>Hydro electricity</w:t>
      </w:r>
    </w:p>
    <w:p w14:paraId="3816E252" w14:textId="1948CEF2" w:rsidR="005C6FFA" w:rsidRDefault="002F1F5A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It is the</w:t>
      </w:r>
      <w:r w:rsidR="00D413B2">
        <w:rPr>
          <w:color w:val="000000" w:themeColor="text1"/>
        </w:rPr>
        <w:t xml:space="preserve"> form of electricity produced by</w:t>
      </w:r>
      <w:r w:rsidR="00C1125E">
        <w:rPr>
          <w:color w:val="000000" w:themeColor="text1"/>
        </w:rPr>
        <w:t xml:space="preserve"> fast flowing water.</w:t>
      </w:r>
    </w:p>
    <w:p w14:paraId="1937CE97" w14:textId="4DC11ED3" w:rsidR="00B07422" w:rsidRDefault="00B07422" w:rsidP="005A10FB">
      <w:p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Fast flowing water possesses</w:t>
      </w:r>
      <w:r w:rsidR="00056678">
        <w:rPr>
          <w:color w:val="000000" w:themeColor="text1"/>
        </w:rPr>
        <w:t xml:space="preserve"> </w:t>
      </w:r>
      <w:r w:rsidR="00056678" w:rsidRPr="00056678">
        <w:rPr>
          <w:b/>
          <w:bCs/>
          <w:color w:val="000000" w:themeColor="text1"/>
        </w:rPr>
        <w:t>kinetic</w:t>
      </w:r>
      <w:r w:rsidR="00056678">
        <w:rPr>
          <w:color w:val="000000" w:themeColor="text1"/>
        </w:rPr>
        <w:t xml:space="preserve"> </w:t>
      </w:r>
      <w:r w:rsidR="00056678">
        <w:rPr>
          <w:b/>
          <w:bCs/>
          <w:color w:val="000000" w:themeColor="text1"/>
        </w:rPr>
        <w:t>energy.</w:t>
      </w:r>
    </w:p>
    <w:p w14:paraId="04C86F47" w14:textId="0479D0FF" w:rsidR="00056678" w:rsidRDefault="00056678" w:rsidP="005A10FB">
      <w:pPr>
        <w:spacing w:line="240" w:lineRule="auto"/>
        <w:rPr>
          <w:color w:val="000000" w:themeColor="text1"/>
        </w:rPr>
      </w:pPr>
      <w:r w:rsidRPr="00056678">
        <w:rPr>
          <w:color w:val="000000" w:themeColor="text1"/>
        </w:rPr>
        <w:t>Kinetic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energy </w:t>
      </w:r>
      <w:r w:rsidR="00F73E5C">
        <w:rPr>
          <w:color w:val="000000" w:themeColor="text1"/>
        </w:rPr>
        <w:t xml:space="preserve">turns the turbines </w:t>
      </w:r>
      <w:r w:rsidR="004D526C">
        <w:rPr>
          <w:color w:val="000000" w:themeColor="text1"/>
        </w:rPr>
        <w:t>connected to generator</w:t>
      </w:r>
      <w:r w:rsidR="005D0074">
        <w:rPr>
          <w:color w:val="000000" w:themeColor="text1"/>
        </w:rPr>
        <w:t>.</w:t>
      </w:r>
    </w:p>
    <w:p w14:paraId="5053841D" w14:textId="5A476276" w:rsidR="005D0074" w:rsidRDefault="005D0074" w:rsidP="005A10FB">
      <w:p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In this way HEP is produced</w:t>
      </w:r>
      <w:r w:rsidR="003F01C5">
        <w:rPr>
          <w:color w:val="000000" w:themeColor="text1"/>
        </w:rPr>
        <w:t xml:space="preserve"> (</w:t>
      </w:r>
      <w:r w:rsidR="003F01C5">
        <w:rPr>
          <w:b/>
          <w:bCs/>
          <w:color w:val="000000" w:themeColor="text1"/>
        </w:rPr>
        <w:t>Hydro Electricity Power)</w:t>
      </w:r>
    </w:p>
    <w:p w14:paraId="7F993FED" w14:textId="340C7344" w:rsidR="003F01C5" w:rsidRPr="00CE4217" w:rsidRDefault="0044317B" w:rsidP="005A10FB">
      <w:pPr>
        <w:spacing w:line="240" w:lineRule="auto"/>
        <w:rPr>
          <w:b/>
          <w:bCs/>
          <w:color w:val="FF0000"/>
        </w:rPr>
      </w:pPr>
      <w:r w:rsidRPr="00CE4217">
        <w:rPr>
          <w:b/>
          <w:bCs/>
          <w:color w:val="FF0000"/>
        </w:rPr>
        <w:t>Steam energy</w:t>
      </w:r>
    </w:p>
    <w:p w14:paraId="5CAECCF8" w14:textId="4293227B" w:rsidR="0044317B" w:rsidRDefault="003C10DB" w:rsidP="005A10FB">
      <w:pPr>
        <w:spacing w:line="240" w:lineRule="auto"/>
        <w:rPr>
          <w:color w:val="000000" w:themeColor="text1"/>
        </w:rPr>
      </w:pPr>
      <w:r w:rsidRPr="003C10DB">
        <w:rPr>
          <w:b/>
          <w:bCs/>
          <w:color w:val="000000" w:themeColor="text1"/>
        </w:rPr>
        <w:t>Steam</w:t>
      </w:r>
      <w:r>
        <w:rPr>
          <w:color w:val="000000" w:themeColor="text1"/>
        </w:rPr>
        <w:t xml:space="preserve"> is hot gas from Boiling</w:t>
      </w:r>
      <w:r w:rsidR="007B67AD">
        <w:rPr>
          <w:color w:val="000000" w:themeColor="text1"/>
        </w:rPr>
        <w:t xml:space="preserve"> water</w:t>
      </w:r>
    </w:p>
    <w:p w14:paraId="219EAE37" w14:textId="1F7D423F" w:rsidR="007B67AD" w:rsidRDefault="007B67AD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It possesses kinetic energy</w:t>
      </w:r>
    </w:p>
    <w:p w14:paraId="23631D2A" w14:textId="19A7CBF1" w:rsidR="007B67AD" w:rsidRDefault="007B67AD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Steam</w:t>
      </w:r>
      <w:r w:rsidR="007D0B97">
        <w:rPr>
          <w:color w:val="000000" w:themeColor="text1"/>
        </w:rPr>
        <w:t xml:space="preserve"> with kinetic energy helps to power steam engines</w:t>
      </w:r>
    </w:p>
    <w:p w14:paraId="554795A5" w14:textId="6B2DE352" w:rsidR="00E11667" w:rsidRPr="00CE4217" w:rsidRDefault="00E11667" w:rsidP="005A10FB">
      <w:pPr>
        <w:spacing w:line="240" w:lineRule="auto"/>
        <w:rPr>
          <w:b/>
          <w:bCs/>
          <w:color w:val="FF0000"/>
        </w:rPr>
      </w:pPr>
      <w:r w:rsidRPr="00CE4217">
        <w:rPr>
          <w:b/>
          <w:bCs/>
          <w:color w:val="FF0000"/>
        </w:rPr>
        <w:t>Tidal energy</w:t>
      </w:r>
    </w:p>
    <w:p w14:paraId="4F9286B8" w14:textId="77777777" w:rsidR="008C52EF" w:rsidRDefault="00E11667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This is the</w:t>
      </w:r>
      <w:r w:rsidR="003F1FFD">
        <w:rPr>
          <w:color w:val="000000" w:themeColor="text1"/>
        </w:rPr>
        <w:t xml:space="preserve"> form of energy got from water </w:t>
      </w:r>
      <w:r w:rsidR="00637A21">
        <w:rPr>
          <w:color w:val="000000" w:themeColor="text1"/>
        </w:rPr>
        <w:t xml:space="preserve">tides on the sea </w:t>
      </w:r>
      <w:r w:rsidR="008C52EF">
        <w:rPr>
          <w:color w:val="000000" w:themeColor="text1"/>
        </w:rPr>
        <w:t>shores.</w:t>
      </w:r>
    </w:p>
    <w:p w14:paraId="5A76A604" w14:textId="6BCF9020" w:rsidR="00E11667" w:rsidRDefault="008C52EF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Tides </w:t>
      </w:r>
      <w:r w:rsidR="005B056E">
        <w:rPr>
          <w:color w:val="000000" w:themeColor="text1"/>
        </w:rPr>
        <w:t xml:space="preserve">are periodic rises falls </w:t>
      </w:r>
      <w:r w:rsidR="000B77F1">
        <w:rPr>
          <w:color w:val="000000" w:themeColor="text1"/>
        </w:rPr>
        <w:t>of large bodies of water.</w:t>
      </w:r>
    </w:p>
    <w:p w14:paraId="14D8FB89" w14:textId="1225A56C" w:rsidR="000B77F1" w:rsidRDefault="00E70E0F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Tides help in the generation of</w:t>
      </w:r>
      <w:r w:rsidR="000C2870">
        <w:rPr>
          <w:color w:val="000000" w:themeColor="text1"/>
        </w:rPr>
        <w:t xml:space="preserve"> tidal electricity.</w:t>
      </w:r>
    </w:p>
    <w:p w14:paraId="72A32BED" w14:textId="77777777" w:rsidR="00AD6FB5" w:rsidRPr="001E363D" w:rsidRDefault="006C3BF6" w:rsidP="005A10FB">
      <w:pPr>
        <w:spacing w:line="240" w:lineRule="auto"/>
        <w:rPr>
          <w:b/>
          <w:bCs/>
          <w:color w:val="FF0000"/>
        </w:rPr>
      </w:pPr>
      <w:r w:rsidRPr="001E363D">
        <w:rPr>
          <w:b/>
          <w:bCs/>
          <w:color w:val="FF0000"/>
        </w:rPr>
        <w:t>Geothermal energy</w:t>
      </w:r>
    </w:p>
    <w:p w14:paraId="4947DFEC" w14:textId="68128977" w:rsidR="00BC281D" w:rsidRDefault="00AD6FB5" w:rsidP="005A10FB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Geo </w:t>
      </w:r>
      <w:r>
        <w:rPr>
          <w:color w:val="000000" w:themeColor="text1"/>
        </w:rPr>
        <w:t xml:space="preserve">means </w:t>
      </w:r>
      <w:r w:rsidRPr="005B66DB">
        <w:rPr>
          <w:b/>
          <w:bCs/>
          <w:color w:val="000000" w:themeColor="text1"/>
        </w:rPr>
        <w:t>Earth</w:t>
      </w:r>
      <w:r w:rsidR="00946EEA">
        <w:rPr>
          <w:color w:val="000000" w:themeColor="text1"/>
        </w:rPr>
        <w:t xml:space="preserve">. </w:t>
      </w:r>
      <w:r w:rsidR="005B66DB">
        <w:rPr>
          <w:color w:val="000000" w:themeColor="text1"/>
        </w:rPr>
        <w:t xml:space="preserve">  </w:t>
      </w:r>
      <w:r w:rsidR="00946EEA" w:rsidRPr="00946EEA">
        <w:rPr>
          <w:b/>
          <w:bCs/>
          <w:color w:val="000000" w:themeColor="text1"/>
        </w:rPr>
        <w:t>Thermal</w:t>
      </w:r>
      <w:r w:rsidR="00946EEA">
        <w:rPr>
          <w:color w:val="000000" w:themeColor="text1"/>
        </w:rPr>
        <w:t xml:space="preserve"> </w:t>
      </w:r>
      <w:r w:rsidR="005B66DB">
        <w:rPr>
          <w:color w:val="000000" w:themeColor="text1"/>
        </w:rPr>
        <w:t xml:space="preserve">means </w:t>
      </w:r>
      <w:r w:rsidR="005B66DB">
        <w:rPr>
          <w:b/>
          <w:bCs/>
          <w:color w:val="000000" w:themeColor="text1"/>
        </w:rPr>
        <w:t>Heat.</w:t>
      </w:r>
    </w:p>
    <w:p w14:paraId="2A307B1D" w14:textId="1D0F80E9" w:rsidR="00523CEF" w:rsidRPr="00523CEF" w:rsidRDefault="00523CEF" w:rsidP="005A10FB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Geothermal energy: </w:t>
      </w:r>
      <w:r>
        <w:rPr>
          <w:color w:val="000000" w:themeColor="text1"/>
        </w:rPr>
        <w:t>is</w:t>
      </w:r>
      <w:r w:rsidR="00A30C34">
        <w:rPr>
          <w:color w:val="000000" w:themeColor="text1"/>
        </w:rPr>
        <w:t xml:space="preserve"> form of energy got from hot springs/ thermal</w:t>
      </w:r>
      <w:r w:rsidR="00E51C55">
        <w:rPr>
          <w:color w:val="000000" w:themeColor="text1"/>
        </w:rPr>
        <w:t xml:space="preserve"> springs where steam is trapped to</w:t>
      </w:r>
      <w:r w:rsidR="00DD7955">
        <w:rPr>
          <w:color w:val="000000" w:themeColor="text1"/>
        </w:rPr>
        <w:t xml:space="preserve"> turn turbines to produce electricity.</w:t>
      </w:r>
    </w:p>
    <w:p w14:paraId="78E7CCB8" w14:textId="77777777" w:rsidR="00A0312E" w:rsidRPr="00A21D20" w:rsidRDefault="00FB658A" w:rsidP="005A10FB">
      <w:pPr>
        <w:spacing w:line="240" w:lineRule="auto"/>
        <w:rPr>
          <w:b/>
          <w:bCs/>
          <w:color w:val="4472C4" w:themeColor="accent5"/>
        </w:rPr>
      </w:pPr>
      <w:r w:rsidRPr="00A21D20">
        <w:rPr>
          <w:b/>
          <w:bCs/>
          <w:color w:val="4472C4" w:themeColor="accent5"/>
        </w:rPr>
        <w:t xml:space="preserve">Ways how water is used as </w:t>
      </w:r>
      <w:r w:rsidR="00A0312E" w:rsidRPr="00A21D20">
        <w:rPr>
          <w:b/>
          <w:bCs/>
          <w:color w:val="4472C4" w:themeColor="accent5"/>
        </w:rPr>
        <w:t>resources</w:t>
      </w:r>
    </w:p>
    <w:p w14:paraId="6536EFE2" w14:textId="2F8D7FC5" w:rsidR="00D905C4" w:rsidRPr="00E97F8B" w:rsidRDefault="00A0312E">
      <w:pPr>
        <w:pStyle w:val="ListParagraph"/>
        <w:numPr>
          <w:ilvl w:val="0"/>
          <w:numId w:val="24"/>
        </w:numPr>
        <w:spacing w:line="240" w:lineRule="auto"/>
        <w:rPr>
          <w:b/>
          <w:bCs/>
          <w:color w:val="000000" w:themeColor="text1"/>
        </w:rPr>
      </w:pPr>
      <w:r w:rsidRPr="00D905C4">
        <w:rPr>
          <w:color w:val="000000" w:themeColor="text1"/>
        </w:rPr>
        <w:t>Water</w:t>
      </w:r>
      <w:r w:rsidR="00D905C4" w:rsidRPr="00D905C4">
        <w:rPr>
          <w:b/>
          <w:bCs/>
          <w:color w:val="000000" w:themeColor="text1"/>
        </w:rPr>
        <w:t xml:space="preserve"> </w:t>
      </w:r>
      <w:r w:rsidR="00D905C4" w:rsidRPr="00D905C4">
        <w:rPr>
          <w:color w:val="000000" w:themeColor="text1"/>
        </w:rPr>
        <w:t>is</w:t>
      </w:r>
      <w:r w:rsidR="00D905C4" w:rsidRPr="00D905C4">
        <w:rPr>
          <w:b/>
          <w:bCs/>
          <w:color w:val="000000" w:themeColor="text1"/>
        </w:rPr>
        <w:t xml:space="preserve"> </w:t>
      </w:r>
      <w:r w:rsidR="00D905C4" w:rsidRPr="00D905C4">
        <w:rPr>
          <w:color w:val="000000" w:themeColor="text1"/>
        </w:rPr>
        <w:t>used</w:t>
      </w:r>
      <w:r w:rsidR="00D905C4" w:rsidRPr="00D905C4">
        <w:rPr>
          <w:b/>
          <w:bCs/>
          <w:color w:val="000000" w:themeColor="text1"/>
        </w:rPr>
        <w:t xml:space="preserve"> </w:t>
      </w:r>
      <w:r w:rsidR="00D905C4" w:rsidRPr="00D905C4">
        <w:rPr>
          <w:color w:val="000000" w:themeColor="text1"/>
        </w:rPr>
        <w:t>for</w:t>
      </w:r>
      <w:r w:rsidR="00D905C4" w:rsidRPr="00D905C4">
        <w:rPr>
          <w:b/>
          <w:bCs/>
          <w:color w:val="000000" w:themeColor="text1"/>
        </w:rPr>
        <w:t xml:space="preserve"> </w:t>
      </w:r>
      <w:r w:rsidR="00D905C4" w:rsidRPr="00D905C4">
        <w:rPr>
          <w:color w:val="000000" w:themeColor="text1"/>
        </w:rPr>
        <w:t>hydro</w:t>
      </w:r>
      <w:r w:rsidR="00D905C4" w:rsidRPr="00D905C4">
        <w:rPr>
          <w:b/>
          <w:bCs/>
          <w:color w:val="000000" w:themeColor="text1"/>
        </w:rPr>
        <w:t xml:space="preserve"> </w:t>
      </w:r>
      <w:r w:rsidR="00D905C4" w:rsidRPr="00D905C4">
        <w:rPr>
          <w:color w:val="000000" w:themeColor="text1"/>
        </w:rPr>
        <w:t>electricity</w:t>
      </w:r>
      <w:r w:rsidR="00D905C4" w:rsidRPr="00D905C4">
        <w:rPr>
          <w:b/>
          <w:bCs/>
          <w:color w:val="000000" w:themeColor="text1"/>
        </w:rPr>
        <w:t xml:space="preserve"> </w:t>
      </w:r>
      <w:r w:rsidR="00D905C4" w:rsidRPr="00D905C4">
        <w:rPr>
          <w:color w:val="000000" w:themeColor="text1"/>
        </w:rPr>
        <w:t>power</w:t>
      </w:r>
      <w:r w:rsidR="00D905C4" w:rsidRPr="00D905C4">
        <w:rPr>
          <w:b/>
          <w:bCs/>
          <w:color w:val="000000" w:themeColor="text1"/>
        </w:rPr>
        <w:t xml:space="preserve"> </w:t>
      </w:r>
      <w:r w:rsidR="00E97F8B">
        <w:rPr>
          <w:color w:val="000000" w:themeColor="text1"/>
        </w:rPr>
        <w:t>generation.</w:t>
      </w:r>
    </w:p>
    <w:p w14:paraId="626B6B07" w14:textId="7FC217D7" w:rsidR="00E97F8B" w:rsidRPr="00EE7997" w:rsidRDefault="00E97F8B">
      <w:pPr>
        <w:pStyle w:val="ListParagraph"/>
        <w:numPr>
          <w:ilvl w:val="0"/>
          <w:numId w:val="24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Water helps plant to </w:t>
      </w:r>
      <w:r w:rsidR="00EE7997">
        <w:rPr>
          <w:color w:val="000000" w:themeColor="text1"/>
        </w:rPr>
        <w:t>grow.</w:t>
      </w:r>
    </w:p>
    <w:p w14:paraId="54197E8D" w14:textId="3E356515" w:rsidR="00EE7997" w:rsidRPr="009A05E3" w:rsidRDefault="00101B17">
      <w:pPr>
        <w:pStyle w:val="ListParagraph"/>
        <w:numPr>
          <w:ilvl w:val="0"/>
          <w:numId w:val="24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Water is used to cool machine engines</w:t>
      </w:r>
      <w:r w:rsidR="009A05E3">
        <w:rPr>
          <w:color w:val="000000" w:themeColor="text1"/>
        </w:rPr>
        <w:t xml:space="preserve"> in industries.</w:t>
      </w:r>
    </w:p>
    <w:p w14:paraId="21739D10" w14:textId="6F23AFB9" w:rsidR="009A05E3" w:rsidRPr="00F30560" w:rsidRDefault="005C16B2">
      <w:pPr>
        <w:pStyle w:val="ListParagraph"/>
        <w:numPr>
          <w:ilvl w:val="0"/>
          <w:numId w:val="24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Tidal energy is used to produce electricity.</w:t>
      </w:r>
    </w:p>
    <w:p w14:paraId="47193EEC" w14:textId="48ADEF2B" w:rsidR="00F30560" w:rsidRPr="001B1EA3" w:rsidRDefault="00F30560">
      <w:pPr>
        <w:pStyle w:val="ListParagraph"/>
        <w:numPr>
          <w:ilvl w:val="0"/>
          <w:numId w:val="24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Water helps in sailing </w:t>
      </w:r>
      <w:r w:rsidR="001B1EA3">
        <w:rPr>
          <w:color w:val="000000" w:themeColor="text1"/>
        </w:rPr>
        <w:t xml:space="preserve">boats </w:t>
      </w:r>
    </w:p>
    <w:p w14:paraId="69A2EC76" w14:textId="77777777" w:rsidR="00FD1479" w:rsidRPr="001E363D" w:rsidRDefault="00FD1479" w:rsidP="00506778">
      <w:pPr>
        <w:spacing w:line="240" w:lineRule="auto"/>
        <w:rPr>
          <w:b/>
          <w:bCs/>
          <w:color w:val="FF0000"/>
        </w:rPr>
      </w:pPr>
      <w:r w:rsidRPr="001E363D">
        <w:rPr>
          <w:b/>
          <w:bCs/>
          <w:color w:val="FF0000"/>
        </w:rPr>
        <w:t>Soil</w:t>
      </w:r>
    </w:p>
    <w:p w14:paraId="2A5650B2" w14:textId="0CD2B5F7" w:rsidR="00FD1479" w:rsidRDefault="008E3DF2" w:rsidP="00506778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Soil: </w:t>
      </w:r>
      <w:r>
        <w:rPr>
          <w:color w:val="000000" w:themeColor="text1"/>
        </w:rPr>
        <w:t>Is the</w:t>
      </w:r>
      <w:r w:rsidR="00B531F2">
        <w:rPr>
          <w:color w:val="000000" w:themeColor="text1"/>
        </w:rPr>
        <w:t xml:space="preserve"> mixture of eroded rock particles and organic matter</w:t>
      </w:r>
      <w:r w:rsidR="00AF29B5">
        <w:rPr>
          <w:color w:val="000000" w:themeColor="text1"/>
        </w:rPr>
        <w:t xml:space="preserve"> which covers the earth’s surface.</w:t>
      </w:r>
    </w:p>
    <w:p w14:paraId="0A9B6D58" w14:textId="5DABD1D1" w:rsidR="002143BB" w:rsidRPr="00A21D20" w:rsidRDefault="002143BB" w:rsidP="00506778">
      <w:pPr>
        <w:spacing w:line="240" w:lineRule="auto"/>
        <w:rPr>
          <w:b/>
          <w:bCs/>
          <w:color w:val="4472C4" w:themeColor="accent5"/>
        </w:rPr>
      </w:pPr>
      <w:r w:rsidRPr="00A21D20">
        <w:rPr>
          <w:b/>
          <w:bCs/>
          <w:color w:val="4472C4" w:themeColor="accent5"/>
        </w:rPr>
        <w:t>Soil as resources</w:t>
      </w:r>
    </w:p>
    <w:p w14:paraId="239D322B" w14:textId="6BB5131F" w:rsidR="002143BB" w:rsidRPr="00301976" w:rsidRDefault="00D976E4">
      <w:pPr>
        <w:pStyle w:val="ListParagraph"/>
        <w:numPr>
          <w:ilvl w:val="0"/>
          <w:numId w:val="25"/>
        </w:numPr>
        <w:spacing w:line="240" w:lineRule="auto"/>
        <w:rPr>
          <w:b/>
          <w:bCs/>
          <w:color w:val="000000" w:themeColor="text1"/>
        </w:rPr>
      </w:pPr>
      <w:r w:rsidRPr="00301976">
        <w:rPr>
          <w:color w:val="000000" w:themeColor="text1"/>
        </w:rPr>
        <w:t xml:space="preserve">It is used for growing </w:t>
      </w:r>
      <w:r w:rsidR="00301976">
        <w:rPr>
          <w:color w:val="000000" w:themeColor="text1"/>
        </w:rPr>
        <w:t>crops.</w:t>
      </w:r>
    </w:p>
    <w:p w14:paraId="1CAB75FD" w14:textId="01C4DB1B" w:rsidR="00301976" w:rsidRPr="00267F46" w:rsidRDefault="00301976">
      <w:pPr>
        <w:pStyle w:val="ListParagraph"/>
        <w:numPr>
          <w:ilvl w:val="0"/>
          <w:numId w:val="25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Soil is used for building</w:t>
      </w:r>
      <w:r w:rsidR="00C20A68">
        <w:rPr>
          <w:color w:val="000000" w:themeColor="text1"/>
        </w:rPr>
        <w:t xml:space="preserve"> houses for us </w:t>
      </w:r>
      <w:r w:rsidR="00267F46">
        <w:rPr>
          <w:color w:val="000000" w:themeColor="text1"/>
        </w:rPr>
        <w:t>and our domestic animals</w:t>
      </w:r>
    </w:p>
    <w:p w14:paraId="29B2B443" w14:textId="50D6D449" w:rsidR="00F05E58" w:rsidRPr="00F05E58" w:rsidRDefault="00267F46">
      <w:pPr>
        <w:pStyle w:val="ListParagraph"/>
        <w:numPr>
          <w:ilvl w:val="0"/>
          <w:numId w:val="25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Clay soil is used for</w:t>
      </w:r>
      <w:r w:rsidR="004746D9">
        <w:rPr>
          <w:color w:val="000000" w:themeColor="text1"/>
        </w:rPr>
        <w:t xml:space="preserve"> modelling.</w:t>
      </w:r>
      <w:r w:rsidR="0034266E">
        <w:rPr>
          <w:color w:val="000000" w:themeColor="text1"/>
        </w:rPr>
        <w:t xml:space="preserve"> For example </w:t>
      </w:r>
      <w:r w:rsidR="00F05E58">
        <w:rPr>
          <w:color w:val="000000" w:themeColor="text1"/>
        </w:rPr>
        <w:t>pots and</w:t>
      </w:r>
      <w:r w:rsidR="0034266E">
        <w:rPr>
          <w:color w:val="000000" w:themeColor="text1"/>
        </w:rPr>
        <w:t xml:space="preserve"> </w:t>
      </w:r>
      <w:r w:rsidR="00F05E58">
        <w:rPr>
          <w:color w:val="000000" w:themeColor="text1"/>
        </w:rPr>
        <w:t>stoves</w:t>
      </w:r>
    </w:p>
    <w:p w14:paraId="71FFDFCA" w14:textId="62529909" w:rsidR="004746D9" w:rsidRPr="00E23073" w:rsidRDefault="004746D9">
      <w:pPr>
        <w:pStyle w:val="ListParagraph"/>
        <w:numPr>
          <w:ilvl w:val="0"/>
          <w:numId w:val="25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Sand</w:t>
      </w:r>
      <w:r w:rsidR="001F7951">
        <w:rPr>
          <w:color w:val="000000" w:themeColor="text1"/>
        </w:rPr>
        <w:t xml:space="preserve"> soil is used to make glasses and in building houses</w:t>
      </w:r>
      <w:r w:rsidR="0034266E">
        <w:rPr>
          <w:color w:val="000000" w:themeColor="text1"/>
        </w:rPr>
        <w:t>.</w:t>
      </w:r>
    </w:p>
    <w:p w14:paraId="15C5E6AF" w14:textId="508C3F01" w:rsidR="00E23073" w:rsidRPr="00AC1FDD" w:rsidRDefault="000D536F" w:rsidP="00E23073">
      <w:pPr>
        <w:spacing w:line="240" w:lineRule="auto"/>
        <w:rPr>
          <w:b/>
          <w:bCs/>
          <w:color w:val="FF0000"/>
        </w:rPr>
      </w:pPr>
      <w:r w:rsidRPr="00AC1FDD">
        <w:rPr>
          <w:b/>
          <w:bCs/>
          <w:color w:val="FF0000"/>
        </w:rPr>
        <w:t>Nonrenewable</w:t>
      </w:r>
      <w:r w:rsidR="00C764FB" w:rsidRPr="00AC1FDD">
        <w:rPr>
          <w:b/>
          <w:bCs/>
          <w:color w:val="FF0000"/>
        </w:rPr>
        <w:t xml:space="preserve"> resources</w:t>
      </w:r>
    </w:p>
    <w:p w14:paraId="2F59FB08" w14:textId="2F7B5BE3" w:rsidR="00C764FB" w:rsidRDefault="006231BA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These are resources which cannot be replaced</w:t>
      </w:r>
      <w:r w:rsidR="00174878">
        <w:rPr>
          <w:color w:val="000000" w:themeColor="text1"/>
        </w:rPr>
        <w:t xml:space="preserve"> before they get used up.</w:t>
      </w:r>
    </w:p>
    <w:p w14:paraId="2A80E404" w14:textId="235B877B" w:rsidR="00174878" w:rsidRPr="002A28B2" w:rsidRDefault="00E0630F" w:rsidP="00E23073">
      <w:pPr>
        <w:spacing w:line="240" w:lineRule="auto"/>
        <w:rPr>
          <w:b/>
          <w:bCs/>
          <w:i/>
          <w:iCs/>
          <w:color w:val="4472C4" w:themeColor="accent5"/>
        </w:rPr>
      </w:pPr>
      <w:r w:rsidRPr="002A28B2">
        <w:rPr>
          <w:b/>
          <w:bCs/>
          <w:i/>
          <w:iCs/>
          <w:color w:val="4472C4" w:themeColor="accent5"/>
        </w:rPr>
        <w:t>Examples of</w:t>
      </w:r>
      <w:r w:rsidR="00CA56E8" w:rsidRPr="002A28B2">
        <w:rPr>
          <w:b/>
          <w:bCs/>
          <w:i/>
          <w:iCs/>
          <w:color w:val="4472C4" w:themeColor="accent5"/>
        </w:rPr>
        <w:t xml:space="preserve"> nonrenewable</w:t>
      </w:r>
      <w:r w:rsidR="000C1381" w:rsidRPr="002A28B2">
        <w:rPr>
          <w:b/>
          <w:bCs/>
          <w:i/>
          <w:iCs/>
          <w:color w:val="4472C4" w:themeColor="accent5"/>
        </w:rPr>
        <w:t xml:space="preserve"> resources.</w:t>
      </w:r>
    </w:p>
    <w:p w14:paraId="0969509B" w14:textId="6C73BA7D" w:rsidR="000C1381" w:rsidRDefault="002C4A03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Rocks and minerals</w:t>
      </w:r>
    </w:p>
    <w:p w14:paraId="75AF7562" w14:textId="3F7E4FAC" w:rsidR="002C4A03" w:rsidRDefault="002C4A03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Fossils</w:t>
      </w:r>
    </w:p>
    <w:p w14:paraId="6BC35618" w14:textId="31848BE9" w:rsidR="002C4A03" w:rsidRDefault="00454E72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Fossil fuels</w:t>
      </w:r>
    </w:p>
    <w:p w14:paraId="3864A793" w14:textId="5F75B5CE" w:rsidR="008A71C0" w:rsidRPr="00083648" w:rsidRDefault="0016162B" w:rsidP="00E23073">
      <w:pPr>
        <w:spacing w:line="240" w:lineRule="auto"/>
        <w:rPr>
          <w:b/>
          <w:bCs/>
          <w:color w:val="FF0000"/>
        </w:rPr>
      </w:pPr>
      <w:r w:rsidRPr="00083648">
        <w:rPr>
          <w:b/>
          <w:bCs/>
          <w:color w:val="FF0000"/>
        </w:rPr>
        <w:t xml:space="preserve">Rocks </w:t>
      </w:r>
      <w:r w:rsidR="00BD758E">
        <w:rPr>
          <w:b/>
          <w:bCs/>
          <w:color w:val="FF0000"/>
        </w:rPr>
        <w:t xml:space="preserve">and </w:t>
      </w:r>
      <w:r w:rsidR="008A71C0" w:rsidRPr="00083648">
        <w:rPr>
          <w:b/>
          <w:bCs/>
          <w:color w:val="FF0000"/>
        </w:rPr>
        <w:t>minerals</w:t>
      </w:r>
    </w:p>
    <w:p w14:paraId="087D72D8" w14:textId="10079CD3" w:rsidR="008A71C0" w:rsidRDefault="008A71C0" w:rsidP="00E23073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 mineral </w:t>
      </w:r>
      <w:r w:rsidR="008573BF">
        <w:rPr>
          <w:color w:val="000000" w:themeColor="text1"/>
        </w:rPr>
        <w:t>is anything that occurs naturally</w:t>
      </w:r>
      <w:r w:rsidR="003C59F3">
        <w:rPr>
          <w:color w:val="000000" w:themeColor="text1"/>
        </w:rPr>
        <w:t xml:space="preserve"> in the Earth but not from living organisms</w:t>
      </w:r>
      <w:r w:rsidR="001F79BB">
        <w:rPr>
          <w:color w:val="000000" w:themeColor="text1"/>
        </w:rPr>
        <w:t>.</w:t>
      </w:r>
    </w:p>
    <w:p w14:paraId="0F1814FC" w14:textId="176609EA" w:rsidR="004B0BBD" w:rsidRDefault="004B0BBD" w:rsidP="00E23073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Minerals </w:t>
      </w:r>
      <w:r w:rsidR="008E41BE">
        <w:rPr>
          <w:color w:val="000000" w:themeColor="text1"/>
        </w:rPr>
        <w:t>are found in the</w:t>
      </w:r>
      <w:r w:rsidR="00A37B55">
        <w:rPr>
          <w:color w:val="000000" w:themeColor="text1"/>
        </w:rPr>
        <w:t xml:space="preserve"> </w:t>
      </w:r>
      <w:r w:rsidR="007A3DC7">
        <w:rPr>
          <w:color w:val="000000" w:themeColor="text1"/>
        </w:rPr>
        <w:t>underground.</w:t>
      </w:r>
    </w:p>
    <w:p w14:paraId="409721D6" w14:textId="13B12824" w:rsidR="007A3DC7" w:rsidRDefault="00B429CE" w:rsidP="00E23073">
      <w:pPr>
        <w:spacing w:line="240" w:lineRule="auto"/>
        <w:rPr>
          <w:color w:val="000000" w:themeColor="text1"/>
        </w:rPr>
      </w:pPr>
      <w:r w:rsidRPr="00083648">
        <w:rPr>
          <w:b/>
          <w:bCs/>
          <w:color w:val="70AD47" w:themeColor="accent6"/>
        </w:rPr>
        <w:t>An ore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is a natural</w:t>
      </w:r>
      <w:r w:rsidR="00EC588A">
        <w:rPr>
          <w:color w:val="000000" w:themeColor="text1"/>
        </w:rPr>
        <w:t xml:space="preserve"> material from which a metal or mineral is </w:t>
      </w:r>
      <w:r w:rsidR="000C7815">
        <w:rPr>
          <w:color w:val="000000" w:themeColor="text1"/>
        </w:rPr>
        <w:t>obtained.</w:t>
      </w:r>
    </w:p>
    <w:p w14:paraId="0E5DA98C" w14:textId="00E1F259" w:rsidR="000C7815" w:rsidRPr="00127838" w:rsidRDefault="000C7815" w:rsidP="00E23073">
      <w:pPr>
        <w:spacing w:line="240" w:lineRule="auto"/>
        <w:rPr>
          <w:b/>
          <w:bCs/>
          <w:i/>
          <w:iCs/>
          <w:color w:val="4472C4" w:themeColor="accent5"/>
        </w:rPr>
      </w:pPr>
      <w:r w:rsidRPr="00127838">
        <w:rPr>
          <w:b/>
          <w:bCs/>
          <w:i/>
          <w:iCs/>
          <w:color w:val="4472C4" w:themeColor="accent5"/>
        </w:rPr>
        <w:t>Examples of</w:t>
      </w:r>
      <w:r w:rsidR="00117FA2" w:rsidRPr="00127838">
        <w:rPr>
          <w:b/>
          <w:bCs/>
          <w:i/>
          <w:iCs/>
          <w:color w:val="4472C4" w:themeColor="accent5"/>
        </w:rPr>
        <w:t xml:space="preserve"> </w:t>
      </w:r>
      <w:r w:rsidR="00127838">
        <w:rPr>
          <w:b/>
          <w:bCs/>
          <w:i/>
          <w:iCs/>
          <w:color w:val="4472C4" w:themeColor="accent5"/>
        </w:rPr>
        <w:t>minerals</w:t>
      </w:r>
    </w:p>
    <w:p w14:paraId="035E8E0A" w14:textId="77777777" w:rsidR="00B86A49" w:rsidRDefault="00117FA2" w:rsidP="00E23073">
      <w:pPr>
        <w:pStyle w:val="ListParagraph"/>
        <w:numPr>
          <w:ilvl w:val="0"/>
          <w:numId w:val="35"/>
        </w:numPr>
        <w:spacing w:line="240" w:lineRule="auto"/>
        <w:rPr>
          <w:color w:val="000000" w:themeColor="text1"/>
        </w:rPr>
      </w:pPr>
      <w:r w:rsidRPr="00B86A49">
        <w:rPr>
          <w:color w:val="000000" w:themeColor="text1"/>
        </w:rPr>
        <w:t>Lime</w:t>
      </w:r>
    </w:p>
    <w:p w14:paraId="00843BCE" w14:textId="77777777" w:rsidR="00B86A49" w:rsidRDefault="00CC784F" w:rsidP="00E23073">
      <w:pPr>
        <w:pStyle w:val="ListParagraph"/>
        <w:numPr>
          <w:ilvl w:val="0"/>
          <w:numId w:val="35"/>
        </w:numPr>
        <w:spacing w:line="240" w:lineRule="auto"/>
        <w:rPr>
          <w:color w:val="000000" w:themeColor="text1"/>
        </w:rPr>
      </w:pPr>
      <w:r w:rsidRPr="00B86A49">
        <w:rPr>
          <w:color w:val="000000" w:themeColor="text1"/>
        </w:rPr>
        <w:t>Clay and</w:t>
      </w:r>
      <w:r w:rsidR="000B28A7" w:rsidRPr="00B86A49">
        <w:rPr>
          <w:color w:val="000000" w:themeColor="text1"/>
        </w:rPr>
        <w:t xml:space="preserve"> </w:t>
      </w:r>
    </w:p>
    <w:p w14:paraId="35172496" w14:textId="33C0A4EF" w:rsidR="00CC784F" w:rsidRPr="00B86A49" w:rsidRDefault="00CC784F" w:rsidP="00E23073">
      <w:pPr>
        <w:pStyle w:val="ListParagraph"/>
        <w:numPr>
          <w:ilvl w:val="0"/>
          <w:numId w:val="35"/>
        </w:numPr>
        <w:spacing w:line="240" w:lineRule="auto"/>
        <w:rPr>
          <w:color w:val="000000" w:themeColor="text1"/>
        </w:rPr>
      </w:pPr>
      <w:r w:rsidRPr="00B86A49">
        <w:rPr>
          <w:color w:val="000000" w:themeColor="text1"/>
        </w:rPr>
        <w:t xml:space="preserve">Metals </w:t>
      </w:r>
      <w:r w:rsidR="00D74C12" w:rsidRPr="00B86A49">
        <w:rPr>
          <w:color w:val="000000" w:themeColor="text1"/>
        </w:rPr>
        <w:t xml:space="preserve">like copper, </w:t>
      </w:r>
      <w:r w:rsidR="0047578C" w:rsidRPr="00B86A49">
        <w:rPr>
          <w:color w:val="000000" w:themeColor="text1"/>
        </w:rPr>
        <w:t xml:space="preserve">tin </w:t>
      </w:r>
      <w:r w:rsidR="00C074C9" w:rsidRPr="00B86A49">
        <w:rPr>
          <w:color w:val="000000" w:themeColor="text1"/>
        </w:rPr>
        <w:t>etc.</w:t>
      </w:r>
    </w:p>
    <w:p w14:paraId="567FBB6B" w14:textId="761225B8" w:rsidR="00C074C9" w:rsidRPr="006E7235" w:rsidRDefault="00C074C9" w:rsidP="00E23073">
      <w:pPr>
        <w:spacing w:line="240" w:lineRule="auto"/>
        <w:rPr>
          <w:b/>
          <w:bCs/>
          <w:color w:val="4472C4" w:themeColor="accent5"/>
        </w:rPr>
      </w:pPr>
      <w:r w:rsidRPr="006E7235">
        <w:rPr>
          <w:b/>
          <w:bCs/>
          <w:color w:val="4472C4" w:themeColor="accent5"/>
        </w:rPr>
        <w:t>Importance of some metals</w:t>
      </w:r>
    </w:p>
    <w:p w14:paraId="6CB5DAC1" w14:textId="77777777" w:rsidR="005E181F" w:rsidRDefault="004B1B23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Aluminium</w:t>
      </w:r>
      <w:r>
        <w:rPr>
          <w:b/>
          <w:bCs/>
          <w:color w:val="000000" w:themeColor="text1"/>
        </w:rPr>
        <w:t xml:space="preserve">; </w:t>
      </w:r>
      <w:r>
        <w:rPr>
          <w:color w:val="000000" w:themeColor="text1"/>
        </w:rPr>
        <w:t>making</w:t>
      </w:r>
      <w:r w:rsidR="00ED48D3">
        <w:rPr>
          <w:color w:val="000000" w:themeColor="text1"/>
        </w:rPr>
        <w:t xml:space="preserve"> aero plane bodies, roofing</w:t>
      </w:r>
      <w:r w:rsidR="005B3B8E">
        <w:rPr>
          <w:color w:val="000000" w:themeColor="text1"/>
        </w:rPr>
        <w:t xml:space="preserve"> sheets, saucepans </w:t>
      </w:r>
      <w:r w:rsidR="005E181F">
        <w:rPr>
          <w:color w:val="000000" w:themeColor="text1"/>
        </w:rPr>
        <w:t>kettles.</w:t>
      </w:r>
    </w:p>
    <w:p w14:paraId="45D076CA" w14:textId="77777777" w:rsidR="003A254B" w:rsidRDefault="00292463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Iron</w:t>
      </w:r>
      <w:r>
        <w:rPr>
          <w:b/>
          <w:bCs/>
          <w:color w:val="000000" w:themeColor="text1"/>
        </w:rPr>
        <w:t xml:space="preserve">; </w:t>
      </w:r>
      <w:r>
        <w:rPr>
          <w:color w:val="000000" w:themeColor="text1"/>
        </w:rPr>
        <w:t>making car bodies</w:t>
      </w:r>
      <w:r w:rsidR="00D636A5">
        <w:rPr>
          <w:color w:val="000000" w:themeColor="text1"/>
        </w:rPr>
        <w:t xml:space="preserve">, hoes, nails, </w:t>
      </w:r>
      <w:r w:rsidR="003A254B">
        <w:rPr>
          <w:color w:val="000000" w:themeColor="text1"/>
        </w:rPr>
        <w:t>iron bars and axes.</w:t>
      </w:r>
    </w:p>
    <w:p w14:paraId="52FA30A1" w14:textId="77777777" w:rsidR="00982DA0" w:rsidRDefault="00DA3E89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Copper</w:t>
      </w:r>
      <w:r>
        <w:rPr>
          <w:b/>
          <w:bCs/>
          <w:color w:val="000000" w:themeColor="text1"/>
        </w:rPr>
        <w:t xml:space="preserve">; </w:t>
      </w:r>
      <w:r>
        <w:rPr>
          <w:color w:val="000000" w:themeColor="text1"/>
        </w:rPr>
        <w:t xml:space="preserve">making </w:t>
      </w:r>
      <w:r w:rsidR="0002073C">
        <w:rPr>
          <w:color w:val="000000" w:themeColor="text1"/>
        </w:rPr>
        <w:t xml:space="preserve">electrical wires, coins, </w:t>
      </w:r>
      <w:r w:rsidR="000E715D">
        <w:rPr>
          <w:color w:val="000000" w:themeColor="text1"/>
        </w:rPr>
        <w:t xml:space="preserve">bullets, </w:t>
      </w:r>
      <w:r w:rsidR="00982DA0">
        <w:rPr>
          <w:color w:val="000000" w:themeColor="text1"/>
        </w:rPr>
        <w:t>refrigerators and others.</w:t>
      </w:r>
    </w:p>
    <w:p w14:paraId="67EDBBC2" w14:textId="77777777" w:rsidR="002768E7" w:rsidRDefault="00982DA0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Mercury</w:t>
      </w:r>
      <w:r w:rsidR="00A05981">
        <w:rPr>
          <w:b/>
          <w:bCs/>
          <w:color w:val="000000" w:themeColor="text1"/>
        </w:rPr>
        <w:t xml:space="preserve">; </w:t>
      </w:r>
      <w:r w:rsidR="00A05981">
        <w:rPr>
          <w:color w:val="000000" w:themeColor="text1"/>
        </w:rPr>
        <w:t xml:space="preserve">filling teeth and as liquid in </w:t>
      </w:r>
      <w:r w:rsidR="002768E7">
        <w:rPr>
          <w:color w:val="000000" w:themeColor="text1"/>
        </w:rPr>
        <w:t>thermometers.</w:t>
      </w:r>
    </w:p>
    <w:p w14:paraId="43C7AD7C" w14:textId="5D07529B" w:rsidR="000974C7" w:rsidRDefault="00236A6B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Tin</w:t>
      </w:r>
      <w:r>
        <w:rPr>
          <w:b/>
          <w:bCs/>
          <w:color w:val="000000" w:themeColor="text1"/>
        </w:rPr>
        <w:t xml:space="preserve">; </w:t>
      </w:r>
      <w:r>
        <w:rPr>
          <w:color w:val="000000" w:themeColor="text1"/>
        </w:rPr>
        <w:t xml:space="preserve">making tin </w:t>
      </w:r>
      <w:r w:rsidR="00804D33">
        <w:rPr>
          <w:color w:val="000000" w:themeColor="text1"/>
        </w:rPr>
        <w:t xml:space="preserve">cans, </w:t>
      </w:r>
      <w:r w:rsidR="00075317">
        <w:rPr>
          <w:color w:val="000000" w:themeColor="text1"/>
        </w:rPr>
        <w:t>dyeing silk clothes and</w:t>
      </w:r>
      <w:r w:rsidR="000974C7">
        <w:rPr>
          <w:color w:val="000000" w:themeColor="text1"/>
        </w:rPr>
        <w:t xml:space="preserve"> making toothpaste.</w:t>
      </w:r>
    </w:p>
    <w:p w14:paraId="7CF8E842" w14:textId="0A17FAF8" w:rsidR="000B1334" w:rsidRDefault="005C3301" w:rsidP="00E23073">
      <w:pPr>
        <w:spacing w:line="240" w:lineRule="auto"/>
        <w:rPr>
          <w:b/>
          <w:bCs/>
          <w:color w:val="000000" w:themeColor="text1"/>
        </w:rPr>
      </w:pPr>
      <w:r w:rsidRPr="001F6506">
        <w:rPr>
          <w:b/>
          <w:bCs/>
          <w:color w:val="00B050"/>
        </w:rPr>
        <w:t>Tungsten</w:t>
      </w:r>
      <w:r>
        <w:rPr>
          <w:b/>
          <w:bCs/>
          <w:color w:val="000000" w:themeColor="text1"/>
        </w:rPr>
        <w:t xml:space="preserve">; </w:t>
      </w:r>
      <w:r w:rsidR="002A1EB5">
        <w:rPr>
          <w:color w:val="000000" w:themeColor="text1"/>
        </w:rPr>
        <w:t xml:space="preserve">making </w:t>
      </w:r>
      <w:r w:rsidR="009C4510">
        <w:rPr>
          <w:color w:val="000000" w:themeColor="text1"/>
        </w:rPr>
        <w:t xml:space="preserve">bulb </w:t>
      </w:r>
      <w:r w:rsidR="00F068D3">
        <w:rPr>
          <w:color w:val="000000" w:themeColor="text1"/>
        </w:rPr>
        <w:t xml:space="preserve">filaments. Tungsten is obtained </w:t>
      </w:r>
      <w:r w:rsidR="000D787E">
        <w:rPr>
          <w:color w:val="000000" w:themeColor="text1"/>
        </w:rPr>
        <w:t xml:space="preserve">from </w:t>
      </w:r>
      <w:r w:rsidR="000D787E">
        <w:rPr>
          <w:b/>
          <w:bCs/>
          <w:color w:val="000000" w:themeColor="text1"/>
        </w:rPr>
        <w:t xml:space="preserve">wolfram. </w:t>
      </w:r>
    </w:p>
    <w:p w14:paraId="5503C286" w14:textId="452B7784" w:rsidR="005B17AD" w:rsidRDefault="00441C1D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Gold</w:t>
      </w:r>
      <w:r>
        <w:rPr>
          <w:b/>
          <w:bCs/>
          <w:color w:val="000000" w:themeColor="text1"/>
        </w:rPr>
        <w:t xml:space="preserve">; </w:t>
      </w:r>
      <w:r w:rsidR="004539EE">
        <w:rPr>
          <w:color w:val="000000" w:themeColor="text1"/>
        </w:rPr>
        <w:t>making decorations</w:t>
      </w:r>
      <w:r w:rsidR="007719DE">
        <w:rPr>
          <w:color w:val="000000" w:themeColor="text1"/>
        </w:rPr>
        <w:t xml:space="preserve"> and jewelry like </w:t>
      </w:r>
      <w:r w:rsidR="00AF70D3">
        <w:rPr>
          <w:color w:val="000000" w:themeColor="text1"/>
        </w:rPr>
        <w:t xml:space="preserve">watches, </w:t>
      </w:r>
      <w:r w:rsidR="00694F1E">
        <w:rPr>
          <w:color w:val="000000" w:themeColor="text1"/>
        </w:rPr>
        <w:t xml:space="preserve">earrings, necklaces, </w:t>
      </w:r>
      <w:r w:rsidR="00501A30">
        <w:rPr>
          <w:color w:val="000000" w:themeColor="text1"/>
        </w:rPr>
        <w:t>trophies.</w:t>
      </w:r>
    </w:p>
    <w:p w14:paraId="2F94DE84" w14:textId="5DD7991E" w:rsidR="00501A30" w:rsidRDefault="00656F21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color w:val="00B050"/>
        </w:rPr>
        <w:t>Uranium</w:t>
      </w:r>
      <w:r w:rsidR="00553512">
        <w:rPr>
          <w:b/>
          <w:bCs/>
          <w:color w:val="000000" w:themeColor="text1"/>
        </w:rPr>
        <w:t xml:space="preserve">; </w:t>
      </w:r>
      <w:r w:rsidR="00553512">
        <w:rPr>
          <w:color w:val="000000" w:themeColor="text1"/>
        </w:rPr>
        <w:t>used</w:t>
      </w:r>
      <w:r w:rsidR="00702F41">
        <w:rPr>
          <w:color w:val="000000" w:themeColor="text1"/>
        </w:rPr>
        <w:t xml:space="preserve"> to make atomic bombs.</w:t>
      </w:r>
    </w:p>
    <w:p w14:paraId="3319F575" w14:textId="3D82F6DA" w:rsidR="00702F41" w:rsidRDefault="00D63F60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Used as fuel in </w:t>
      </w:r>
      <w:r w:rsidR="004657AE">
        <w:rPr>
          <w:color w:val="000000" w:themeColor="text1"/>
        </w:rPr>
        <w:t>nuclear</w:t>
      </w:r>
      <w:r w:rsidR="00F37254">
        <w:rPr>
          <w:color w:val="000000" w:themeColor="text1"/>
        </w:rPr>
        <w:t xml:space="preserve"> powered submarines</w:t>
      </w:r>
      <w:r w:rsidR="00D417CC">
        <w:rPr>
          <w:color w:val="000000" w:themeColor="text1"/>
        </w:rPr>
        <w:t>.</w:t>
      </w:r>
    </w:p>
    <w:p w14:paraId="6444EF2C" w14:textId="3C15E862" w:rsidR="00D417CC" w:rsidRPr="00553512" w:rsidRDefault="00D417CC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Uranium is </w:t>
      </w:r>
      <w:r w:rsidR="00265B9F">
        <w:rPr>
          <w:color w:val="000000" w:themeColor="text1"/>
        </w:rPr>
        <w:t>burnt to</w:t>
      </w:r>
      <w:r w:rsidR="00044D6E">
        <w:rPr>
          <w:color w:val="000000" w:themeColor="text1"/>
        </w:rPr>
        <w:t xml:space="preserve"> produce atomic electricity</w:t>
      </w:r>
      <w:r w:rsidR="00D51B19">
        <w:rPr>
          <w:color w:val="000000" w:themeColor="text1"/>
        </w:rPr>
        <w:t>.</w:t>
      </w:r>
    </w:p>
    <w:p w14:paraId="22027B85" w14:textId="210871AE" w:rsidR="0016162B" w:rsidRDefault="00804D33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40F87" w:rsidRPr="004511AC">
        <w:rPr>
          <w:b/>
          <w:bCs/>
          <w:color w:val="FF0000"/>
        </w:rPr>
        <w:t xml:space="preserve">A rock </w:t>
      </w:r>
      <w:r w:rsidR="00640F87">
        <w:rPr>
          <w:color w:val="000000" w:themeColor="text1"/>
        </w:rPr>
        <w:t xml:space="preserve">is </w:t>
      </w:r>
      <w:r w:rsidR="00932F67">
        <w:rPr>
          <w:color w:val="000000" w:themeColor="text1"/>
        </w:rPr>
        <w:t>a naturally</w:t>
      </w:r>
      <w:r w:rsidR="00D0321E">
        <w:rPr>
          <w:color w:val="000000" w:themeColor="text1"/>
        </w:rPr>
        <w:t xml:space="preserve"> occurring substance made</w:t>
      </w:r>
      <w:r w:rsidR="00644CFA">
        <w:rPr>
          <w:color w:val="000000" w:themeColor="text1"/>
        </w:rPr>
        <w:t xml:space="preserve"> up of minerals</w:t>
      </w:r>
      <w:r w:rsidR="002340D6">
        <w:rPr>
          <w:color w:val="000000" w:themeColor="text1"/>
        </w:rPr>
        <w:t xml:space="preserve"> tightly packed together to</w:t>
      </w:r>
      <w:r w:rsidR="00661419">
        <w:rPr>
          <w:color w:val="000000" w:themeColor="text1"/>
        </w:rPr>
        <w:t xml:space="preserve"> form a </w:t>
      </w:r>
      <w:r w:rsidR="00863DDB">
        <w:rPr>
          <w:color w:val="000000" w:themeColor="text1"/>
        </w:rPr>
        <w:t>solid.</w:t>
      </w:r>
    </w:p>
    <w:p w14:paraId="5BFDD46F" w14:textId="26CF3C83" w:rsidR="00863DDB" w:rsidRPr="006E7235" w:rsidRDefault="00863DDB" w:rsidP="00E23073">
      <w:pPr>
        <w:spacing w:line="240" w:lineRule="auto"/>
        <w:rPr>
          <w:b/>
          <w:bCs/>
          <w:color w:val="4472C4" w:themeColor="accent5"/>
        </w:rPr>
      </w:pPr>
      <w:r w:rsidRPr="006E7235">
        <w:rPr>
          <w:b/>
          <w:bCs/>
          <w:color w:val="4472C4" w:themeColor="accent5"/>
        </w:rPr>
        <w:t>Importance of</w:t>
      </w:r>
      <w:r w:rsidR="004F2B13" w:rsidRPr="006E7235">
        <w:rPr>
          <w:b/>
          <w:bCs/>
          <w:color w:val="4472C4" w:themeColor="accent5"/>
        </w:rPr>
        <w:t xml:space="preserve"> rocks</w:t>
      </w:r>
    </w:p>
    <w:p w14:paraId="6605223F" w14:textId="77777777" w:rsidR="00216B0A" w:rsidRDefault="00957F17" w:rsidP="00E23073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 w:rsidRPr="00216B0A">
        <w:rPr>
          <w:color w:val="000000" w:themeColor="text1"/>
        </w:rPr>
        <w:t>Rocks are used in</w:t>
      </w:r>
      <w:r w:rsidR="007F4094" w:rsidRPr="00216B0A">
        <w:rPr>
          <w:color w:val="000000" w:themeColor="text1"/>
        </w:rPr>
        <w:t xml:space="preserve"> construction</w:t>
      </w:r>
    </w:p>
    <w:p w14:paraId="3131AC14" w14:textId="77777777" w:rsidR="00216B0A" w:rsidRDefault="007F4094" w:rsidP="00E23073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 w:rsidRPr="00216B0A">
        <w:rPr>
          <w:color w:val="000000" w:themeColor="text1"/>
        </w:rPr>
        <w:t>Rocks are sold</w:t>
      </w:r>
      <w:r w:rsidR="00AA1009" w:rsidRPr="00216B0A">
        <w:rPr>
          <w:color w:val="000000" w:themeColor="text1"/>
        </w:rPr>
        <w:t xml:space="preserve"> for money</w:t>
      </w:r>
    </w:p>
    <w:p w14:paraId="7D3F7906" w14:textId="77777777" w:rsidR="00D97096" w:rsidRDefault="00F77081" w:rsidP="00E23073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 w:rsidRPr="00216B0A">
        <w:rPr>
          <w:color w:val="000000" w:themeColor="text1"/>
        </w:rPr>
        <w:t xml:space="preserve">Rocks are used in </w:t>
      </w:r>
      <w:r w:rsidR="009630E5" w:rsidRPr="00216B0A">
        <w:rPr>
          <w:color w:val="000000" w:themeColor="text1"/>
        </w:rPr>
        <w:t>craft</w:t>
      </w:r>
      <w:r w:rsidR="00E72B7C" w:rsidRPr="00216B0A">
        <w:rPr>
          <w:color w:val="000000" w:themeColor="text1"/>
        </w:rPr>
        <w:t xml:space="preserve"> </w:t>
      </w:r>
      <w:r w:rsidR="009630E5" w:rsidRPr="00216B0A">
        <w:rPr>
          <w:color w:val="000000" w:themeColor="text1"/>
        </w:rPr>
        <w:t>making.</w:t>
      </w:r>
      <w:r w:rsidR="00D97096">
        <w:rPr>
          <w:color w:val="000000" w:themeColor="text1"/>
        </w:rPr>
        <w:t xml:space="preserve"> </w:t>
      </w:r>
    </w:p>
    <w:p w14:paraId="0B6008A1" w14:textId="3D4AE4FC" w:rsidR="00BC69C7" w:rsidRPr="00216B0A" w:rsidRDefault="00D97096" w:rsidP="00E23073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M</w:t>
      </w:r>
      <w:r w:rsidR="007E6F83" w:rsidRPr="00216B0A">
        <w:rPr>
          <w:color w:val="000000" w:themeColor="text1"/>
        </w:rPr>
        <w:t xml:space="preserve">inerals in rocks </w:t>
      </w:r>
      <w:r w:rsidR="00617256" w:rsidRPr="00216B0A">
        <w:rPr>
          <w:color w:val="000000" w:themeColor="text1"/>
        </w:rPr>
        <w:t>are used for making jewelry</w:t>
      </w:r>
      <w:r w:rsidR="00235D09" w:rsidRPr="00216B0A">
        <w:rPr>
          <w:color w:val="000000" w:themeColor="text1"/>
        </w:rPr>
        <w:t>, vehicles and other things.</w:t>
      </w:r>
    </w:p>
    <w:p w14:paraId="777038E2" w14:textId="5EE54DDC" w:rsidR="001900D8" w:rsidRPr="00D97096" w:rsidRDefault="001900D8" w:rsidP="00E23073">
      <w:pPr>
        <w:spacing w:line="240" w:lineRule="auto"/>
        <w:rPr>
          <w:b/>
          <w:bCs/>
          <w:color w:val="FF0000"/>
        </w:rPr>
      </w:pPr>
      <w:r w:rsidRPr="00D97096">
        <w:rPr>
          <w:b/>
          <w:bCs/>
          <w:color w:val="FF0000"/>
        </w:rPr>
        <w:t>Alloys</w:t>
      </w:r>
    </w:p>
    <w:p w14:paraId="1DE8D268" w14:textId="73C88C19" w:rsidR="005C5D45" w:rsidRDefault="005C5D45" w:rsidP="00E23073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An alloy </w:t>
      </w:r>
      <w:r>
        <w:rPr>
          <w:color w:val="000000" w:themeColor="text1"/>
        </w:rPr>
        <w:t>is a mixture</w:t>
      </w:r>
      <w:r w:rsidR="00596180">
        <w:rPr>
          <w:color w:val="000000" w:themeColor="text1"/>
        </w:rPr>
        <w:t xml:space="preserve"> of two or more metals</w:t>
      </w:r>
      <w:r w:rsidR="00CE0148">
        <w:rPr>
          <w:color w:val="000000" w:themeColor="text1"/>
        </w:rPr>
        <w:t>.</w:t>
      </w:r>
    </w:p>
    <w:p w14:paraId="7A535F34" w14:textId="77777777" w:rsidR="00AD5631" w:rsidRPr="003602C1" w:rsidRDefault="00313F9A" w:rsidP="00E23073">
      <w:pPr>
        <w:spacing w:line="240" w:lineRule="auto"/>
        <w:rPr>
          <w:b/>
          <w:bCs/>
          <w:i/>
          <w:iCs/>
          <w:color w:val="4472C4" w:themeColor="accent5"/>
        </w:rPr>
      </w:pPr>
      <w:r w:rsidRPr="003602C1">
        <w:rPr>
          <w:b/>
          <w:bCs/>
          <w:i/>
          <w:iCs/>
          <w:color w:val="4472C4" w:themeColor="accent5"/>
        </w:rPr>
        <w:t>Examples /types</w:t>
      </w:r>
      <w:r w:rsidR="00CE0148" w:rsidRPr="003602C1">
        <w:rPr>
          <w:b/>
          <w:bCs/>
          <w:i/>
          <w:iCs/>
          <w:color w:val="4472C4" w:themeColor="accent5"/>
        </w:rPr>
        <w:t xml:space="preserve"> of </w:t>
      </w:r>
      <w:r w:rsidR="00AD5631" w:rsidRPr="003602C1">
        <w:rPr>
          <w:b/>
          <w:bCs/>
          <w:i/>
          <w:iCs/>
          <w:color w:val="4472C4" w:themeColor="accent5"/>
        </w:rPr>
        <w:t>alloys</w:t>
      </w:r>
    </w:p>
    <w:p w14:paraId="0F871AAE" w14:textId="4FC50BB0" w:rsidR="00635E63" w:rsidRDefault="00A84B8A" w:rsidP="00E23073">
      <w:pPr>
        <w:spacing w:line="240" w:lineRule="auto"/>
        <w:rPr>
          <w:color w:val="000000" w:themeColor="text1"/>
        </w:rPr>
      </w:pPr>
      <w:r w:rsidRPr="003602C1">
        <w:rPr>
          <w:b/>
          <w:bCs/>
          <w:color w:val="70AD47" w:themeColor="accent6"/>
        </w:rPr>
        <w:t>Ste</w:t>
      </w:r>
      <w:r w:rsidR="00F31372" w:rsidRPr="003602C1">
        <w:rPr>
          <w:b/>
          <w:bCs/>
          <w:color w:val="70AD47" w:themeColor="accent6"/>
        </w:rPr>
        <w:t>e</w:t>
      </w:r>
      <w:r w:rsidRPr="003602C1">
        <w:rPr>
          <w:b/>
          <w:bCs/>
          <w:color w:val="70AD47" w:themeColor="accent6"/>
        </w:rPr>
        <w:t>l</w:t>
      </w:r>
      <w:r>
        <w:rPr>
          <w:b/>
          <w:bCs/>
          <w:color w:val="000000" w:themeColor="text1"/>
        </w:rPr>
        <w:t>:</w:t>
      </w:r>
      <w:r w:rsidR="00137D21">
        <w:rPr>
          <w:b/>
          <w:bCs/>
          <w:color w:val="000000" w:themeColor="text1"/>
        </w:rPr>
        <w:t xml:space="preserve"> </w:t>
      </w:r>
      <w:r w:rsidR="003668FB">
        <w:rPr>
          <w:color w:val="000000" w:themeColor="text1"/>
        </w:rPr>
        <w:t xml:space="preserve">iron </w:t>
      </w:r>
      <w:r w:rsidR="00F0669C">
        <w:rPr>
          <w:color w:val="000000" w:themeColor="text1"/>
        </w:rPr>
        <w:t>combines with carbon</w:t>
      </w:r>
      <w:r w:rsidR="00635E63">
        <w:rPr>
          <w:color w:val="000000" w:themeColor="text1"/>
        </w:rPr>
        <w:t>.</w:t>
      </w:r>
    </w:p>
    <w:p w14:paraId="5E953A4D" w14:textId="77777777" w:rsidR="00BD758E" w:rsidRDefault="00E35DB9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Different alloys</w:t>
      </w:r>
      <w:r w:rsidR="009A3567">
        <w:rPr>
          <w:color w:val="000000" w:themeColor="text1"/>
        </w:rPr>
        <w:t xml:space="preserve"> are </w:t>
      </w:r>
      <w:r w:rsidR="00740D47">
        <w:rPr>
          <w:color w:val="000000" w:themeColor="text1"/>
        </w:rPr>
        <w:t>made from steel</w:t>
      </w:r>
      <w:r w:rsidR="008E2669">
        <w:rPr>
          <w:color w:val="000000" w:themeColor="text1"/>
        </w:rPr>
        <w:t xml:space="preserve"> include; </w:t>
      </w:r>
    </w:p>
    <w:p w14:paraId="555E4FEE" w14:textId="46F2DB85" w:rsidR="00F90C84" w:rsidRDefault="00BD758E" w:rsidP="00E23073">
      <w:pPr>
        <w:spacing w:line="240" w:lineRule="auto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M</w:t>
      </w:r>
      <w:r w:rsidR="00AB0024" w:rsidRPr="003602C1">
        <w:rPr>
          <w:b/>
          <w:bCs/>
          <w:i/>
          <w:iCs/>
          <w:color w:val="000000" w:themeColor="text1"/>
        </w:rPr>
        <w:t>anganese</w:t>
      </w:r>
      <w:r w:rsidR="008674F5">
        <w:rPr>
          <w:i/>
          <w:iCs/>
          <w:color w:val="000000" w:themeColor="text1"/>
        </w:rPr>
        <w:t xml:space="preserve"> </w:t>
      </w:r>
      <w:r w:rsidR="00C40431" w:rsidRPr="003602C1">
        <w:rPr>
          <w:b/>
          <w:bCs/>
          <w:i/>
          <w:iCs/>
          <w:color w:val="000000" w:themeColor="text1"/>
        </w:rPr>
        <w:t>steel</w:t>
      </w:r>
      <w:r w:rsidR="00C40431">
        <w:rPr>
          <w:i/>
          <w:iCs/>
          <w:color w:val="000000" w:themeColor="text1"/>
        </w:rPr>
        <w:t xml:space="preserve">: </w:t>
      </w:r>
      <w:r w:rsidR="00C40431">
        <w:rPr>
          <w:color w:val="000000" w:themeColor="text1"/>
        </w:rPr>
        <w:t>it is strong</w:t>
      </w:r>
      <w:r w:rsidR="00F477D9">
        <w:rPr>
          <w:color w:val="000000" w:themeColor="text1"/>
        </w:rPr>
        <w:t xml:space="preserve"> alloy of steel and</w:t>
      </w:r>
      <w:r w:rsidR="00556D70">
        <w:rPr>
          <w:color w:val="000000" w:themeColor="text1"/>
        </w:rPr>
        <w:t xml:space="preserve"> manganese</w:t>
      </w:r>
      <w:r w:rsidR="00DE5094">
        <w:rPr>
          <w:color w:val="000000" w:themeColor="text1"/>
        </w:rPr>
        <w:t xml:space="preserve"> used in construction</w:t>
      </w:r>
      <w:r w:rsidR="00562352">
        <w:rPr>
          <w:color w:val="000000" w:themeColor="text1"/>
        </w:rPr>
        <w:t>, for example railway</w:t>
      </w:r>
      <w:r w:rsidR="00091885">
        <w:rPr>
          <w:color w:val="000000" w:themeColor="text1"/>
        </w:rPr>
        <w:t xml:space="preserve"> lines.</w:t>
      </w:r>
    </w:p>
    <w:p w14:paraId="05DAFC60" w14:textId="168E5BF3" w:rsidR="00091885" w:rsidRPr="00A6264E" w:rsidRDefault="00A6264E" w:rsidP="00E23073">
      <w:pPr>
        <w:spacing w:line="240" w:lineRule="auto"/>
        <w:rPr>
          <w:color w:val="000000" w:themeColor="text1"/>
        </w:rPr>
      </w:pPr>
      <w:r w:rsidRPr="001F6506">
        <w:rPr>
          <w:b/>
          <w:bCs/>
          <w:i/>
          <w:iCs/>
          <w:color w:val="000000" w:themeColor="text1"/>
        </w:rPr>
        <w:t>Stainless</w:t>
      </w:r>
      <w:r>
        <w:rPr>
          <w:i/>
          <w:iCs/>
          <w:color w:val="000000" w:themeColor="text1"/>
        </w:rPr>
        <w:t xml:space="preserve"> </w:t>
      </w:r>
      <w:r w:rsidRPr="001F6506">
        <w:rPr>
          <w:b/>
          <w:bCs/>
          <w:i/>
          <w:iCs/>
          <w:color w:val="000000" w:themeColor="text1"/>
        </w:rPr>
        <w:t>steel</w:t>
      </w:r>
      <w:r>
        <w:rPr>
          <w:i/>
          <w:iCs/>
          <w:color w:val="000000" w:themeColor="text1"/>
        </w:rPr>
        <w:t xml:space="preserve">: </w:t>
      </w:r>
      <w:r w:rsidR="00C43D6F">
        <w:rPr>
          <w:color w:val="000000" w:themeColor="text1"/>
        </w:rPr>
        <w:t>it is a mixture of chromium</w:t>
      </w:r>
      <w:r w:rsidR="0073094D">
        <w:rPr>
          <w:color w:val="000000" w:themeColor="text1"/>
        </w:rPr>
        <w:t>, nickel and</w:t>
      </w:r>
      <w:r w:rsidR="009C2272">
        <w:rPr>
          <w:color w:val="000000" w:themeColor="text1"/>
        </w:rPr>
        <w:t xml:space="preserve"> steel that does not</w:t>
      </w:r>
      <w:r w:rsidR="008C28B6">
        <w:rPr>
          <w:color w:val="000000" w:themeColor="text1"/>
        </w:rPr>
        <w:t xml:space="preserve"> </w:t>
      </w:r>
      <w:r w:rsidR="00434E85">
        <w:rPr>
          <w:color w:val="000000" w:themeColor="text1"/>
        </w:rPr>
        <w:t>rust. It is</w:t>
      </w:r>
      <w:r w:rsidR="00E66856">
        <w:rPr>
          <w:color w:val="000000" w:themeColor="text1"/>
        </w:rPr>
        <w:t xml:space="preserve"> used to make kitchen</w:t>
      </w:r>
      <w:r w:rsidR="00B60E30">
        <w:rPr>
          <w:color w:val="000000" w:themeColor="text1"/>
        </w:rPr>
        <w:t xml:space="preserve"> utensils and cutlery.</w:t>
      </w:r>
    </w:p>
    <w:p w14:paraId="6C7B6E5D" w14:textId="19C51C04" w:rsidR="007A0055" w:rsidRDefault="00635E63" w:rsidP="00E23073">
      <w:pPr>
        <w:spacing w:line="240" w:lineRule="auto"/>
        <w:rPr>
          <w:color w:val="000000" w:themeColor="text1"/>
        </w:rPr>
      </w:pPr>
      <w:r w:rsidRPr="00AC430A">
        <w:rPr>
          <w:b/>
          <w:bCs/>
          <w:color w:val="70AD47" w:themeColor="accent6"/>
        </w:rPr>
        <w:t>Bronze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copper</w:t>
      </w:r>
      <w:r w:rsidR="007D5653">
        <w:rPr>
          <w:color w:val="000000" w:themeColor="text1"/>
        </w:rPr>
        <w:t xml:space="preserve"> combines</w:t>
      </w:r>
      <w:r w:rsidR="00932A04">
        <w:rPr>
          <w:color w:val="000000" w:themeColor="text1"/>
        </w:rPr>
        <w:t xml:space="preserve"> with </w:t>
      </w:r>
      <w:r w:rsidR="007423E6">
        <w:rPr>
          <w:color w:val="000000" w:themeColor="text1"/>
        </w:rPr>
        <w:t>zinc.</w:t>
      </w:r>
    </w:p>
    <w:p w14:paraId="39D076FB" w14:textId="258ACDC6" w:rsidR="00F50B4E" w:rsidRDefault="004819D5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It is used for making </w:t>
      </w:r>
      <w:r w:rsidR="00613010">
        <w:rPr>
          <w:color w:val="000000" w:themeColor="text1"/>
        </w:rPr>
        <w:t>ornaments(for decoration)</w:t>
      </w:r>
      <w:r w:rsidR="0055395B">
        <w:rPr>
          <w:color w:val="000000" w:themeColor="text1"/>
        </w:rPr>
        <w:t>,</w:t>
      </w:r>
      <w:r w:rsidR="006C1A04">
        <w:rPr>
          <w:color w:val="000000" w:themeColor="text1"/>
        </w:rPr>
        <w:t xml:space="preserve"> bells and statues.</w:t>
      </w:r>
    </w:p>
    <w:p w14:paraId="43F6F96D" w14:textId="010B9BBD" w:rsidR="00F16CE3" w:rsidRDefault="001D1295" w:rsidP="00E23073">
      <w:pPr>
        <w:spacing w:line="240" w:lineRule="auto"/>
        <w:rPr>
          <w:color w:val="000000" w:themeColor="text1"/>
        </w:rPr>
      </w:pPr>
      <w:r w:rsidRPr="00AC430A">
        <w:rPr>
          <w:b/>
          <w:bCs/>
          <w:color w:val="70AD47" w:themeColor="accent6"/>
        </w:rPr>
        <w:t>Brass</w:t>
      </w:r>
      <w:r>
        <w:rPr>
          <w:b/>
          <w:bCs/>
          <w:color w:val="000000" w:themeColor="text1"/>
        </w:rPr>
        <w:t>:</w:t>
      </w:r>
      <w:r w:rsidR="00F57C08">
        <w:rPr>
          <w:b/>
          <w:bCs/>
          <w:color w:val="000000" w:themeColor="text1"/>
        </w:rPr>
        <w:t xml:space="preserve"> </w:t>
      </w:r>
      <w:r w:rsidR="00A44591">
        <w:rPr>
          <w:color w:val="000000" w:themeColor="text1"/>
        </w:rPr>
        <w:t xml:space="preserve"> copper combines with </w:t>
      </w:r>
      <w:r w:rsidR="00BD758E">
        <w:rPr>
          <w:color w:val="000000" w:themeColor="text1"/>
        </w:rPr>
        <w:t>tin.</w:t>
      </w:r>
    </w:p>
    <w:p w14:paraId="49BCFB18" w14:textId="2FCDC8C6" w:rsidR="006E1D99" w:rsidRDefault="006E1D99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Used in making</w:t>
      </w:r>
      <w:r w:rsidR="00172E5C">
        <w:rPr>
          <w:color w:val="000000" w:themeColor="text1"/>
        </w:rPr>
        <w:t xml:space="preserve"> ornaments</w:t>
      </w:r>
      <w:r w:rsidR="007D3A0B">
        <w:rPr>
          <w:color w:val="000000" w:themeColor="text1"/>
        </w:rPr>
        <w:t xml:space="preserve"> and wires.</w:t>
      </w:r>
    </w:p>
    <w:p w14:paraId="50F5E0CC" w14:textId="68DA6320" w:rsidR="00A209CB" w:rsidRPr="00AC430A" w:rsidRDefault="00A209CB" w:rsidP="00AC430A">
      <w:pPr>
        <w:spacing w:line="240" w:lineRule="auto"/>
        <w:rPr>
          <w:color w:val="000000" w:themeColor="text1"/>
        </w:rPr>
      </w:pPr>
      <w:r w:rsidRPr="00AC430A">
        <w:rPr>
          <w:b/>
          <w:bCs/>
          <w:color w:val="70AD47" w:themeColor="accent6"/>
        </w:rPr>
        <w:t>Soldier</w:t>
      </w:r>
      <w:r w:rsidRPr="00AC430A">
        <w:rPr>
          <w:b/>
          <w:bCs/>
          <w:color w:val="000000" w:themeColor="text1"/>
        </w:rPr>
        <w:t>:</w:t>
      </w:r>
      <w:r w:rsidR="005431E4" w:rsidRPr="00AC430A">
        <w:rPr>
          <w:b/>
          <w:bCs/>
          <w:color w:val="000000" w:themeColor="text1"/>
        </w:rPr>
        <w:t xml:space="preserve"> </w:t>
      </w:r>
      <w:r w:rsidR="005431E4" w:rsidRPr="00AC430A">
        <w:rPr>
          <w:color w:val="000000" w:themeColor="text1"/>
        </w:rPr>
        <w:t xml:space="preserve">lead mixed </w:t>
      </w:r>
      <w:r w:rsidR="00A42CC2" w:rsidRPr="00AC430A">
        <w:rPr>
          <w:color w:val="000000" w:themeColor="text1"/>
        </w:rPr>
        <w:t>with zinc.</w:t>
      </w:r>
    </w:p>
    <w:p w14:paraId="23161CCF" w14:textId="77777777" w:rsidR="007B4994" w:rsidRDefault="00EE6791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Joining </w:t>
      </w:r>
      <w:r w:rsidR="007B4994">
        <w:rPr>
          <w:color w:val="000000" w:themeColor="text1"/>
        </w:rPr>
        <w:t>metals</w:t>
      </w:r>
    </w:p>
    <w:p w14:paraId="225BFA8E" w14:textId="55770FE3" w:rsidR="007B4994" w:rsidRDefault="00F270AB" w:rsidP="00E230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Making electrical connection </w:t>
      </w:r>
      <w:r w:rsidR="002F6BC9">
        <w:rPr>
          <w:color w:val="000000" w:themeColor="text1"/>
        </w:rPr>
        <w:t xml:space="preserve">in radios </w:t>
      </w:r>
      <w:r w:rsidR="005636BB">
        <w:rPr>
          <w:color w:val="000000" w:themeColor="text1"/>
        </w:rPr>
        <w:t>television</w:t>
      </w:r>
      <w:r w:rsidR="00500150">
        <w:rPr>
          <w:color w:val="000000" w:themeColor="text1"/>
        </w:rPr>
        <w:t xml:space="preserve"> sets, phones</w:t>
      </w:r>
      <w:r w:rsidR="004754CB">
        <w:rPr>
          <w:color w:val="000000" w:themeColor="text1"/>
        </w:rPr>
        <w:t xml:space="preserve"> and others.</w:t>
      </w:r>
    </w:p>
    <w:p w14:paraId="172E14B3" w14:textId="084FFAE2" w:rsidR="00A42CC2" w:rsidRPr="00812D0F" w:rsidRDefault="00A42CC2" w:rsidP="00E23073">
      <w:pPr>
        <w:spacing w:line="240" w:lineRule="auto"/>
        <w:rPr>
          <w:b/>
          <w:bCs/>
          <w:color w:val="70AD47" w:themeColor="accent6"/>
        </w:rPr>
      </w:pPr>
      <w:r w:rsidRPr="00812D0F">
        <w:rPr>
          <w:b/>
          <w:bCs/>
          <w:color w:val="70AD47" w:themeColor="accent6"/>
        </w:rPr>
        <w:t>Dentist</w:t>
      </w:r>
      <w:r w:rsidR="0054578C" w:rsidRPr="00812D0F">
        <w:rPr>
          <w:b/>
          <w:bCs/>
          <w:color w:val="70AD47" w:themeColor="accent6"/>
        </w:rPr>
        <w:t xml:space="preserve"> Amalgam: </w:t>
      </w:r>
      <w:r w:rsidR="00BD758E">
        <w:rPr>
          <w:b/>
          <w:bCs/>
          <w:color w:val="70AD47" w:themeColor="accent6"/>
        </w:rPr>
        <w:t>copper combines with mercury</w:t>
      </w:r>
    </w:p>
    <w:p w14:paraId="76B0CCEF" w14:textId="11582750" w:rsidR="00AF29B5" w:rsidRDefault="00C12E8C" w:rsidP="0050677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Used for</w:t>
      </w:r>
      <w:r w:rsidR="007B65A8">
        <w:rPr>
          <w:color w:val="000000" w:themeColor="text1"/>
        </w:rPr>
        <w:t xml:space="preserve"> </w:t>
      </w:r>
      <w:r w:rsidR="00836020">
        <w:rPr>
          <w:color w:val="000000" w:themeColor="text1"/>
        </w:rPr>
        <w:t>making coins</w:t>
      </w:r>
      <w:r w:rsidR="00BB3073">
        <w:rPr>
          <w:color w:val="000000" w:themeColor="text1"/>
        </w:rPr>
        <w:t>.</w:t>
      </w:r>
    </w:p>
    <w:p w14:paraId="408C64E8" w14:textId="77777777" w:rsidR="00FC7B72" w:rsidRDefault="00BB3073" w:rsidP="0050677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Filling holes in </w:t>
      </w:r>
      <w:r w:rsidR="00FC7B72">
        <w:rPr>
          <w:color w:val="000000" w:themeColor="text1"/>
        </w:rPr>
        <w:t>teeth</w:t>
      </w:r>
    </w:p>
    <w:p w14:paraId="41A52F91" w14:textId="6EE3B755" w:rsidR="00C1125E" w:rsidRPr="00812D0F" w:rsidRDefault="00070011" w:rsidP="005A10FB">
      <w:pPr>
        <w:spacing w:line="240" w:lineRule="auto"/>
        <w:rPr>
          <w:b/>
          <w:bCs/>
          <w:color w:val="4472C4" w:themeColor="accent5"/>
        </w:rPr>
      </w:pPr>
      <w:r w:rsidRPr="00812D0F">
        <w:rPr>
          <w:b/>
          <w:bCs/>
          <w:color w:val="4472C4" w:themeColor="accent5"/>
        </w:rPr>
        <w:t xml:space="preserve">Why </w:t>
      </w:r>
      <w:r w:rsidR="00E00565" w:rsidRPr="00812D0F">
        <w:rPr>
          <w:b/>
          <w:bCs/>
          <w:color w:val="4472C4" w:themeColor="accent5"/>
        </w:rPr>
        <w:t>are alloys</w:t>
      </w:r>
      <w:r w:rsidR="005056FD" w:rsidRPr="00812D0F">
        <w:rPr>
          <w:b/>
          <w:bCs/>
          <w:color w:val="4472C4" w:themeColor="accent5"/>
        </w:rPr>
        <w:t xml:space="preserve"> are made</w:t>
      </w:r>
    </w:p>
    <w:p w14:paraId="30FD1876" w14:textId="6DF11B2E" w:rsidR="005056FD" w:rsidRDefault="005056FD" w:rsidP="005A10F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To make the metal</w:t>
      </w:r>
      <w:r w:rsidR="00823E2E">
        <w:rPr>
          <w:color w:val="000000" w:themeColor="text1"/>
        </w:rPr>
        <w:t xml:space="preserve"> harder e.g.</w:t>
      </w:r>
      <w:r w:rsidR="00A92295">
        <w:rPr>
          <w:color w:val="000000" w:themeColor="text1"/>
        </w:rPr>
        <w:t xml:space="preserve"> </w:t>
      </w:r>
      <w:r w:rsidR="007E6C6C">
        <w:rPr>
          <w:color w:val="000000" w:themeColor="text1"/>
        </w:rPr>
        <w:t>steel.</w:t>
      </w:r>
    </w:p>
    <w:p w14:paraId="04B9F6E4" w14:textId="0089F15A" w:rsidR="004F0601" w:rsidRDefault="00A92295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To lower</w:t>
      </w:r>
      <w:r w:rsidR="00891164">
        <w:rPr>
          <w:color w:val="000000" w:themeColor="text1"/>
        </w:rPr>
        <w:t xml:space="preserve"> the melting point of the metal e.g.</w:t>
      </w:r>
      <w:r w:rsidR="008D64E7">
        <w:rPr>
          <w:color w:val="000000" w:themeColor="text1"/>
        </w:rPr>
        <w:t xml:space="preserve"> </w:t>
      </w:r>
      <w:r w:rsidR="007E6C6C">
        <w:rPr>
          <w:color w:val="000000" w:themeColor="text1"/>
        </w:rPr>
        <w:t>solder.</w:t>
      </w:r>
    </w:p>
    <w:p w14:paraId="46FCBBF9" w14:textId="5238D4B7" w:rsidR="008D64E7" w:rsidRDefault="008D64E7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To make the metal more resistant to </w:t>
      </w:r>
      <w:r w:rsidR="00AB67F0">
        <w:rPr>
          <w:color w:val="000000" w:themeColor="text1"/>
        </w:rPr>
        <w:t>rust or corrosion</w:t>
      </w:r>
      <w:r w:rsidR="00C60C74">
        <w:rPr>
          <w:color w:val="000000" w:themeColor="text1"/>
        </w:rPr>
        <w:t xml:space="preserve"> e.g. steel.</w:t>
      </w:r>
    </w:p>
    <w:p w14:paraId="694542AD" w14:textId="508F9E21" w:rsidR="00C60C74" w:rsidRDefault="00404E91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To increase the electrical resistance</w:t>
      </w:r>
      <w:r w:rsidR="005B0DBE">
        <w:rPr>
          <w:color w:val="000000" w:themeColor="text1"/>
        </w:rPr>
        <w:t xml:space="preserve"> of metals.</w:t>
      </w:r>
    </w:p>
    <w:p w14:paraId="30B22671" w14:textId="7B5DC942" w:rsidR="005611FB" w:rsidRDefault="005611FB" w:rsidP="00F21EBA">
      <w:pPr>
        <w:spacing w:line="240" w:lineRule="auto"/>
        <w:rPr>
          <w:b/>
          <w:bCs/>
          <w:color w:val="000000" w:themeColor="text1"/>
        </w:rPr>
      </w:pPr>
      <w:r w:rsidRPr="00812D0F">
        <w:rPr>
          <w:b/>
          <w:bCs/>
          <w:color w:val="FF0000"/>
        </w:rPr>
        <w:t>Fossils</w:t>
      </w:r>
      <w:r>
        <w:rPr>
          <w:b/>
          <w:bCs/>
          <w:color w:val="000000" w:themeColor="text1"/>
        </w:rPr>
        <w:t xml:space="preserve"> </w:t>
      </w:r>
    </w:p>
    <w:p w14:paraId="57FEE07C" w14:textId="4AF68787" w:rsidR="00C107EB" w:rsidRDefault="00010D68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Fossils are remains of plants</w:t>
      </w:r>
      <w:r w:rsidR="00302670">
        <w:rPr>
          <w:color w:val="000000" w:themeColor="text1"/>
        </w:rPr>
        <w:t xml:space="preserve"> and animals buried</w:t>
      </w:r>
      <w:r w:rsidR="00777CE0">
        <w:rPr>
          <w:color w:val="000000" w:themeColor="text1"/>
        </w:rPr>
        <w:t xml:space="preserve"> underground many years ago.</w:t>
      </w:r>
    </w:p>
    <w:p w14:paraId="6EBA3070" w14:textId="1586234C" w:rsidR="004E2154" w:rsidRDefault="004E2154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They are</w:t>
      </w:r>
      <w:r w:rsidR="008E18EC">
        <w:rPr>
          <w:color w:val="000000" w:themeColor="text1"/>
        </w:rPr>
        <w:t xml:space="preserve"> found deep </w:t>
      </w:r>
      <w:r w:rsidR="00C07A20">
        <w:rPr>
          <w:color w:val="000000" w:themeColor="text1"/>
        </w:rPr>
        <w:t xml:space="preserve">inside the  </w:t>
      </w:r>
      <w:r w:rsidR="00203141">
        <w:rPr>
          <w:color w:val="000000" w:themeColor="text1"/>
        </w:rPr>
        <w:t>rocks.</w:t>
      </w:r>
    </w:p>
    <w:p w14:paraId="5604D6ED" w14:textId="704EAB9E" w:rsidR="00203141" w:rsidRPr="000C7220" w:rsidRDefault="00203141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0C7220">
        <w:rPr>
          <w:b/>
          <w:bCs/>
          <w:i/>
          <w:iCs/>
          <w:color w:val="4472C4" w:themeColor="accent5"/>
        </w:rPr>
        <w:t>Examples of</w:t>
      </w:r>
      <w:r w:rsidR="000730D5" w:rsidRPr="000C7220">
        <w:rPr>
          <w:b/>
          <w:bCs/>
          <w:i/>
          <w:iCs/>
          <w:color w:val="4472C4" w:themeColor="accent5"/>
        </w:rPr>
        <w:t xml:space="preserve"> fossils</w:t>
      </w:r>
    </w:p>
    <w:p w14:paraId="169E1A6E" w14:textId="77777777" w:rsidR="0034563B" w:rsidRDefault="00A476B8">
      <w:pPr>
        <w:pStyle w:val="ListParagraph"/>
        <w:numPr>
          <w:ilvl w:val="0"/>
          <w:numId w:val="33"/>
        </w:numPr>
        <w:spacing w:line="240" w:lineRule="auto"/>
        <w:rPr>
          <w:color w:val="000000" w:themeColor="text1"/>
        </w:rPr>
      </w:pPr>
      <w:r w:rsidRPr="0034563B">
        <w:rPr>
          <w:color w:val="000000" w:themeColor="text1"/>
        </w:rPr>
        <w:t>Bones and teeth of animals</w:t>
      </w:r>
      <w:r w:rsidR="003573C6" w:rsidRPr="0034563B">
        <w:rPr>
          <w:color w:val="000000" w:themeColor="text1"/>
        </w:rPr>
        <w:t>.</w:t>
      </w:r>
    </w:p>
    <w:p w14:paraId="40ECBF19" w14:textId="162EA5DF" w:rsidR="003573C6" w:rsidRPr="0034563B" w:rsidRDefault="003573C6">
      <w:pPr>
        <w:pStyle w:val="ListParagraph"/>
        <w:numPr>
          <w:ilvl w:val="0"/>
          <w:numId w:val="33"/>
        </w:numPr>
        <w:spacing w:line="240" w:lineRule="auto"/>
        <w:rPr>
          <w:color w:val="000000" w:themeColor="text1"/>
        </w:rPr>
      </w:pPr>
      <w:r w:rsidRPr="0034563B">
        <w:rPr>
          <w:color w:val="000000" w:themeColor="text1"/>
        </w:rPr>
        <w:t xml:space="preserve">Roots, leaves or </w:t>
      </w:r>
      <w:r w:rsidR="009B4BE8" w:rsidRPr="0034563B">
        <w:rPr>
          <w:color w:val="000000" w:themeColor="text1"/>
        </w:rPr>
        <w:t>stems of plants.</w:t>
      </w:r>
    </w:p>
    <w:p w14:paraId="594348EE" w14:textId="1806ADB9" w:rsidR="00EF27AC" w:rsidRPr="0034563B" w:rsidRDefault="00EF27AC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34563B">
        <w:rPr>
          <w:b/>
          <w:bCs/>
          <w:i/>
          <w:iCs/>
          <w:color w:val="4472C4" w:themeColor="accent5"/>
        </w:rPr>
        <w:t>Uses of fossils</w:t>
      </w:r>
    </w:p>
    <w:p w14:paraId="0A404159" w14:textId="77777777" w:rsidR="00184E40" w:rsidRDefault="001B3B2D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</w:rPr>
      </w:pPr>
      <w:r w:rsidRPr="00184E40">
        <w:rPr>
          <w:color w:val="000000" w:themeColor="text1"/>
        </w:rPr>
        <w:t>Fossils help to determine the</w:t>
      </w:r>
      <w:r w:rsidR="00AA6F6D" w:rsidRPr="00184E40">
        <w:rPr>
          <w:color w:val="000000" w:themeColor="text1"/>
        </w:rPr>
        <w:t xml:space="preserve"> age of a place or rock.</w:t>
      </w:r>
    </w:p>
    <w:p w14:paraId="4597775B" w14:textId="77777777" w:rsidR="00184E40" w:rsidRDefault="00AA6F6D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</w:rPr>
      </w:pPr>
      <w:r w:rsidRPr="00184E40">
        <w:rPr>
          <w:color w:val="000000" w:themeColor="text1"/>
        </w:rPr>
        <w:t>Fossils</w:t>
      </w:r>
      <w:r w:rsidR="007B6F20" w:rsidRPr="00184E40">
        <w:rPr>
          <w:color w:val="000000" w:themeColor="text1"/>
        </w:rPr>
        <w:t xml:space="preserve"> give us information on how plants</w:t>
      </w:r>
      <w:r w:rsidR="00B72CBD" w:rsidRPr="00184E40">
        <w:rPr>
          <w:color w:val="000000" w:themeColor="text1"/>
        </w:rPr>
        <w:t xml:space="preserve"> and animals have changed.</w:t>
      </w:r>
    </w:p>
    <w:p w14:paraId="51074D64" w14:textId="77777777" w:rsidR="00184E40" w:rsidRDefault="00B72CBD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</w:rPr>
      </w:pPr>
      <w:r w:rsidRPr="00184E40">
        <w:rPr>
          <w:color w:val="000000" w:themeColor="text1"/>
        </w:rPr>
        <w:t xml:space="preserve">Fossils help to tell </w:t>
      </w:r>
      <w:r w:rsidR="004B6497" w:rsidRPr="00184E40">
        <w:rPr>
          <w:color w:val="000000" w:themeColor="text1"/>
        </w:rPr>
        <w:t>how land has changed.</w:t>
      </w:r>
    </w:p>
    <w:p w14:paraId="1C6292C2" w14:textId="44A38A8E" w:rsidR="004B6497" w:rsidRPr="00184E40" w:rsidRDefault="004B6497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</w:rPr>
      </w:pPr>
      <w:r w:rsidRPr="00184E40">
        <w:rPr>
          <w:color w:val="000000" w:themeColor="text1"/>
        </w:rPr>
        <w:t>They</w:t>
      </w:r>
      <w:r w:rsidR="00582A97" w:rsidRPr="00184E40">
        <w:rPr>
          <w:color w:val="000000" w:themeColor="text1"/>
        </w:rPr>
        <w:t xml:space="preserve"> help us to discover new deposits </w:t>
      </w:r>
      <w:r w:rsidR="00500C17" w:rsidRPr="00184E40">
        <w:rPr>
          <w:color w:val="000000" w:themeColor="text1"/>
        </w:rPr>
        <w:t>of fossil fuels.</w:t>
      </w:r>
    </w:p>
    <w:p w14:paraId="0D87CCC4" w14:textId="34802A23" w:rsidR="00500C17" w:rsidRPr="000C7220" w:rsidRDefault="00500C17" w:rsidP="00F21EBA">
      <w:pPr>
        <w:spacing w:line="240" w:lineRule="auto"/>
        <w:rPr>
          <w:b/>
          <w:bCs/>
          <w:color w:val="FF0000"/>
        </w:rPr>
      </w:pPr>
      <w:r w:rsidRPr="000C7220">
        <w:rPr>
          <w:b/>
          <w:bCs/>
          <w:color w:val="FF0000"/>
        </w:rPr>
        <w:t>Fossil fuels</w:t>
      </w:r>
    </w:p>
    <w:p w14:paraId="33DD3D55" w14:textId="086D0E6C" w:rsidR="0082056F" w:rsidRDefault="00265EC2" w:rsidP="00F21EBA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 fuel </w:t>
      </w:r>
      <w:r w:rsidR="00946EDA">
        <w:rPr>
          <w:color w:val="000000" w:themeColor="text1"/>
        </w:rPr>
        <w:t>is anything that burns to produce</w:t>
      </w:r>
      <w:r w:rsidR="0062556F">
        <w:rPr>
          <w:color w:val="000000" w:themeColor="text1"/>
        </w:rPr>
        <w:t xml:space="preserve"> heat and light energy.</w:t>
      </w:r>
    </w:p>
    <w:p w14:paraId="5ACF006D" w14:textId="758BE215" w:rsidR="0062556F" w:rsidRDefault="0058423B" w:rsidP="00F21EBA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Fossil fuels </w:t>
      </w:r>
      <w:r>
        <w:rPr>
          <w:color w:val="000000" w:themeColor="text1"/>
        </w:rPr>
        <w:t>are sources of</w:t>
      </w:r>
      <w:r w:rsidR="00213995">
        <w:rPr>
          <w:color w:val="000000" w:themeColor="text1"/>
        </w:rPr>
        <w:t xml:space="preserve"> energy formed by action of heat and pressure on</w:t>
      </w:r>
      <w:r w:rsidR="006D798D">
        <w:rPr>
          <w:color w:val="000000" w:themeColor="text1"/>
        </w:rPr>
        <w:t xml:space="preserve"> remains of living organisms that were buried</w:t>
      </w:r>
      <w:r w:rsidR="003E5EC3">
        <w:rPr>
          <w:color w:val="000000" w:themeColor="text1"/>
        </w:rPr>
        <w:t xml:space="preserve"> many years ago.</w:t>
      </w:r>
    </w:p>
    <w:p w14:paraId="126D25FC" w14:textId="35B0D3EF" w:rsidR="003E5EC3" w:rsidRPr="000C7220" w:rsidRDefault="009834F5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0C7220">
        <w:rPr>
          <w:b/>
          <w:bCs/>
          <w:i/>
          <w:iCs/>
          <w:color w:val="4472C4" w:themeColor="accent5"/>
        </w:rPr>
        <w:t>Examples of fossil fuels</w:t>
      </w:r>
    </w:p>
    <w:p w14:paraId="4222B043" w14:textId="77777777" w:rsidR="00350F60" w:rsidRDefault="00DF10ED">
      <w:pPr>
        <w:pStyle w:val="ListParagraph"/>
        <w:numPr>
          <w:ilvl w:val="0"/>
          <w:numId w:val="32"/>
        </w:numPr>
        <w:spacing w:line="240" w:lineRule="auto"/>
        <w:rPr>
          <w:color w:val="000000" w:themeColor="text1"/>
        </w:rPr>
      </w:pPr>
      <w:r w:rsidRPr="00350F60">
        <w:rPr>
          <w:color w:val="000000" w:themeColor="text1"/>
        </w:rPr>
        <w:t>Coal</w:t>
      </w:r>
    </w:p>
    <w:p w14:paraId="7B0A6808" w14:textId="77777777" w:rsidR="00350F60" w:rsidRDefault="00F30D97">
      <w:pPr>
        <w:pStyle w:val="ListParagraph"/>
        <w:numPr>
          <w:ilvl w:val="0"/>
          <w:numId w:val="32"/>
        </w:numPr>
        <w:spacing w:line="240" w:lineRule="auto"/>
        <w:rPr>
          <w:color w:val="000000" w:themeColor="text1"/>
        </w:rPr>
      </w:pPr>
      <w:r w:rsidRPr="00350F60">
        <w:rPr>
          <w:color w:val="000000" w:themeColor="text1"/>
        </w:rPr>
        <w:t>Petroleum (crude oil)</w:t>
      </w:r>
    </w:p>
    <w:p w14:paraId="635CDDD9" w14:textId="55280310" w:rsidR="00F30D97" w:rsidRPr="00350F60" w:rsidRDefault="00F30D97">
      <w:pPr>
        <w:pStyle w:val="ListParagraph"/>
        <w:numPr>
          <w:ilvl w:val="0"/>
          <w:numId w:val="32"/>
        </w:numPr>
        <w:spacing w:line="240" w:lineRule="auto"/>
        <w:rPr>
          <w:color w:val="000000" w:themeColor="text1"/>
        </w:rPr>
      </w:pPr>
      <w:r w:rsidRPr="00350F60">
        <w:rPr>
          <w:color w:val="000000" w:themeColor="text1"/>
        </w:rPr>
        <w:t>Natural gas</w:t>
      </w:r>
    </w:p>
    <w:p w14:paraId="5C1635F9" w14:textId="00984329" w:rsidR="00F30D97" w:rsidRDefault="005117F6" w:rsidP="00F21EBA">
      <w:pPr>
        <w:spacing w:line="240" w:lineRule="auto"/>
        <w:rPr>
          <w:color w:val="000000" w:themeColor="text1"/>
        </w:rPr>
      </w:pPr>
      <w:r w:rsidRPr="00350F60">
        <w:rPr>
          <w:b/>
          <w:bCs/>
          <w:color w:val="FF0000"/>
        </w:rPr>
        <w:t>Coal</w:t>
      </w:r>
      <w:r w:rsidR="00A3322A">
        <w:rPr>
          <w:b/>
          <w:bCs/>
          <w:color w:val="000000" w:themeColor="text1"/>
        </w:rPr>
        <w:t xml:space="preserve"> </w:t>
      </w:r>
      <w:r w:rsidR="00F01CDB">
        <w:rPr>
          <w:color w:val="000000" w:themeColor="text1"/>
        </w:rPr>
        <w:t xml:space="preserve">this is </w:t>
      </w:r>
      <w:r w:rsidR="00B64088">
        <w:rPr>
          <w:color w:val="000000" w:themeColor="text1"/>
        </w:rPr>
        <w:t>type of black mineral</w:t>
      </w:r>
      <w:r w:rsidR="00D509C6">
        <w:rPr>
          <w:color w:val="000000" w:themeColor="text1"/>
        </w:rPr>
        <w:t xml:space="preserve"> that is mined/dug </w:t>
      </w:r>
      <w:r w:rsidR="00183D3C">
        <w:rPr>
          <w:color w:val="000000" w:themeColor="text1"/>
        </w:rPr>
        <w:t xml:space="preserve">from the </w:t>
      </w:r>
      <w:r w:rsidR="00095E8F">
        <w:rPr>
          <w:color w:val="000000" w:themeColor="text1"/>
        </w:rPr>
        <w:t>underground.</w:t>
      </w:r>
    </w:p>
    <w:p w14:paraId="6C552F38" w14:textId="325642A5" w:rsidR="00095E8F" w:rsidRDefault="00E430D5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It is formed from dead three</w:t>
      </w:r>
      <w:r w:rsidR="00B13402">
        <w:rPr>
          <w:color w:val="000000" w:themeColor="text1"/>
        </w:rPr>
        <w:t xml:space="preserve"> and other plant materials.</w:t>
      </w:r>
    </w:p>
    <w:p w14:paraId="32477727" w14:textId="5DA08457" w:rsidR="00B13402" w:rsidRDefault="00B13402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Coal</w:t>
      </w:r>
      <w:r w:rsidR="00635E5C">
        <w:rPr>
          <w:color w:val="000000" w:themeColor="text1"/>
        </w:rPr>
        <w:t xml:space="preserve"> is burnt to get thermal electricity.</w:t>
      </w:r>
    </w:p>
    <w:p w14:paraId="62BB6F28" w14:textId="77777777" w:rsidR="00B82DA3" w:rsidRPr="006A7435" w:rsidRDefault="00B82DA3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6A7435">
        <w:rPr>
          <w:b/>
          <w:bCs/>
          <w:i/>
          <w:iCs/>
          <w:color w:val="4472C4" w:themeColor="accent5"/>
        </w:rPr>
        <w:t>Products from coal</w:t>
      </w:r>
    </w:p>
    <w:p w14:paraId="1A539E43" w14:textId="77777777" w:rsidR="005621C1" w:rsidRDefault="00B55EB3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</w:rPr>
      </w:pPr>
      <w:r w:rsidRPr="005621C1">
        <w:rPr>
          <w:color w:val="000000" w:themeColor="text1"/>
        </w:rPr>
        <w:t>T</w:t>
      </w:r>
      <w:r w:rsidR="00131A41" w:rsidRPr="005621C1">
        <w:rPr>
          <w:color w:val="000000" w:themeColor="text1"/>
        </w:rPr>
        <w:t xml:space="preserve">ar. </w:t>
      </w:r>
    </w:p>
    <w:p w14:paraId="1B8A9D72" w14:textId="77777777" w:rsidR="005621C1" w:rsidRDefault="00131A41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</w:rPr>
      </w:pPr>
      <w:r w:rsidRPr="005621C1">
        <w:rPr>
          <w:color w:val="000000" w:themeColor="text1"/>
        </w:rPr>
        <w:t>F</w:t>
      </w:r>
      <w:r w:rsidR="00B55EB3" w:rsidRPr="005621C1">
        <w:rPr>
          <w:color w:val="000000" w:themeColor="text1"/>
        </w:rPr>
        <w:t xml:space="preserve">ertilizer.    </w:t>
      </w:r>
    </w:p>
    <w:p w14:paraId="7B745238" w14:textId="77777777" w:rsidR="005621C1" w:rsidRDefault="003D5CEB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</w:rPr>
      </w:pPr>
      <w:r w:rsidRPr="005621C1">
        <w:rPr>
          <w:color w:val="000000" w:themeColor="text1"/>
        </w:rPr>
        <w:t xml:space="preserve">Paint. </w:t>
      </w:r>
    </w:p>
    <w:p w14:paraId="4BA42D78" w14:textId="2FC6DF61" w:rsidR="00B82DA3" w:rsidRPr="005621C1" w:rsidRDefault="00131A41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</w:rPr>
      </w:pPr>
      <w:r w:rsidRPr="005621C1">
        <w:rPr>
          <w:color w:val="000000" w:themeColor="text1"/>
        </w:rPr>
        <w:t>Perfumes.</w:t>
      </w:r>
    </w:p>
    <w:p w14:paraId="5C25A73B" w14:textId="1058D49D" w:rsidR="006422EB" w:rsidRPr="006A7435" w:rsidRDefault="006422EB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6A7435">
        <w:rPr>
          <w:b/>
          <w:bCs/>
          <w:i/>
          <w:iCs/>
          <w:color w:val="4472C4" w:themeColor="accent5"/>
        </w:rPr>
        <w:t>Importance of coal</w:t>
      </w:r>
    </w:p>
    <w:p w14:paraId="2F4D506E" w14:textId="77777777" w:rsidR="00AB51B2" w:rsidRDefault="006E7EDD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</w:rPr>
      </w:pPr>
      <w:r w:rsidRPr="00BB0AD4">
        <w:rPr>
          <w:color w:val="000000" w:themeColor="text1"/>
        </w:rPr>
        <w:t>It is used</w:t>
      </w:r>
      <w:r w:rsidR="000A5845" w:rsidRPr="00BB0AD4">
        <w:rPr>
          <w:color w:val="000000" w:themeColor="text1"/>
        </w:rPr>
        <w:t xml:space="preserve"> for heating during generation of electricity.</w:t>
      </w:r>
    </w:p>
    <w:p w14:paraId="38FDF19D" w14:textId="77777777" w:rsidR="00AB51B2" w:rsidRDefault="001326BF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</w:rPr>
      </w:pPr>
      <w:r w:rsidRPr="00AB51B2">
        <w:rPr>
          <w:color w:val="000000" w:themeColor="text1"/>
        </w:rPr>
        <w:t>It is used as fuel in steam engines</w:t>
      </w:r>
      <w:r w:rsidR="0010051A" w:rsidRPr="00AB51B2">
        <w:rPr>
          <w:color w:val="000000" w:themeColor="text1"/>
        </w:rPr>
        <w:t>.</w:t>
      </w:r>
    </w:p>
    <w:p w14:paraId="0539137E" w14:textId="6E1BBBBB" w:rsidR="0010051A" w:rsidRPr="00AB51B2" w:rsidRDefault="0010051A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</w:rPr>
      </w:pPr>
      <w:r w:rsidRPr="00AB51B2">
        <w:rPr>
          <w:color w:val="000000" w:themeColor="text1"/>
        </w:rPr>
        <w:t>It is used to make dyes and</w:t>
      </w:r>
      <w:r w:rsidR="006A3D32" w:rsidRPr="00AB51B2">
        <w:rPr>
          <w:color w:val="000000" w:themeColor="text1"/>
        </w:rPr>
        <w:t xml:space="preserve"> tar for surfacing roads.</w:t>
      </w:r>
    </w:p>
    <w:p w14:paraId="67D61A67" w14:textId="1E9949BB" w:rsidR="005B0DBE" w:rsidRPr="00AB51B2" w:rsidRDefault="005A7740" w:rsidP="00F21EBA">
      <w:pPr>
        <w:spacing w:line="240" w:lineRule="auto"/>
        <w:rPr>
          <w:b/>
          <w:bCs/>
          <w:color w:val="FF0000"/>
        </w:rPr>
      </w:pPr>
      <w:r w:rsidRPr="00AB51B2">
        <w:rPr>
          <w:b/>
          <w:bCs/>
          <w:color w:val="FF0000"/>
        </w:rPr>
        <w:t>Petroleum (crude oil)</w:t>
      </w:r>
    </w:p>
    <w:p w14:paraId="3CCD61CD" w14:textId="739C320B" w:rsidR="0045775A" w:rsidRDefault="00FA1C57" w:rsidP="00C65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It is formed from dead</w:t>
      </w:r>
      <w:r w:rsidR="0065079F">
        <w:rPr>
          <w:color w:val="000000" w:themeColor="text1"/>
        </w:rPr>
        <w:t xml:space="preserve"> marine organisms.</w:t>
      </w:r>
    </w:p>
    <w:p w14:paraId="4F62A838" w14:textId="19892140" w:rsidR="0045775A" w:rsidRPr="0045775A" w:rsidRDefault="0045775A" w:rsidP="00C651EB">
      <w:pPr>
        <w:spacing w:line="240" w:lineRule="auto"/>
        <w:rPr>
          <w:b/>
          <w:bCs/>
          <w:i/>
          <w:iCs/>
          <w:color w:val="4472C4" w:themeColor="accent5"/>
        </w:rPr>
      </w:pPr>
      <w:r w:rsidRPr="0045775A">
        <w:rPr>
          <w:b/>
          <w:bCs/>
          <w:i/>
          <w:iCs/>
          <w:color w:val="4472C4" w:themeColor="accent5"/>
        </w:rPr>
        <w:t>Examples of petroleum products</w:t>
      </w:r>
    </w:p>
    <w:p w14:paraId="2C63B6D0" w14:textId="77777777" w:rsidR="00BA4528" w:rsidRDefault="0045775A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 xml:space="preserve">Petrol. </w:t>
      </w:r>
    </w:p>
    <w:p w14:paraId="4232B29A" w14:textId="77777777" w:rsidR="00BA4528" w:rsidRDefault="0045775A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 xml:space="preserve">Diesel. </w:t>
      </w:r>
    </w:p>
    <w:p w14:paraId="01AC2B0D" w14:textId="77777777" w:rsidR="00BA4528" w:rsidRDefault="0045775A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 xml:space="preserve">Oil. </w:t>
      </w:r>
    </w:p>
    <w:p w14:paraId="225D3474" w14:textId="77777777" w:rsidR="006C69DC" w:rsidRDefault="006C69DC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>Jet</w:t>
      </w:r>
      <w:r>
        <w:rPr>
          <w:color w:val="000000" w:themeColor="text1"/>
        </w:rPr>
        <w:t xml:space="preserve"> fuel</w:t>
      </w:r>
    </w:p>
    <w:p w14:paraId="74F45096" w14:textId="77777777" w:rsidR="006C69DC" w:rsidRDefault="00BA4528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>kerosene</w:t>
      </w:r>
      <w:r w:rsidR="008B4DBE" w:rsidRPr="00BA4528">
        <w:rPr>
          <w:color w:val="000000" w:themeColor="text1"/>
        </w:rPr>
        <w:t>/paraffin</w:t>
      </w:r>
      <w:r w:rsidR="00236FA8" w:rsidRPr="00BA4528">
        <w:rPr>
          <w:color w:val="000000" w:themeColor="text1"/>
        </w:rPr>
        <w:t>.</w:t>
      </w:r>
    </w:p>
    <w:p w14:paraId="1D4EC8E5" w14:textId="77777777" w:rsidR="006C69DC" w:rsidRDefault="00236FA8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 xml:space="preserve">Grease. </w:t>
      </w:r>
    </w:p>
    <w:p w14:paraId="715819C8" w14:textId="5BC485D3" w:rsidR="003A1F76" w:rsidRPr="00BA4528" w:rsidRDefault="00F71036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BA4528">
        <w:rPr>
          <w:color w:val="000000" w:themeColor="text1"/>
        </w:rPr>
        <w:t>Tar(used</w:t>
      </w:r>
      <w:r w:rsidR="00E01042" w:rsidRPr="00BA4528">
        <w:rPr>
          <w:color w:val="000000" w:themeColor="text1"/>
        </w:rPr>
        <w:t xml:space="preserve"> on road, plastic </w:t>
      </w:r>
      <w:r w:rsidR="00D96702" w:rsidRPr="00BA4528">
        <w:rPr>
          <w:color w:val="000000" w:themeColor="text1"/>
        </w:rPr>
        <w:t xml:space="preserve">and some </w:t>
      </w:r>
      <w:r w:rsidR="00CC7182" w:rsidRPr="00BA4528">
        <w:rPr>
          <w:color w:val="000000" w:themeColor="text1"/>
        </w:rPr>
        <w:t>chemicals)</w:t>
      </w:r>
    </w:p>
    <w:p w14:paraId="655519D3" w14:textId="249193D1" w:rsidR="005A7740" w:rsidRPr="002A1573" w:rsidRDefault="0076435A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2A1573">
        <w:rPr>
          <w:b/>
          <w:bCs/>
          <w:i/>
          <w:iCs/>
          <w:color w:val="4472C4" w:themeColor="accent5"/>
        </w:rPr>
        <w:t>Importance of</w:t>
      </w:r>
      <w:r w:rsidR="004F0521" w:rsidRPr="002A1573">
        <w:rPr>
          <w:b/>
          <w:bCs/>
          <w:i/>
          <w:iCs/>
          <w:color w:val="4472C4" w:themeColor="accent5"/>
        </w:rPr>
        <w:t xml:space="preserve"> petroleum products</w:t>
      </w:r>
    </w:p>
    <w:p w14:paraId="3C87E53E" w14:textId="77777777" w:rsidR="00515DDB" w:rsidRPr="00515DDB" w:rsidRDefault="008D7B40">
      <w:pPr>
        <w:pStyle w:val="ListParagraph"/>
        <w:numPr>
          <w:ilvl w:val="0"/>
          <w:numId w:val="28"/>
        </w:numPr>
        <w:spacing w:line="240" w:lineRule="auto"/>
        <w:rPr>
          <w:b/>
          <w:bCs/>
          <w:color w:val="000000" w:themeColor="text1"/>
        </w:rPr>
      </w:pPr>
      <w:r w:rsidRPr="00515DDB">
        <w:rPr>
          <w:color w:val="000000" w:themeColor="text1"/>
        </w:rPr>
        <w:t>They are used</w:t>
      </w:r>
      <w:r w:rsidR="000754D4" w:rsidRPr="00515DDB">
        <w:rPr>
          <w:color w:val="000000" w:themeColor="text1"/>
        </w:rPr>
        <w:t xml:space="preserve"> </w:t>
      </w:r>
      <w:r w:rsidR="003926D4" w:rsidRPr="00515DDB">
        <w:rPr>
          <w:color w:val="000000" w:themeColor="text1"/>
        </w:rPr>
        <w:t>to generate</w:t>
      </w:r>
      <w:r w:rsidR="00B22F58" w:rsidRPr="00515DDB">
        <w:rPr>
          <w:color w:val="000000" w:themeColor="text1"/>
        </w:rPr>
        <w:t xml:space="preserve"> power</w:t>
      </w:r>
      <w:r w:rsidR="003926D4" w:rsidRPr="00515DDB">
        <w:rPr>
          <w:color w:val="000000" w:themeColor="text1"/>
        </w:rPr>
        <w:t xml:space="preserve"> </w:t>
      </w:r>
      <w:r w:rsidR="00BA0B34" w:rsidRPr="00515DDB">
        <w:rPr>
          <w:color w:val="000000" w:themeColor="text1"/>
        </w:rPr>
        <w:t>that can</w:t>
      </w:r>
      <w:r w:rsidR="0077325A" w:rsidRPr="00515DDB">
        <w:rPr>
          <w:color w:val="000000" w:themeColor="text1"/>
        </w:rPr>
        <w:t xml:space="preserve"> run machines and vehicles.</w:t>
      </w:r>
      <w:r w:rsidR="00AF2B74" w:rsidRPr="00515DDB">
        <w:rPr>
          <w:color w:val="000000" w:themeColor="text1"/>
        </w:rPr>
        <w:t>(are used to run engines</w:t>
      </w:r>
      <w:r w:rsidR="00CD3B35" w:rsidRPr="00515DDB">
        <w:rPr>
          <w:color w:val="000000" w:themeColor="text1"/>
        </w:rPr>
        <w:t>)</w:t>
      </w:r>
    </w:p>
    <w:p w14:paraId="44128A2F" w14:textId="2B24C435" w:rsidR="00486DE4" w:rsidRPr="00515DDB" w:rsidRDefault="00486DE4">
      <w:pPr>
        <w:pStyle w:val="ListParagraph"/>
        <w:numPr>
          <w:ilvl w:val="0"/>
          <w:numId w:val="28"/>
        </w:numPr>
        <w:spacing w:line="240" w:lineRule="auto"/>
        <w:rPr>
          <w:b/>
          <w:bCs/>
          <w:color w:val="000000" w:themeColor="text1"/>
        </w:rPr>
      </w:pPr>
      <w:r w:rsidRPr="00515DDB">
        <w:rPr>
          <w:color w:val="000000" w:themeColor="text1"/>
        </w:rPr>
        <w:t>They are</w:t>
      </w:r>
      <w:r w:rsidR="00404183" w:rsidRPr="00515DDB">
        <w:rPr>
          <w:color w:val="000000" w:themeColor="text1"/>
        </w:rPr>
        <w:t xml:space="preserve"> burnt to produce heat and </w:t>
      </w:r>
      <w:r w:rsidR="002C5B23" w:rsidRPr="00515DDB">
        <w:rPr>
          <w:color w:val="000000" w:themeColor="text1"/>
        </w:rPr>
        <w:t>light.</w:t>
      </w:r>
    </w:p>
    <w:p w14:paraId="532E5CE3" w14:textId="77777777" w:rsidR="00361906" w:rsidRPr="002A1573" w:rsidRDefault="00361906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2A1573">
        <w:rPr>
          <w:b/>
          <w:bCs/>
          <w:i/>
          <w:iCs/>
          <w:color w:val="4472C4" w:themeColor="accent5"/>
        </w:rPr>
        <w:t>Fuels</w:t>
      </w:r>
      <w:r w:rsidRPr="002A1573">
        <w:rPr>
          <w:color w:val="4472C4" w:themeColor="accent5"/>
        </w:rPr>
        <w:t xml:space="preserve"> </w:t>
      </w:r>
      <w:r w:rsidRPr="002A1573">
        <w:rPr>
          <w:b/>
          <w:bCs/>
          <w:i/>
          <w:iCs/>
          <w:color w:val="4472C4" w:themeColor="accent5"/>
        </w:rPr>
        <w:t>used</w:t>
      </w:r>
      <w:r w:rsidRPr="002A1573">
        <w:rPr>
          <w:color w:val="4472C4" w:themeColor="accent5"/>
        </w:rPr>
        <w:t xml:space="preserve"> </w:t>
      </w:r>
      <w:r w:rsidRPr="002A1573">
        <w:rPr>
          <w:b/>
          <w:bCs/>
          <w:i/>
          <w:iCs/>
          <w:color w:val="4472C4" w:themeColor="accent5"/>
        </w:rPr>
        <w:t>for</w:t>
      </w:r>
      <w:r w:rsidRPr="002A1573">
        <w:rPr>
          <w:color w:val="4472C4" w:themeColor="accent5"/>
        </w:rPr>
        <w:t xml:space="preserve"> </w:t>
      </w:r>
      <w:r w:rsidRPr="002A1573">
        <w:rPr>
          <w:b/>
          <w:bCs/>
          <w:i/>
          <w:iCs/>
          <w:color w:val="4472C4" w:themeColor="accent5"/>
        </w:rPr>
        <w:t>lighting</w:t>
      </w:r>
    </w:p>
    <w:p w14:paraId="34AE588B" w14:textId="45E7166E" w:rsidR="00361906" w:rsidRDefault="00B56C4F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Diesel.  Paraffin</w:t>
      </w:r>
      <w:r w:rsidR="0006547D">
        <w:rPr>
          <w:color w:val="000000" w:themeColor="text1"/>
        </w:rPr>
        <w:t xml:space="preserve"> (kerosene).</w:t>
      </w:r>
    </w:p>
    <w:p w14:paraId="4D544DA8" w14:textId="771A3A61" w:rsidR="0006547D" w:rsidRDefault="0006547D" w:rsidP="00F21EB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Natural gas</w:t>
      </w:r>
    </w:p>
    <w:p w14:paraId="443E9286" w14:textId="09FEE32F" w:rsidR="0006547D" w:rsidRPr="002A1573" w:rsidRDefault="003B2385" w:rsidP="00F21EBA">
      <w:pPr>
        <w:spacing w:line="240" w:lineRule="auto"/>
        <w:rPr>
          <w:b/>
          <w:bCs/>
          <w:i/>
          <w:iCs/>
          <w:color w:val="4472C4" w:themeColor="accent5"/>
        </w:rPr>
      </w:pPr>
      <w:r w:rsidRPr="002A1573">
        <w:rPr>
          <w:b/>
          <w:bCs/>
          <w:i/>
          <w:iCs/>
          <w:color w:val="4472C4" w:themeColor="accent5"/>
        </w:rPr>
        <w:t>Fuels used for cooking and heating</w:t>
      </w:r>
    </w:p>
    <w:p w14:paraId="68127737" w14:textId="77777777" w:rsidR="00A556E6" w:rsidRDefault="008A6F0B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</w:rPr>
      </w:pPr>
      <w:r w:rsidRPr="00A556E6">
        <w:rPr>
          <w:color w:val="000000" w:themeColor="text1"/>
        </w:rPr>
        <w:t xml:space="preserve">Petrol.  </w:t>
      </w:r>
    </w:p>
    <w:p w14:paraId="6EF23277" w14:textId="77777777" w:rsidR="00A556E6" w:rsidRDefault="00D904B1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</w:rPr>
      </w:pPr>
      <w:r w:rsidRPr="00A556E6">
        <w:rPr>
          <w:color w:val="000000" w:themeColor="text1"/>
        </w:rPr>
        <w:t xml:space="preserve">Diesel.  </w:t>
      </w:r>
    </w:p>
    <w:p w14:paraId="5C95A8BB" w14:textId="77777777" w:rsidR="00A556E6" w:rsidRDefault="00D904B1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</w:rPr>
      </w:pPr>
      <w:r w:rsidRPr="00A556E6">
        <w:rPr>
          <w:color w:val="000000" w:themeColor="text1"/>
        </w:rPr>
        <w:t>Kerosene</w:t>
      </w:r>
    </w:p>
    <w:p w14:paraId="23255D9A" w14:textId="77777777" w:rsidR="00A556E6" w:rsidRDefault="00031A06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</w:rPr>
      </w:pPr>
      <w:r w:rsidRPr="00A556E6">
        <w:rPr>
          <w:color w:val="000000" w:themeColor="text1"/>
        </w:rPr>
        <w:t>Natural gas.</w:t>
      </w:r>
    </w:p>
    <w:p w14:paraId="2DBA1419" w14:textId="1C592677" w:rsidR="00031A06" w:rsidRPr="00A556E6" w:rsidRDefault="00031A06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</w:rPr>
      </w:pPr>
      <w:r w:rsidRPr="00A556E6">
        <w:rPr>
          <w:color w:val="000000" w:themeColor="text1"/>
        </w:rPr>
        <w:t>Coal</w:t>
      </w:r>
    </w:p>
    <w:p w14:paraId="7060EE01" w14:textId="7FAFC39B" w:rsidR="00361906" w:rsidRDefault="004514CF" w:rsidP="00F21EBA">
      <w:pPr>
        <w:spacing w:line="240" w:lineRule="auto"/>
        <w:rPr>
          <w:b/>
          <w:bCs/>
          <w:color w:val="000000" w:themeColor="text1"/>
        </w:rPr>
      </w:pPr>
      <w:r w:rsidRPr="002A1573">
        <w:rPr>
          <w:b/>
          <w:bCs/>
          <w:color w:val="FF0000"/>
        </w:rPr>
        <w:t>NOTE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The process by which</w:t>
      </w:r>
      <w:r w:rsidR="004D78A9">
        <w:rPr>
          <w:color w:val="000000" w:themeColor="text1"/>
        </w:rPr>
        <w:t xml:space="preserve"> fuel is got from crude oil</w:t>
      </w:r>
      <w:r w:rsidR="000A7A6B">
        <w:rPr>
          <w:color w:val="000000" w:themeColor="text1"/>
        </w:rPr>
        <w:t xml:space="preserve"> is called </w:t>
      </w:r>
      <w:r w:rsidR="000A7A6B">
        <w:rPr>
          <w:b/>
          <w:bCs/>
          <w:color w:val="000000" w:themeColor="text1"/>
        </w:rPr>
        <w:t>fractional distillation</w:t>
      </w:r>
      <w:r w:rsidR="00C3068D">
        <w:rPr>
          <w:b/>
          <w:bCs/>
          <w:color w:val="000000" w:themeColor="text1"/>
        </w:rPr>
        <w:t>.</w:t>
      </w:r>
    </w:p>
    <w:p w14:paraId="6AA5520B" w14:textId="0C480740" w:rsidR="00671F62" w:rsidRDefault="005761B1" w:rsidP="00F21EBA">
      <w:pPr>
        <w:spacing w:line="240" w:lineRule="auto"/>
        <w:rPr>
          <w:color w:val="000000" w:themeColor="text1"/>
        </w:rPr>
      </w:pPr>
      <w:r>
        <w:rPr>
          <w:b/>
          <w:bCs/>
          <w:color w:val="70AD47" w:themeColor="accent6"/>
        </w:rPr>
        <w:t>Fractional distillation</w:t>
      </w:r>
      <w:r w:rsidR="00511950">
        <w:rPr>
          <w:b/>
          <w:bCs/>
          <w:color w:val="70AD47" w:themeColor="accent6"/>
        </w:rPr>
        <w:t xml:space="preserve">: </w:t>
      </w:r>
      <w:r w:rsidR="002E34AB">
        <w:rPr>
          <w:color w:val="000000" w:themeColor="text1"/>
        </w:rPr>
        <w:t>This</w:t>
      </w:r>
      <w:r w:rsidR="00C3068D">
        <w:rPr>
          <w:color w:val="000000" w:themeColor="text1"/>
        </w:rPr>
        <w:t xml:space="preserve"> is the process of separating</w:t>
      </w:r>
      <w:r w:rsidR="005F4F67">
        <w:rPr>
          <w:color w:val="000000" w:themeColor="text1"/>
        </w:rPr>
        <w:t xml:space="preserve"> the part of liquid</w:t>
      </w:r>
      <w:r w:rsidR="00671F62">
        <w:rPr>
          <w:color w:val="000000" w:themeColor="text1"/>
        </w:rPr>
        <w:t xml:space="preserve"> mixture by heating it.</w:t>
      </w:r>
    </w:p>
    <w:p w14:paraId="06EB465F" w14:textId="5991023C" w:rsidR="00CE5E08" w:rsidRPr="00511950" w:rsidRDefault="00CE5E08" w:rsidP="00F21EBA">
      <w:pPr>
        <w:spacing w:line="240" w:lineRule="auto"/>
        <w:rPr>
          <w:b/>
          <w:bCs/>
          <w:color w:val="4472C4" w:themeColor="accent5"/>
        </w:rPr>
      </w:pPr>
      <w:r w:rsidRPr="00511950">
        <w:rPr>
          <w:b/>
          <w:bCs/>
          <w:color w:val="4472C4" w:themeColor="accent5"/>
        </w:rPr>
        <w:t>Ways how people use resources</w:t>
      </w:r>
    </w:p>
    <w:p w14:paraId="2B0F93A9" w14:textId="071DE984" w:rsidR="00625966" w:rsidRPr="001151FD" w:rsidRDefault="00625966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</w:rPr>
      </w:pPr>
      <w:r w:rsidRPr="001151FD">
        <w:rPr>
          <w:color w:val="000000" w:themeColor="text1"/>
        </w:rPr>
        <w:t>Resources enable</w:t>
      </w:r>
      <w:r w:rsidR="00AB1F20" w:rsidRPr="001151FD">
        <w:rPr>
          <w:color w:val="000000" w:themeColor="text1"/>
        </w:rPr>
        <w:t xml:space="preserve"> us to get food</w:t>
      </w:r>
    </w:p>
    <w:p w14:paraId="21942B25" w14:textId="1FE1B833" w:rsidR="00AB1F20" w:rsidRPr="001151FD" w:rsidRDefault="00AB1F20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</w:rPr>
      </w:pPr>
      <w:r w:rsidRPr="001151FD">
        <w:rPr>
          <w:color w:val="000000" w:themeColor="text1"/>
        </w:rPr>
        <w:t>They enable</w:t>
      </w:r>
      <w:r w:rsidR="00CF79F5" w:rsidRPr="001151FD">
        <w:rPr>
          <w:color w:val="000000" w:themeColor="text1"/>
        </w:rPr>
        <w:t xml:space="preserve"> us to get shelter</w:t>
      </w:r>
    </w:p>
    <w:p w14:paraId="316443EF" w14:textId="7F92E282" w:rsidR="00CF79F5" w:rsidRPr="001151FD" w:rsidRDefault="00CF79F5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</w:rPr>
      </w:pPr>
      <w:r w:rsidRPr="001151FD">
        <w:rPr>
          <w:color w:val="000000" w:themeColor="text1"/>
        </w:rPr>
        <w:t>They enable us to</w:t>
      </w:r>
      <w:r w:rsidR="002B5C61" w:rsidRPr="001151FD">
        <w:rPr>
          <w:color w:val="000000" w:themeColor="text1"/>
        </w:rPr>
        <w:t xml:space="preserve"> get transport.</w:t>
      </w:r>
    </w:p>
    <w:p w14:paraId="41088EB0" w14:textId="719DA39B" w:rsidR="002B5C61" w:rsidRPr="001151FD" w:rsidRDefault="002B5C61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</w:rPr>
      </w:pPr>
      <w:r w:rsidRPr="001151FD">
        <w:rPr>
          <w:color w:val="000000" w:themeColor="text1"/>
        </w:rPr>
        <w:t>They enable us to get</w:t>
      </w:r>
      <w:r w:rsidR="000A6714" w:rsidRPr="001151FD">
        <w:rPr>
          <w:color w:val="000000" w:themeColor="text1"/>
        </w:rPr>
        <w:t xml:space="preserve"> income (money)</w:t>
      </w:r>
    </w:p>
    <w:p w14:paraId="479A6C1E" w14:textId="14B79291" w:rsidR="000A6714" w:rsidRPr="001151FD" w:rsidRDefault="003D4C77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</w:rPr>
      </w:pPr>
      <w:r w:rsidRPr="001151FD">
        <w:rPr>
          <w:color w:val="000000" w:themeColor="text1"/>
        </w:rPr>
        <w:t>We get fresh air and water from them.</w:t>
      </w:r>
    </w:p>
    <w:p w14:paraId="4EA22115" w14:textId="77777777" w:rsidR="00A378B8" w:rsidRDefault="00DD516E" w:rsidP="00F21EBA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Useful skills</w:t>
      </w:r>
      <w:r w:rsidR="006A7DDE">
        <w:rPr>
          <w:b/>
          <w:bCs/>
          <w:color w:val="FF0000"/>
        </w:rPr>
        <w:t xml:space="preserve"> for the conservation of the </w:t>
      </w:r>
      <w:r w:rsidR="00A378B8">
        <w:rPr>
          <w:b/>
          <w:bCs/>
          <w:color w:val="FF0000"/>
        </w:rPr>
        <w:t>environment</w:t>
      </w:r>
    </w:p>
    <w:p w14:paraId="3CDC02D6" w14:textId="56EF8382" w:rsidR="00A378B8" w:rsidRDefault="002A5E4E" w:rsidP="00F21EBA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Conservation; </w:t>
      </w:r>
      <w:r>
        <w:rPr>
          <w:color w:val="000000" w:themeColor="text1"/>
        </w:rPr>
        <w:t>This is the protection and</w:t>
      </w:r>
      <w:r w:rsidR="00F05278">
        <w:rPr>
          <w:color w:val="000000" w:themeColor="text1"/>
        </w:rPr>
        <w:t xml:space="preserve"> preservation</w:t>
      </w:r>
      <w:r w:rsidR="0049113F">
        <w:rPr>
          <w:color w:val="000000" w:themeColor="text1"/>
        </w:rPr>
        <w:t xml:space="preserve"> (proper use) </w:t>
      </w:r>
      <w:r w:rsidR="002C5841">
        <w:rPr>
          <w:color w:val="000000" w:themeColor="text1"/>
        </w:rPr>
        <w:t>of resources</w:t>
      </w:r>
      <w:r w:rsidR="00921456">
        <w:rPr>
          <w:color w:val="000000" w:themeColor="text1"/>
        </w:rPr>
        <w:t xml:space="preserve"> in</w:t>
      </w:r>
      <w:r w:rsidR="0049113F">
        <w:rPr>
          <w:color w:val="000000" w:themeColor="text1"/>
        </w:rPr>
        <w:t xml:space="preserve"> the </w:t>
      </w:r>
      <w:r w:rsidR="00921456">
        <w:rPr>
          <w:color w:val="000000" w:themeColor="text1"/>
        </w:rPr>
        <w:t>environment.</w:t>
      </w:r>
    </w:p>
    <w:p w14:paraId="3D94F728" w14:textId="12A8C4C0" w:rsidR="006359CA" w:rsidRDefault="00593C37" w:rsidP="00F21EBA">
      <w:pPr>
        <w:spacing w:line="240" w:lineRule="auto"/>
        <w:rPr>
          <w:color w:val="000000" w:themeColor="text1"/>
        </w:rPr>
      </w:pPr>
      <w:r w:rsidRPr="001151FD">
        <w:rPr>
          <w:b/>
          <w:bCs/>
          <w:color w:val="000000" w:themeColor="text1"/>
        </w:rPr>
        <w:t>It</w:t>
      </w:r>
      <w:r>
        <w:rPr>
          <w:color w:val="000000" w:themeColor="text1"/>
        </w:rPr>
        <w:t xml:space="preserve"> refers to using resources</w:t>
      </w:r>
      <w:r w:rsidR="00CE1D86">
        <w:rPr>
          <w:color w:val="000000" w:themeColor="text1"/>
        </w:rPr>
        <w:t xml:space="preserve"> in such a way that the resources</w:t>
      </w:r>
      <w:r w:rsidR="00C45F5A">
        <w:rPr>
          <w:color w:val="000000" w:themeColor="text1"/>
        </w:rPr>
        <w:t xml:space="preserve"> will still be available for the future generation</w:t>
      </w:r>
      <w:r w:rsidR="001151FD">
        <w:rPr>
          <w:color w:val="000000" w:themeColor="text1"/>
        </w:rPr>
        <w:t>.</w:t>
      </w:r>
    </w:p>
    <w:p w14:paraId="006B45FE" w14:textId="77777777" w:rsidR="00A75829" w:rsidRDefault="00CD6319" w:rsidP="00F21EBA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Ways of conserving</w:t>
      </w:r>
      <w:r w:rsidR="0097635A">
        <w:rPr>
          <w:b/>
          <w:bCs/>
          <w:color w:val="4472C4" w:themeColor="accent5"/>
        </w:rPr>
        <w:t xml:space="preserve"> plants in the </w:t>
      </w:r>
      <w:r w:rsidR="00A75829">
        <w:rPr>
          <w:b/>
          <w:bCs/>
          <w:color w:val="4472C4" w:themeColor="accent5"/>
        </w:rPr>
        <w:t>environment</w:t>
      </w:r>
    </w:p>
    <w:p w14:paraId="2E68DB58" w14:textId="16C92FF3" w:rsidR="00A75829" w:rsidRPr="0047634C" w:rsidRDefault="00B9214E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By practicing a forestation.</w:t>
      </w:r>
    </w:p>
    <w:p w14:paraId="3F414DE7" w14:textId="14C299E9" w:rsidR="00B9214E" w:rsidRPr="0047634C" w:rsidRDefault="00BF24DB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By practicing forest reserves.</w:t>
      </w:r>
    </w:p>
    <w:p w14:paraId="0897348C" w14:textId="21645D76" w:rsidR="00BF24DB" w:rsidRPr="0047634C" w:rsidRDefault="008810B1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By practicing agroforestry.</w:t>
      </w:r>
    </w:p>
    <w:p w14:paraId="22624652" w14:textId="0CC77F66" w:rsidR="008810B1" w:rsidRPr="0047634C" w:rsidRDefault="001E3417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By teaching people</w:t>
      </w:r>
      <w:r w:rsidR="006C691E" w:rsidRPr="0047634C">
        <w:rPr>
          <w:color w:val="000000" w:themeColor="text1"/>
        </w:rPr>
        <w:t xml:space="preserve"> the importance of forest.</w:t>
      </w:r>
    </w:p>
    <w:p w14:paraId="5C6F35EF" w14:textId="4A05D4BA" w:rsidR="00750F31" w:rsidRPr="0047634C" w:rsidRDefault="00530F74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By restricting</w:t>
      </w:r>
      <w:r w:rsidR="00102886" w:rsidRPr="0047634C">
        <w:rPr>
          <w:color w:val="000000" w:themeColor="text1"/>
        </w:rPr>
        <w:t xml:space="preserve"> bush burning</w:t>
      </w:r>
      <w:r w:rsidR="003B1871" w:rsidRPr="0047634C">
        <w:rPr>
          <w:color w:val="000000" w:themeColor="text1"/>
        </w:rPr>
        <w:t>.</w:t>
      </w:r>
    </w:p>
    <w:p w14:paraId="5CBECCEB" w14:textId="68CA8281" w:rsidR="003B1871" w:rsidRPr="0047634C" w:rsidRDefault="003B1871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Avoiding</w:t>
      </w:r>
      <w:r w:rsidR="00A40A51" w:rsidRPr="0047634C">
        <w:rPr>
          <w:color w:val="000000" w:themeColor="text1"/>
        </w:rPr>
        <w:t xml:space="preserve"> overgrazing</w:t>
      </w:r>
      <w:r w:rsidR="00552B11" w:rsidRPr="0047634C">
        <w:rPr>
          <w:color w:val="000000" w:themeColor="text1"/>
        </w:rPr>
        <w:t xml:space="preserve"> and</w:t>
      </w:r>
      <w:r w:rsidR="00870FAF" w:rsidRPr="0047634C">
        <w:rPr>
          <w:color w:val="000000" w:themeColor="text1"/>
        </w:rPr>
        <w:t xml:space="preserve"> overstocking.</w:t>
      </w:r>
    </w:p>
    <w:p w14:paraId="57438693" w14:textId="0B7AB291" w:rsidR="006C691E" w:rsidRPr="0047634C" w:rsidRDefault="00DA2881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>By using alternative sources of energy</w:t>
      </w:r>
      <w:r w:rsidR="00773B33" w:rsidRPr="0047634C">
        <w:rPr>
          <w:color w:val="000000" w:themeColor="text1"/>
        </w:rPr>
        <w:t xml:space="preserve"> for cooking </w:t>
      </w:r>
      <w:r w:rsidR="00F25B24" w:rsidRPr="0047634C">
        <w:rPr>
          <w:color w:val="000000" w:themeColor="text1"/>
        </w:rPr>
        <w:t xml:space="preserve">instead of firewood </w:t>
      </w:r>
      <w:r w:rsidR="00DA1B01" w:rsidRPr="0047634C">
        <w:rPr>
          <w:color w:val="000000" w:themeColor="text1"/>
        </w:rPr>
        <w:t>e.g. biogas</w:t>
      </w:r>
      <w:r w:rsidR="00773B33" w:rsidRPr="0047634C">
        <w:rPr>
          <w:color w:val="000000" w:themeColor="text1"/>
        </w:rPr>
        <w:t xml:space="preserve"> </w:t>
      </w:r>
      <w:r w:rsidR="00DA1B01" w:rsidRPr="0047634C">
        <w:rPr>
          <w:color w:val="000000" w:themeColor="text1"/>
        </w:rPr>
        <w:t>and electricity.</w:t>
      </w:r>
    </w:p>
    <w:p w14:paraId="5DB7A746" w14:textId="7DE472CC" w:rsidR="00DA1B01" w:rsidRPr="0047634C" w:rsidRDefault="00DA1B01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color w:val="000000" w:themeColor="text1"/>
        </w:rPr>
        <w:t xml:space="preserve">Plants can be conserved by </w:t>
      </w:r>
      <w:r w:rsidR="00087D2A" w:rsidRPr="0047634C">
        <w:rPr>
          <w:color w:val="000000" w:themeColor="text1"/>
        </w:rPr>
        <w:t>using energy saving stoves.</w:t>
      </w:r>
    </w:p>
    <w:p w14:paraId="3655AF50" w14:textId="2308281C" w:rsidR="0097635A" w:rsidRPr="0047634C" w:rsidRDefault="003F2DCF">
      <w:pPr>
        <w:pStyle w:val="ListParagraph"/>
        <w:numPr>
          <w:ilvl w:val="0"/>
          <w:numId w:val="39"/>
        </w:numPr>
        <w:spacing w:line="240" w:lineRule="auto"/>
        <w:rPr>
          <w:color w:val="000000" w:themeColor="text1"/>
        </w:rPr>
      </w:pPr>
      <w:r w:rsidRPr="0047634C">
        <w:rPr>
          <w:b/>
          <w:bCs/>
          <w:color w:val="000000" w:themeColor="text1"/>
        </w:rPr>
        <w:t>E</w:t>
      </w:r>
      <w:r w:rsidR="0026339B" w:rsidRPr="0047634C">
        <w:rPr>
          <w:color w:val="000000" w:themeColor="text1"/>
        </w:rPr>
        <w:t>nergy saving stoves use less charcoal</w:t>
      </w:r>
      <w:r w:rsidR="0045429F" w:rsidRPr="0047634C">
        <w:rPr>
          <w:color w:val="000000" w:themeColor="text1"/>
        </w:rPr>
        <w:t xml:space="preserve">, because it is </w:t>
      </w:r>
      <w:r w:rsidR="00822120" w:rsidRPr="0047634C">
        <w:rPr>
          <w:color w:val="000000" w:themeColor="text1"/>
        </w:rPr>
        <w:t xml:space="preserve">made of clay which help to retain </w:t>
      </w:r>
      <w:r w:rsidR="00A47554" w:rsidRPr="0047634C">
        <w:rPr>
          <w:color w:val="000000" w:themeColor="text1"/>
        </w:rPr>
        <w:t>heat for along time.</w:t>
      </w:r>
    </w:p>
    <w:p w14:paraId="236E647F" w14:textId="2EAB83AE" w:rsidR="0097635A" w:rsidRDefault="00462826" w:rsidP="00F21EBA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Ways of conserving soil</w:t>
      </w:r>
      <w:r w:rsidR="00106547">
        <w:rPr>
          <w:b/>
          <w:bCs/>
          <w:color w:val="4472C4" w:themeColor="accent5"/>
        </w:rPr>
        <w:t xml:space="preserve"> in the environment.</w:t>
      </w:r>
    </w:p>
    <w:p w14:paraId="34B8A255" w14:textId="77777777" w:rsidR="006D104A" w:rsidRPr="001909EB" w:rsidRDefault="0093424C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 xml:space="preserve">By </w:t>
      </w:r>
      <w:r w:rsidR="006D104A" w:rsidRPr="001909EB">
        <w:rPr>
          <w:color w:val="000000" w:themeColor="text1"/>
        </w:rPr>
        <w:t>mulching</w:t>
      </w:r>
    </w:p>
    <w:p w14:paraId="2D7D5AA1" w14:textId="4F3543B3" w:rsidR="00921456" w:rsidRPr="001909EB" w:rsidRDefault="006D104A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>By</w:t>
      </w:r>
      <w:r w:rsidR="00F040A5" w:rsidRPr="001909EB">
        <w:rPr>
          <w:color w:val="000000" w:themeColor="text1"/>
        </w:rPr>
        <w:t xml:space="preserve"> controlled </w:t>
      </w:r>
      <w:r w:rsidR="003923CA" w:rsidRPr="001909EB">
        <w:rPr>
          <w:color w:val="000000" w:themeColor="text1"/>
        </w:rPr>
        <w:t xml:space="preserve">bush </w:t>
      </w:r>
      <w:r w:rsidR="000F70BC" w:rsidRPr="001909EB">
        <w:rPr>
          <w:color w:val="000000" w:themeColor="text1"/>
        </w:rPr>
        <w:t>burning.</w:t>
      </w:r>
    </w:p>
    <w:p w14:paraId="30E71CEF" w14:textId="77777777" w:rsidR="006B08E9" w:rsidRPr="001909EB" w:rsidRDefault="00C04E01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 xml:space="preserve">By crop </w:t>
      </w:r>
      <w:r w:rsidR="001F15C3" w:rsidRPr="001909EB">
        <w:rPr>
          <w:color w:val="000000" w:themeColor="text1"/>
        </w:rPr>
        <w:t xml:space="preserve">rotation and </w:t>
      </w:r>
      <w:r w:rsidR="00132899" w:rsidRPr="001909EB">
        <w:rPr>
          <w:color w:val="000000" w:themeColor="text1"/>
        </w:rPr>
        <w:t>bush fallowing.</w:t>
      </w:r>
      <w:r w:rsidR="006B08E9" w:rsidRPr="001909EB">
        <w:rPr>
          <w:color w:val="000000" w:themeColor="text1"/>
        </w:rPr>
        <w:t xml:space="preserve"> </w:t>
      </w:r>
    </w:p>
    <w:p w14:paraId="65840391" w14:textId="2B553177" w:rsidR="00904127" w:rsidRPr="001909EB" w:rsidRDefault="006B08E9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>K</w:t>
      </w:r>
      <w:r w:rsidR="00DE2B44" w:rsidRPr="001909EB">
        <w:rPr>
          <w:color w:val="000000" w:themeColor="text1"/>
        </w:rPr>
        <w:t xml:space="preserve">eeping soil fertile </w:t>
      </w:r>
      <w:r w:rsidRPr="001909EB">
        <w:rPr>
          <w:color w:val="000000" w:themeColor="text1"/>
        </w:rPr>
        <w:t>by applying manure</w:t>
      </w:r>
      <w:r w:rsidR="00B46555" w:rsidRPr="001909EB">
        <w:rPr>
          <w:color w:val="000000" w:themeColor="text1"/>
        </w:rPr>
        <w:t xml:space="preserve"> and fertilizers.</w:t>
      </w:r>
    </w:p>
    <w:p w14:paraId="7E577B18" w14:textId="661C14C9" w:rsidR="00EC1C3B" w:rsidRPr="001909EB" w:rsidRDefault="00EC1C3B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>By controlling soil erosion.</w:t>
      </w:r>
    </w:p>
    <w:p w14:paraId="5E56549C" w14:textId="514B7D48" w:rsidR="00EC1C3B" w:rsidRPr="001909EB" w:rsidRDefault="00FA269D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>Avoiding over cultivation</w:t>
      </w:r>
      <w:r w:rsidR="00BC70D5" w:rsidRPr="001909EB">
        <w:rPr>
          <w:color w:val="000000" w:themeColor="text1"/>
        </w:rPr>
        <w:t>.</w:t>
      </w:r>
    </w:p>
    <w:p w14:paraId="58120A72" w14:textId="2EA9BF56" w:rsidR="007413A5" w:rsidRPr="001909EB" w:rsidRDefault="007413A5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>Avoiding</w:t>
      </w:r>
      <w:r w:rsidR="00621072" w:rsidRPr="001909EB">
        <w:rPr>
          <w:color w:val="000000" w:themeColor="text1"/>
        </w:rPr>
        <w:t xml:space="preserve"> deforestation.</w:t>
      </w:r>
    </w:p>
    <w:p w14:paraId="411E0422" w14:textId="4B7422E6" w:rsidR="005455A4" w:rsidRPr="001909EB" w:rsidRDefault="004B4B68">
      <w:pPr>
        <w:pStyle w:val="ListParagraph"/>
        <w:numPr>
          <w:ilvl w:val="0"/>
          <w:numId w:val="38"/>
        </w:numPr>
        <w:spacing w:line="240" w:lineRule="auto"/>
        <w:rPr>
          <w:color w:val="000000" w:themeColor="text1"/>
        </w:rPr>
      </w:pPr>
      <w:r w:rsidRPr="001909EB">
        <w:rPr>
          <w:color w:val="000000" w:themeColor="text1"/>
        </w:rPr>
        <w:t>Plastic wastes like broken</w:t>
      </w:r>
      <w:r w:rsidR="00DE023A" w:rsidRPr="001909EB">
        <w:rPr>
          <w:color w:val="000000" w:themeColor="text1"/>
        </w:rPr>
        <w:t xml:space="preserve"> </w:t>
      </w:r>
      <w:r w:rsidR="00555379" w:rsidRPr="001909EB">
        <w:rPr>
          <w:color w:val="000000" w:themeColor="text1"/>
        </w:rPr>
        <w:t xml:space="preserve">jerry can, polyurethane </w:t>
      </w:r>
      <w:r w:rsidR="000B75D5" w:rsidRPr="001909EB">
        <w:rPr>
          <w:color w:val="000000" w:themeColor="text1"/>
        </w:rPr>
        <w:t xml:space="preserve">papers should be </w:t>
      </w:r>
      <w:r w:rsidR="00156B0A" w:rsidRPr="001909EB">
        <w:rPr>
          <w:color w:val="000000" w:themeColor="text1"/>
        </w:rPr>
        <w:t>recycled (converted</w:t>
      </w:r>
      <w:r w:rsidR="006F0895" w:rsidRPr="001909EB">
        <w:rPr>
          <w:color w:val="000000" w:themeColor="text1"/>
        </w:rPr>
        <w:t xml:space="preserve"> into useful materials)</w:t>
      </w:r>
    </w:p>
    <w:p w14:paraId="416BB788" w14:textId="4E2B6CA9" w:rsidR="006F0895" w:rsidRDefault="00EE7900" w:rsidP="003923CA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Ways of conserving</w:t>
      </w:r>
      <w:r w:rsidR="00CE141A">
        <w:rPr>
          <w:b/>
          <w:bCs/>
          <w:color w:val="4472C4" w:themeColor="accent5"/>
        </w:rPr>
        <w:t xml:space="preserve"> minerals in the environment.</w:t>
      </w:r>
    </w:p>
    <w:p w14:paraId="6A57749F" w14:textId="77777777" w:rsidR="00653EBA" w:rsidRDefault="006D0FCF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</w:rPr>
      </w:pPr>
      <w:r w:rsidRPr="00004817">
        <w:rPr>
          <w:color w:val="000000" w:themeColor="text1"/>
        </w:rPr>
        <w:t>Mixing</w:t>
      </w:r>
      <w:r w:rsidR="005F3F62" w:rsidRPr="00004817">
        <w:rPr>
          <w:color w:val="000000" w:themeColor="text1"/>
        </w:rPr>
        <w:t xml:space="preserve"> metals to form </w:t>
      </w:r>
      <w:r w:rsidR="00A10793" w:rsidRPr="00004817">
        <w:rPr>
          <w:color w:val="000000" w:themeColor="text1"/>
        </w:rPr>
        <w:t>alloys to</w:t>
      </w:r>
      <w:r w:rsidR="00E858F4" w:rsidRPr="00004817">
        <w:rPr>
          <w:color w:val="000000" w:themeColor="text1"/>
        </w:rPr>
        <w:t xml:space="preserve"> control mineral exhaustion</w:t>
      </w:r>
      <w:r w:rsidR="00073C78" w:rsidRPr="00004817">
        <w:rPr>
          <w:color w:val="000000" w:themeColor="text1"/>
        </w:rPr>
        <w:t>.</w:t>
      </w:r>
      <w:r w:rsidR="00653EBA">
        <w:rPr>
          <w:color w:val="000000" w:themeColor="text1"/>
        </w:rPr>
        <w:t xml:space="preserve"> </w:t>
      </w:r>
    </w:p>
    <w:p w14:paraId="7667353E" w14:textId="0816B62C" w:rsidR="00653EBA" w:rsidRPr="00653EBA" w:rsidRDefault="006276D5" w:rsidP="00653EBA">
      <w:pPr>
        <w:spacing w:line="240" w:lineRule="auto"/>
        <w:rPr>
          <w:color w:val="000000" w:themeColor="text1"/>
        </w:rPr>
      </w:pPr>
      <w:r w:rsidRPr="00653EBA">
        <w:rPr>
          <w:color w:val="000000" w:themeColor="text1"/>
        </w:rPr>
        <w:t>This reduces the</w:t>
      </w:r>
      <w:r w:rsidR="00494B2C" w:rsidRPr="00653EBA">
        <w:rPr>
          <w:color w:val="000000" w:themeColor="text1"/>
        </w:rPr>
        <w:t xml:space="preserve"> amount particular</w:t>
      </w:r>
      <w:r w:rsidR="00DE73C2" w:rsidRPr="00653EBA">
        <w:rPr>
          <w:color w:val="000000" w:themeColor="text1"/>
        </w:rPr>
        <w:t xml:space="preserve"> metal to be used.</w:t>
      </w:r>
    </w:p>
    <w:p w14:paraId="467E7050" w14:textId="77777777" w:rsidR="00653EBA" w:rsidRDefault="00336B1B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</w:rPr>
      </w:pPr>
      <w:r w:rsidRPr="00653EBA">
        <w:rPr>
          <w:color w:val="000000" w:themeColor="text1"/>
        </w:rPr>
        <w:t>Painting the</w:t>
      </w:r>
      <w:r w:rsidR="00317D7F" w:rsidRPr="00653EBA">
        <w:rPr>
          <w:color w:val="000000" w:themeColor="text1"/>
        </w:rPr>
        <w:t xml:space="preserve"> metals to avoid</w:t>
      </w:r>
      <w:r w:rsidR="00AC07B5" w:rsidRPr="00653EBA">
        <w:rPr>
          <w:color w:val="000000" w:themeColor="text1"/>
        </w:rPr>
        <w:t xml:space="preserve"> rusting of metals.</w:t>
      </w:r>
    </w:p>
    <w:p w14:paraId="17C4DF37" w14:textId="0D414FD8" w:rsidR="00073C78" w:rsidRDefault="007D7249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</w:rPr>
      </w:pPr>
      <w:r w:rsidRPr="00653EBA">
        <w:rPr>
          <w:color w:val="000000" w:themeColor="text1"/>
        </w:rPr>
        <w:t xml:space="preserve">Re-using </w:t>
      </w:r>
      <w:r w:rsidR="00DB4B24" w:rsidRPr="00653EBA">
        <w:rPr>
          <w:color w:val="000000" w:themeColor="text1"/>
        </w:rPr>
        <w:t>metal</w:t>
      </w:r>
      <w:r w:rsidR="004109DD" w:rsidRPr="00653EBA">
        <w:rPr>
          <w:color w:val="000000" w:themeColor="text1"/>
        </w:rPr>
        <w:t xml:space="preserve"> scraps instead</w:t>
      </w:r>
      <w:r w:rsidR="00FE7CC9" w:rsidRPr="00653EBA">
        <w:rPr>
          <w:color w:val="000000" w:themeColor="text1"/>
        </w:rPr>
        <w:t xml:space="preserve"> of mining more metals.</w:t>
      </w:r>
      <w:r w:rsidR="00494B2C" w:rsidRPr="00653EBA">
        <w:rPr>
          <w:color w:val="000000" w:themeColor="text1"/>
        </w:rPr>
        <w:t xml:space="preserve"> </w:t>
      </w:r>
    </w:p>
    <w:p w14:paraId="1DA0BA62" w14:textId="1B5A5DC4" w:rsidR="008066D4" w:rsidRDefault="00F951FE" w:rsidP="008066D4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Ways of conserving animals</w:t>
      </w:r>
      <w:r w:rsidR="00164830">
        <w:rPr>
          <w:b/>
          <w:bCs/>
          <w:color w:val="4472C4" w:themeColor="accent5"/>
        </w:rPr>
        <w:t xml:space="preserve"> in the environment</w:t>
      </w:r>
    </w:p>
    <w:p w14:paraId="09F9900A" w14:textId="77777777" w:rsidR="00784BB0" w:rsidRDefault="004729DC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784BB0">
        <w:rPr>
          <w:color w:val="000000" w:themeColor="text1"/>
        </w:rPr>
        <w:t xml:space="preserve">By avoiding </w:t>
      </w:r>
      <w:r w:rsidR="00521C4F" w:rsidRPr="00784BB0">
        <w:rPr>
          <w:color w:val="000000" w:themeColor="text1"/>
        </w:rPr>
        <w:t>overstocking</w:t>
      </w:r>
      <w:r w:rsidR="0017543D" w:rsidRPr="00784BB0">
        <w:rPr>
          <w:color w:val="000000" w:themeColor="text1"/>
        </w:rPr>
        <w:t xml:space="preserve"> animals.</w:t>
      </w:r>
    </w:p>
    <w:p w14:paraId="6F507B0A" w14:textId="77777777" w:rsidR="004F3A2C" w:rsidRDefault="0017543D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784BB0">
        <w:rPr>
          <w:color w:val="000000" w:themeColor="text1"/>
        </w:rPr>
        <w:t xml:space="preserve">By </w:t>
      </w:r>
      <w:r w:rsidR="00441BF2" w:rsidRPr="00784BB0">
        <w:rPr>
          <w:color w:val="000000" w:themeColor="text1"/>
        </w:rPr>
        <w:t>banning the illegal hunting and killing</w:t>
      </w:r>
      <w:r w:rsidR="006A0C1A" w:rsidRPr="00784BB0">
        <w:rPr>
          <w:color w:val="000000" w:themeColor="text1"/>
        </w:rPr>
        <w:t xml:space="preserve"> wild animals.</w:t>
      </w:r>
    </w:p>
    <w:p w14:paraId="7017F72A" w14:textId="77777777" w:rsidR="004F3A2C" w:rsidRDefault="006A0C1A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4F3A2C">
        <w:rPr>
          <w:color w:val="000000" w:themeColor="text1"/>
        </w:rPr>
        <w:t>By</w:t>
      </w:r>
      <w:r w:rsidR="003908CB" w:rsidRPr="004F3A2C">
        <w:rPr>
          <w:color w:val="000000" w:themeColor="text1"/>
        </w:rPr>
        <w:t xml:space="preserve"> proper feeding of animals.</w:t>
      </w:r>
    </w:p>
    <w:p w14:paraId="7528F31B" w14:textId="77777777" w:rsidR="004F3A2C" w:rsidRDefault="00766C5C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4F3A2C">
        <w:rPr>
          <w:color w:val="000000" w:themeColor="text1"/>
        </w:rPr>
        <w:t xml:space="preserve">Treating the sick </w:t>
      </w:r>
      <w:r w:rsidR="003160B8" w:rsidRPr="004F3A2C">
        <w:rPr>
          <w:color w:val="000000" w:themeColor="text1"/>
        </w:rPr>
        <w:t>animals.</w:t>
      </w:r>
    </w:p>
    <w:p w14:paraId="2A7E9B06" w14:textId="77777777" w:rsidR="00310C9A" w:rsidRDefault="00D3792C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4F3A2C">
        <w:rPr>
          <w:color w:val="000000" w:themeColor="text1"/>
        </w:rPr>
        <w:t>By banning</w:t>
      </w:r>
      <w:r w:rsidR="006C5DF8" w:rsidRPr="004F3A2C">
        <w:rPr>
          <w:color w:val="000000" w:themeColor="text1"/>
        </w:rPr>
        <w:t xml:space="preserve"> the buying and selling of wild animal</w:t>
      </w:r>
      <w:r w:rsidR="007559C8" w:rsidRPr="004F3A2C">
        <w:rPr>
          <w:color w:val="000000" w:themeColor="text1"/>
        </w:rPr>
        <w:t xml:space="preserve"> products.</w:t>
      </w:r>
    </w:p>
    <w:p w14:paraId="36AB2FB6" w14:textId="77777777" w:rsidR="00310C9A" w:rsidRDefault="007559C8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310C9A">
        <w:rPr>
          <w:color w:val="000000" w:themeColor="text1"/>
        </w:rPr>
        <w:t xml:space="preserve">By gazetting </w:t>
      </w:r>
      <w:r w:rsidR="00AC4753" w:rsidRPr="00310C9A">
        <w:rPr>
          <w:color w:val="000000" w:themeColor="text1"/>
        </w:rPr>
        <w:t>game parks and</w:t>
      </w:r>
      <w:r w:rsidR="004A521E" w:rsidRPr="00310C9A">
        <w:rPr>
          <w:color w:val="000000" w:themeColor="text1"/>
        </w:rPr>
        <w:t xml:space="preserve"> game reserves</w:t>
      </w:r>
    </w:p>
    <w:p w14:paraId="3BB2166C" w14:textId="6CF9652C" w:rsidR="004A521E" w:rsidRPr="00310C9A" w:rsidRDefault="004A521E">
      <w:pPr>
        <w:pStyle w:val="ListParagraph"/>
        <w:numPr>
          <w:ilvl w:val="0"/>
          <w:numId w:val="42"/>
        </w:numPr>
        <w:spacing w:line="240" w:lineRule="auto"/>
        <w:rPr>
          <w:color w:val="000000" w:themeColor="text1"/>
        </w:rPr>
      </w:pPr>
      <w:r w:rsidRPr="00310C9A">
        <w:rPr>
          <w:color w:val="000000" w:themeColor="text1"/>
        </w:rPr>
        <w:t>Avoiding overfishing</w:t>
      </w:r>
      <w:r w:rsidR="009248AE" w:rsidRPr="00310C9A">
        <w:rPr>
          <w:color w:val="000000" w:themeColor="text1"/>
        </w:rPr>
        <w:t xml:space="preserve"> and poor fishing methods.</w:t>
      </w:r>
    </w:p>
    <w:p w14:paraId="0D1C6A75" w14:textId="77777777" w:rsidR="00740754" w:rsidRDefault="00861E18" w:rsidP="008066D4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Ways of conserving water</w:t>
      </w:r>
      <w:r w:rsidR="004F4AF0">
        <w:rPr>
          <w:b/>
          <w:bCs/>
          <w:color w:val="4472C4" w:themeColor="accent5"/>
        </w:rPr>
        <w:t xml:space="preserve"> in the environment</w:t>
      </w:r>
    </w:p>
    <w:p w14:paraId="6CD0155B" w14:textId="77777777" w:rsidR="00982879" w:rsidRPr="00982879" w:rsidRDefault="00732328">
      <w:pPr>
        <w:pStyle w:val="ListParagraph"/>
        <w:numPr>
          <w:ilvl w:val="0"/>
          <w:numId w:val="41"/>
        </w:numPr>
        <w:spacing w:line="240" w:lineRule="auto"/>
        <w:rPr>
          <w:b/>
          <w:bCs/>
          <w:color w:val="4472C4" w:themeColor="accent5"/>
        </w:rPr>
      </w:pPr>
      <w:r w:rsidRPr="00982879">
        <w:rPr>
          <w:color w:val="000000" w:themeColor="text1"/>
        </w:rPr>
        <w:t xml:space="preserve">By </w:t>
      </w:r>
      <w:r w:rsidR="00040B4E" w:rsidRPr="00982879">
        <w:rPr>
          <w:color w:val="000000" w:themeColor="text1"/>
        </w:rPr>
        <w:t>protecting</w:t>
      </w:r>
      <w:r w:rsidR="00DA3535" w:rsidRPr="00982879">
        <w:rPr>
          <w:color w:val="000000" w:themeColor="text1"/>
        </w:rPr>
        <w:t xml:space="preserve"> wetlands (Swamps</w:t>
      </w:r>
      <w:r w:rsidR="001E36E7" w:rsidRPr="00982879">
        <w:rPr>
          <w:color w:val="000000" w:themeColor="text1"/>
        </w:rPr>
        <w:t>)</w:t>
      </w:r>
    </w:p>
    <w:p w14:paraId="7A00A9A8" w14:textId="77777777" w:rsidR="0060159C" w:rsidRPr="0060159C" w:rsidRDefault="006401C8">
      <w:pPr>
        <w:pStyle w:val="ListParagraph"/>
        <w:numPr>
          <w:ilvl w:val="0"/>
          <w:numId w:val="41"/>
        </w:numPr>
        <w:spacing w:line="240" w:lineRule="auto"/>
        <w:rPr>
          <w:b/>
          <w:bCs/>
          <w:color w:val="4472C4" w:themeColor="accent5"/>
        </w:rPr>
      </w:pPr>
      <w:r w:rsidRPr="00982879">
        <w:rPr>
          <w:color w:val="000000" w:themeColor="text1"/>
        </w:rPr>
        <w:t>By</w:t>
      </w:r>
      <w:r w:rsidR="00946CEE" w:rsidRPr="00982879">
        <w:rPr>
          <w:color w:val="000000" w:themeColor="text1"/>
        </w:rPr>
        <w:t xml:space="preserve"> practicing a forestation to increase on rainfall</w:t>
      </w:r>
    </w:p>
    <w:p w14:paraId="3D732EBD" w14:textId="77777777" w:rsidR="0060159C" w:rsidRPr="0060159C" w:rsidRDefault="00E37952">
      <w:pPr>
        <w:pStyle w:val="ListParagraph"/>
        <w:numPr>
          <w:ilvl w:val="0"/>
          <w:numId w:val="41"/>
        </w:numPr>
        <w:spacing w:line="240" w:lineRule="auto"/>
        <w:rPr>
          <w:b/>
          <w:bCs/>
          <w:color w:val="4472C4" w:themeColor="accent5"/>
        </w:rPr>
      </w:pPr>
      <w:r w:rsidRPr="0060159C">
        <w:rPr>
          <w:color w:val="000000" w:themeColor="text1"/>
        </w:rPr>
        <w:t>By building</w:t>
      </w:r>
      <w:r w:rsidR="0093670E" w:rsidRPr="0060159C">
        <w:rPr>
          <w:color w:val="000000" w:themeColor="text1"/>
        </w:rPr>
        <w:t xml:space="preserve"> </w:t>
      </w:r>
      <w:r w:rsidR="00AD586C" w:rsidRPr="0060159C">
        <w:rPr>
          <w:color w:val="000000" w:themeColor="text1"/>
        </w:rPr>
        <w:t>enclosures for</w:t>
      </w:r>
      <w:r w:rsidR="009028C3" w:rsidRPr="0060159C">
        <w:rPr>
          <w:color w:val="000000" w:themeColor="text1"/>
        </w:rPr>
        <w:t xml:space="preserve"> boreholes, springs and</w:t>
      </w:r>
      <w:r w:rsidR="0071680C" w:rsidRPr="0060159C">
        <w:rPr>
          <w:color w:val="000000" w:themeColor="text1"/>
        </w:rPr>
        <w:t xml:space="preserve"> we’ll.</w:t>
      </w:r>
    </w:p>
    <w:p w14:paraId="2D536D3A" w14:textId="4672CEC5" w:rsidR="00B46555" w:rsidRPr="0060159C" w:rsidRDefault="00346D21">
      <w:pPr>
        <w:pStyle w:val="ListParagraph"/>
        <w:numPr>
          <w:ilvl w:val="0"/>
          <w:numId w:val="41"/>
        </w:numPr>
        <w:spacing w:line="240" w:lineRule="auto"/>
        <w:rPr>
          <w:b/>
          <w:bCs/>
          <w:color w:val="4472C4" w:themeColor="accent5"/>
        </w:rPr>
      </w:pPr>
      <w:r w:rsidRPr="0060159C">
        <w:rPr>
          <w:color w:val="000000" w:themeColor="text1"/>
        </w:rPr>
        <w:t>Protecting water bodies</w:t>
      </w:r>
      <w:r w:rsidR="00E82F22" w:rsidRPr="0060159C">
        <w:rPr>
          <w:color w:val="000000" w:themeColor="text1"/>
        </w:rPr>
        <w:t xml:space="preserve"> against illegal</w:t>
      </w:r>
      <w:r w:rsidR="00A50E79" w:rsidRPr="0060159C">
        <w:rPr>
          <w:color w:val="000000" w:themeColor="text1"/>
        </w:rPr>
        <w:t xml:space="preserve"> activity like dumping</w:t>
      </w:r>
      <w:r w:rsidR="0076478C" w:rsidRPr="0060159C">
        <w:rPr>
          <w:color w:val="000000" w:themeColor="text1"/>
        </w:rPr>
        <w:t xml:space="preserve"> waste and </w:t>
      </w:r>
      <w:r w:rsidR="001B2AE6" w:rsidRPr="0060159C">
        <w:rPr>
          <w:color w:val="000000" w:themeColor="text1"/>
        </w:rPr>
        <w:t>mining.</w:t>
      </w:r>
    </w:p>
    <w:p w14:paraId="237B9C37" w14:textId="653A1381" w:rsidR="001B2AE6" w:rsidRDefault="00741E63" w:rsidP="003923CA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Ways</w:t>
      </w:r>
      <w:r w:rsidR="00F67D21">
        <w:rPr>
          <w:b/>
          <w:bCs/>
          <w:color w:val="4472C4" w:themeColor="accent5"/>
        </w:rPr>
        <w:t xml:space="preserve"> of conserving fossil fuels</w:t>
      </w:r>
      <w:r w:rsidR="00331EBF">
        <w:rPr>
          <w:b/>
          <w:bCs/>
          <w:color w:val="4472C4" w:themeColor="accent5"/>
        </w:rPr>
        <w:t xml:space="preserve"> in the environment</w:t>
      </w:r>
    </w:p>
    <w:p w14:paraId="7A424512" w14:textId="77777777" w:rsidR="007A5B05" w:rsidRPr="000E5EC2" w:rsidRDefault="00AD7378">
      <w:pPr>
        <w:pStyle w:val="ListParagraph"/>
        <w:numPr>
          <w:ilvl w:val="0"/>
          <w:numId w:val="40"/>
        </w:numPr>
        <w:spacing w:line="240" w:lineRule="auto"/>
        <w:rPr>
          <w:color w:val="000000" w:themeColor="text1"/>
        </w:rPr>
      </w:pPr>
      <w:r w:rsidRPr="000E5EC2">
        <w:rPr>
          <w:color w:val="000000" w:themeColor="text1"/>
        </w:rPr>
        <w:t>Repair</w:t>
      </w:r>
      <w:r w:rsidR="009915B2" w:rsidRPr="000E5EC2">
        <w:rPr>
          <w:color w:val="000000" w:themeColor="text1"/>
        </w:rPr>
        <w:t xml:space="preserve"> </w:t>
      </w:r>
      <w:r w:rsidR="005E4B3E" w:rsidRPr="000E5EC2">
        <w:rPr>
          <w:color w:val="000000" w:themeColor="text1"/>
        </w:rPr>
        <w:t>vehicles</w:t>
      </w:r>
      <w:r w:rsidR="00CD5E03" w:rsidRPr="000E5EC2">
        <w:rPr>
          <w:color w:val="000000" w:themeColor="text1"/>
        </w:rPr>
        <w:t xml:space="preserve"> under </w:t>
      </w:r>
      <w:r w:rsidR="00A86DEB" w:rsidRPr="000E5EC2">
        <w:rPr>
          <w:color w:val="000000" w:themeColor="text1"/>
        </w:rPr>
        <w:t>dangerous mechanical condition</w:t>
      </w:r>
      <w:r w:rsidR="00547C25" w:rsidRPr="000E5EC2">
        <w:rPr>
          <w:color w:val="000000" w:themeColor="text1"/>
        </w:rPr>
        <w:t xml:space="preserve"> (</w:t>
      </w:r>
      <w:r w:rsidR="00371745" w:rsidRPr="000E5EC2">
        <w:rPr>
          <w:b/>
          <w:bCs/>
          <w:color w:val="000000" w:themeColor="text1"/>
        </w:rPr>
        <w:t xml:space="preserve">DMC) </w:t>
      </w:r>
      <w:r w:rsidR="00371745" w:rsidRPr="000E5EC2">
        <w:rPr>
          <w:color w:val="000000" w:themeColor="text1"/>
        </w:rPr>
        <w:t xml:space="preserve">to reduce on </w:t>
      </w:r>
      <w:r w:rsidR="00826866" w:rsidRPr="000E5EC2">
        <w:rPr>
          <w:color w:val="000000" w:themeColor="text1"/>
        </w:rPr>
        <w:t xml:space="preserve">fuel </w:t>
      </w:r>
      <w:r w:rsidR="007A5B05" w:rsidRPr="000E5EC2">
        <w:rPr>
          <w:color w:val="000000" w:themeColor="text1"/>
        </w:rPr>
        <w:t>conception.</w:t>
      </w:r>
    </w:p>
    <w:p w14:paraId="74FE96A0" w14:textId="77777777" w:rsidR="00301776" w:rsidRPr="000E5EC2" w:rsidRDefault="00EF4AC5">
      <w:pPr>
        <w:pStyle w:val="ListParagraph"/>
        <w:numPr>
          <w:ilvl w:val="0"/>
          <w:numId w:val="40"/>
        </w:numPr>
        <w:spacing w:line="240" w:lineRule="auto"/>
        <w:rPr>
          <w:color w:val="000000" w:themeColor="text1"/>
        </w:rPr>
      </w:pPr>
      <w:r w:rsidRPr="000E5EC2">
        <w:rPr>
          <w:color w:val="000000" w:themeColor="text1"/>
        </w:rPr>
        <w:t>Petroleum products should be</w:t>
      </w:r>
      <w:r w:rsidR="00153805" w:rsidRPr="000E5EC2">
        <w:rPr>
          <w:color w:val="000000" w:themeColor="text1"/>
        </w:rPr>
        <w:t xml:space="preserve"> used wisely to prevent</w:t>
      </w:r>
      <w:r w:rsidR="00301776" w:rsidRPr="000E5EC2">
        <w:rPr>
          <w:color w:val="000000" w:themeColor="text1"/>
        </w:rPr>
        <w:t xml:space="preserve"> over exploitation of oil.</w:t>
      </w:r>
    </w:p>
    <w:p w14:paraId="2913BFC8" w14:textId="796E295D" w:rsidR="00EA1F2D" w:rsidRDefault="00A33386">
      <w:pPr>
        <w:pStyle w:val="ListParagraph"/>
        <w:numPr>
          <w:ilvl w:val="0"/>
          <w:numId w:val="40"/>
        </w:numPr>
        <w:spacing w:line="240" w:lineRule="auto"/>
        <w:rPr>
          <w:color w:val="000000" w:themeColor="text1"/>
        </w:rPr>
      </w:pPr>
      <w:r w:rsidRPr="000E5EC2">
        <w:rPr>
          <w:color w:val="000000" w:themeColor="text1"/>
        </w:rPr>
        <w:t>Using</w:t>
      </w:r>
      <w:r w:rsidR="000211E2" w:rsidRPr="000E5EC2">
        <w:rPr>
          <w:color w:val="000000" w:themeColor="text1"/>
        </w:rPr>
        <w:t xml:space="preserve"> alternative energy resources like electric cars</w:t>
      </w:r>
      <w:r w:rsidR="00EA1F2D" w:rsidRPr="000E5EC2">
        <w:rPr>
          <w:color w:val="000000" w:themeColor="text1"/>
        </w:rPr>
        <w:t>.</w:t>
      </w:r>
    </w:p>
    <w:p w14:paraId="1235DD9B" w14:textId="301497F8" w:rsidR="00A94421" w:rsidRDefault="008D469F" w:rsidP="00A94421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Wildlife</w:t>
      </w:r>
    </w:p>
    <w:p w14:paraId="2116DCD6" w14:textId="338D8681" w:rsidR="008D469F" w:rsidRDefault="00F62965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Wildlife; </w:t>
      </w:r>
      <w:r>
        <w:rPr>
          <w:color w:val="000000" w:themeColor="text1"/>
        </w:rPr>
        <w:t xml:space="preserve">This refers to </w:t>
      </w:r>
      <w:r w:rsidR="00252212">
        <w:rPr>
          <w:color w:val="000000" w:themeColor="text1"/>
        </w:rPr>
        <w:t>animals and plants in our environment.</w:t>
      </w:r>
    </w:p>
    <w:p w14:paraId="5179E177" w14:textId="77777777" w:rsidR="00AB57CC" w:rsidRDefault="00C81D2F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Many kinds/ </w:t>
      </w:r>
      <w:r w:rsidR="00FC38EB">
        <w:rPr>
          <w:color w:val="000000" w:themeColor="text1"/>
        </w:rPr>
        <w:t>specie are extinct</w:t>
      </w:r>
      <w:r w:rsidR="00004D8D">
        <w:rPr>
          <w:color w:val="000000" w:themeColor="text1"/>
        </w:rPr>
        <w:t xml:space="preserve"> (have disappeared</w:t>
      </w:r>
      <w:r w:rsidR="00AB57CC">
        <w:rPr>
          <w:color w:val="000000" w:themeColor="text1"/>
        </w:rPr>
        <w:t xml:space="preserve"> from earth.</w:t>
      </w:r>
    </w:p>
    <w:p w14:paraId="5C85E55A" w14:textId="77777777" w:rsidR="000C36FC" w:rsidRDefault="008B7FEC" w:rsidP="00A94421">
      <w:p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Other</w:t>
      </w:r>
      <w:r w:rsidR="00751168">
        <w:rPr>
          <w:color w:val="000000" w:themeColor="text1"/>
        </w:rPr>
        <w:t xml:space="preserve"> animals are about to disappear</w:t>
      </w:r>
      <w:r w:rsidR="00D120D7">
        <w:rPr>
          <w:color w:val="000000" w:themeColor="text1"/>
        </w:rPr>
        <w:t xml:space="preserve">/to be extinct and </w:t>
      </w:r>
      <w:r w:rsidR="003C74A0">
        <w:rPr>
          <w:color w:val="000000" w:themeColor="text1"/>
        </w:rPr>
        <w:t xml:space="preserve">we say </w:t>
      </w:r>
      <w:r w:rsidR="00F94F56">
        <w:rPr>
          <w:color w:val="000000" w:themeColor="text1"/>
        </w:rPr>
        <w:t xml:space="preserve">they </w:t>
      </w:r>
      <w:r w:rsidR="000C36FC">
        <w:rPr>
          <w:color w:val="000000" w:themeColor="text1"/>
        </w:rPr>
        <w:t xml:space="preserve">are </w:t>
      </w:r>
      <w:r w:rsidR="000C36FC" w:rsidRPr="00612446">
        <w:rPr>
          <w:color w:val="000000" w:themeColor="text1"/>
        </w:rPr>
        <w:t>endangered</w:t>
      </w:r>
      <w:r w:rsidR="000C36FC">
        <w:rPr>
          <w:b/>
          <w:bCs/>
          <w:color w:val="000000" w:themeColor="text1"/>
        </w:rPr>
        <w:t>.</w:t>
      </w:r>
    </w:p>
    <w:p w14:paraId="3B7F4EDE" w14:textId="067440D8" w:rsidR="00612446" w:rsidRPr="000A0068" w:rsidRDefault="00A0679D" w:rsidP="00A94421">
      <w:pPr>
        <w:spacing w:line="240" w:lineRule="auto"/>
        <w:rPr>
          <w:b/>
          <w:bCs/>
          <w:i/>
          <w:iCs/>
          <w:color w:val="4472C4" w:themeColor="accent5"/>
        </w:rPr>
      </w:pPr>
      <w:r w:rsidRPr="000A0068">
        <w:rPr>
          <w:b/>
          <w:bCs/>
          <w:i/>
          <w:iCs/>
          <w:color w:val="4472C4" w:themeColor="accent5"/>
        </w:rPr>
        <w:t xml:space="preserve">Why </w:t>
      </w:r>
      <w:r w:rsidR="008F3ED5" w:rsidRPr="000A0068">
        <w:rPr>
          <w:b/>
          <w:bCs/>
          <w:i/>
          <w:iCs/>
          <w:color w:val="4472C4" w:themeColor="accent5"/>
        </w:rPr>
        <w:t xml:space="preserve">are </w:t>
      </w:r>
      <w:r w:rsidR="00E37ECA" w:rsidRPr="000A0068">
        <w:rPr>
          <w:b/>
          <w:bCs/>
          <w:i/>
          <w:iCs/>
          <w:color w:val="4472C4" w:themeColor="accent5"/>
        </w:rPr>
        <w:t>some animals</w:t>
      </w:r>
      <w:r w:rsidR="00794EC3" w:rsidRPr="000A0068">
        <w:rPr>
          <w:b/>
          <w:bCs/>
          <w:i/>
          <w:iCs/>
          <w:color w:val="4472C4" w:themeColor="accent5"/>
        </w:rPr>
        <w:t xml:space="preserve"> and plants about to</w:t>
      </w:r>
      <w:r w:rsidR="005D176A" w:rsidRPr="000A0068">
        <w:rPr>
          <w:b/>
          <w:bCs/>
          <w:i/>
          <w:iCs/>
          <w:color w:val="4472C4" w:themeColor="accent5"/>
        </w:rPr>
        <w:t xml:space="preserve"> die out </w:t>
      </w:r>
      <w:r w:rsidR="00BF328A" w:rsidRPr="000A0068">
        <w:rPr>
          <w:b/>
          <w:bCs/>
          <w:i/>
          <w:iCs/>
          <w:color w:val="4472C4" w:themeColor="accent5"/>
        </w:rPr>
        <w:t>completely (endangered)</w:t>
      </w:r>
    </w:p>
    <w:p w14:paraId="3F2AD806" w14:textId="77777777" w:rsidR="00195F55" w:rsidRDefault="00ED67A2">
      <w:pPr>
        <w:pStyle w:val="ListParagraph"/>
        <w:numPr>
          <w:ilvl w:val="0"/>
          <w:numId w:val="43"/>
        </w:numPr>
        <w:spacing w:line="240" w:lineRule="auto"/>
        <w:rPr>
          <w:color w:val="000000" w:themeColor="text1"/>
        </w:rPr>
      </w:pPr>
      <w:r w:rsidRPr="00195F55">
        <w:rPr>
          <w:color w:val="000000" w:themeColor="text1"/>
        </w:rPr>
        <w:t xml:space="preserve">Animals are killed for their skins, </w:t>
      </w:r>
      <w:r w:rsidR="00163106" w:rsidRPr="00195F55">
        <w:rPr>
          <w:color w:val="000000" w:themeColor="text1"/>
        </w:rPr>
        <w:t>horns and tusks.</w:t>
      </w:r>
    </w:p>
    <w:p w14:paraId="78CB17F3" w14:textId="77777777" w:rsidR="00985E8D" w:rsidRDefault="006F4646">
      <w:pPr>
        <w:pStyle w:val="ListParagraph"/>
        <w:numPr>
          <w:ilvl w:val="0"/>
          <w:numId w:val="43"/>
        </w:numPr>
        <w:spacing w:line="240" w:lineRule="auto"/>
        <w:rPr>
          <w:color w:val="000000" w:themeColor="text1"/>
        </w:rPr>
      </w:pPr>
      <w:r w:rsidRPr="00195F55">
        <w:rPr>
          <w:color w:val="000000" w:themeColor="text1"/>
        </w:rPr>
        <w:t>Some plants</w:t>
      </w:r>
      <w:r w:rsidR="00410E67" w:rsidRPr="00195F55">
        <w:rPr>
          <w:color w:val="000000" w:themeColor="text1"/>
        </w:rPr>
        <w:t xml:space="preserve"> are </w:t>
      </w:r>
      <w:r w:rsidR="0020437D" w:rsidRPr="00195F55">
        <w:rPr>
          <w:color w:val="000000" w:themeColor="text1"/>
        </w:rPr>
        <w:t>endangered because</w:t>
      </w:r>
      <w:r w:rsidR="005C0C08" w:rsidRPr="00195F55">
        <w:rPr>
          <w:color w:val="000000" w:themeColor="text1"/>
        </w:rPr>
        <w:t xml:space="preserve"> of increasing demand</w:t>
      </w:r>
      <w:r w:rsidR="00352329" w:rsidRPr="00195F55">
        <w:rPr>
          <w:color w:val="000000" w:themeColor="text1"/>
        </w:rPr>
        <w:t xml:space="preserve"> </w:t>
      </w:r>
    </w:p>
    <w:p w14:paraId="04ACE1E1" w14:textId="032E000E" w:rsidR="006F4646" w:rsidRDefault="00352329" w:rsidP="00985E8D">
      <w:pPr>
        <w:pStyle w:val="ListParagraph"/>
        <w:spacing w:line="240" w:lineRule="auto"/>
        <w:rPr>
          <w:color w:val="000000" w:themeColor="text1"/>
        </w:rPr>
      </w:pPr>
      <w:r w:rsidRPr="00195F55">
        <w:rPr>
          <w:color w:val="000000" w:themeColor="text1"/>
        </w:rPr>
        <w:t xml:space="preserve"> wood and local medicine</w:t>
      </w:r>
      <w:r w:rsidR="00E92171" w:rsidRPr="00195F55">
        <w:rPr>
          <w:color w:val="000000" w:themeColor="text1"/>
        </w:rPr>
        <w:t>.</w:t>
      </w:r>
    </w:p>
    <w:p w14:paraId="16C4DC4D" w14:textId="0B1CA7E3" w:rsidR="00F62E6F" w:rsidRPr="00DC6BA2" w:rsidRDefault="00D22792" w:rsidP="00D22792">
      <w:pPr>
        <w:spacing w:line="240" w:lineRule="auto"/>
        <w:rPr>
          <w:b/>
          <w:bCs/>
          <w:color w:val="4472C4" w:themeColor="accent5"/>
        </w:rPr>
      </w:pPr>
      <w:r w:rsidRPr="00DC6BA2">
        <w:rPr>
          <w:b/>
          <w:bCs/>
          <w:color w:val="4472C4" w:themeColor="accent5"/>
        </w:rPr>
        <w:t>Advantages</w:t>
      </w:r>
      <w:r w:rsidR="00A018CA" w:rsidRPr="00DC6BA2">
        <w:rPr>
          <w:b/>
          <w:bCs/>
          <w:color w:val="4472C4" w:themeColor="accent5"/>
        </w:rPr>
        <w:t xml:space="preserve"> (importance)of conserving</w:t>
      </w:r>
      <w:r w:rsidR="00DA6433" w:rsidRPr="00DC6BA2">
        <w:rPr>
          <w:b/>
          <w:bCs/>
          <w:color w:val="4472C4" w:themeColor="accent5"/>
        </w:rPr>
        <w:t xml:space="preserve"> wildlife</w:t>
      </w:r>
    </w:p>
    <w:p w14:paraId="1E407F6D" w14:textId="77777777" w:rsidR="00DC6BA2" w:rsidRDefault="00177BAD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7B2B6C">
        <w:rPr>
          <w:color w:val="000000" w:themeColor="text1"/>
        </w:rPr>
        <w:t>Some mammals, plants</w:t>
      </w:r>
      <w:r w:rsidR="00B61C85" w:rsidRPr="007B2B6C">
        <w:rPr>
          <w:color w:val="000000" w:themeColor="text1"/>
        </w:rPr>
        <w:t xml:space="preserve"> and birds are source</w:t>
      </w:r>
      <w:r w:rsidR="006A1204" w:rsidRPr="007B2B6C">
        <w:rPr>
          <w:color w:val="000000" w:themeColor="text1"/>
        </w:rPr>
        <w:t xml:space="preserve"> of food for man.</w:t>
      </w:r>
    </w:p>
    <w:p w14:paraId="7D382CE7" w14:textId="77777777" w:rsidR="00DC6BA2" w:rsidRDefault="006A1204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DC6BA2">
        <w:rPr>
          <w:color w:val="000000" w:themeColor="text1"/>
        </w:rPr>
        <w:t>Some animals</w:t>
      </w:r>
      <w:r w:rsidR="00C11198" w:rsidRPr="00DC6BA2">
        <w:rPr>
          <w:color w:val="000000" w:themeColor="text1"/>
        </w:rPr>
        <w:t xml:space="preserve"> and birds are valued</w:t>
      </w:r>
      <w:r w:rsidR="004D1811" w:rsidRPr="00DC6BA2">
        <w:rPr>
          <w:color w:val="000000" w:themeColor="text1"/>
        </w:rPr>
        <w:t xml:space="preserve"> as cultural heritage.</w:t>
      </w:r>
    </w:p>
    <w:p w14:paraId="351D9CCD" w14:textId="77777777" w:rsidR="00DC6BA2" w:rsidRDefault="00920A6C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DC6BA2">
        <w:rPr>
          <w:color w:val="000000" w:themeColor="text1"/>
        </w:rPr>
        <w:t>Plants are homes of many</w:t>
      </w:r>
      <w:r w:rsidR="007573AF" w:rsidRPr="00DC6BA2">
        <w:rPr>
          <w:color w:val="000000" w:themeColor="text1"/>
        </w:rPr>
        <w:t xml:space="preserve"> animals, birds and insects.</w:t>
      </w:r>
    </w:p>
    <w:p w14:paraId="0C875674" w14:textId="77777777" w:rsidR="00DC6BA2" w:rsidRDefault="00A233F7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DC6BA2">
        <w:rPr>
          <w:color w:val="000000" w:themeColor="text1"/>
        </w:rPr>
        <w:t>Trees</w:t>
      </w:r>
      <w:r w:rsidR="00CE2FDD" w:rsidRPr="00DC6BA2">
        <w:rPr>
          <w:color w:val="000000" w:themeColor="text1"/>
        </w:rPr>
        <w:t xml:space="preserve"> or forest help </w:t>
      </w:r>
      <w:r w:rsidR="00D86D49" w:rsidRPr="00DC6BA2">
        <w:rPr>
          <w:color w:val="000000" w:themeColor="text1"/>
        </w:rPr>
        <w:t>in the</w:t>
      </w:r>
      <w:r w:rsidR="00AD28E9" w:rsidRPr="00DC6BA2">
        <w:rPr>
          <w:color w:val="000000" w:themeColor="text1"/>
        </w:rPr>
        <w:t xml:space="preserve"> formation of rainfall.</w:t>
      </w:r>
    </w:p>
    <w:p w14:paraId="048C61E9" w14:textId="77777777" w:rsidR="00DC6BA2" w:rsidRDefault="00630D03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DC6BA2">
        <w:rPr>
          <w:color w:val="000000" w:themeColor="text1"/>
        </w:rPr>
        <w:t xml:space="preserve">Wildlife </w:t>
      </w:r>
      <w:r w:rsidR="00935094" w:rsidRPr="00DC6BA2">
        <w:rPr>
          <w:color w:val="000000" w:themeColor="text1"/>
        </w:rPr>
        <w:t>earns foreign exchange</w:t>
      </w:r>
      <w:r w:rsidR="000B46D9" w:rsidRPr="00DC6BA2">
        <w:rPr>
          <w:color w:val="000000" w:themeColor="text1"/>
        </w:rPr>
        <w:t xml:space="preserve"> for the government through tourism.</w:t>
      </w:r>
    </w:p>
    <w:p w14:paraId="627F57C9" w14:textId="77777777" w:rsidR="00DC6BA2" w:rsidRDefault="00A467E2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DC6BA2">
        <w:rPr>
          <w:color w:val="000000" w:themeColor="text1"/>
        </w:rPr>
        <w:t xml:space="preserve">Plants provide shade </w:t>
      </w:r>
      <w:r w:rsidR="00E211D8" w:rsidRPr="00DC6BA2">
        <w:rPr>
          <w:color w:val="000000" w:themeColor="text1"/>
        </w:rPr>
        <w:t>to man and other animals</w:t>
      </w:r>
      <w:r w:rsidR="00606680" w:rsidRPr="00DC6BA2">
        <w:rPr>
          <w:color w:val="000000" w:themeColor="text1"/>
        </w:rPr>
        <w:t>.</w:t>
      </w:r>
    </w:p>
    <w:p w14:paraId="13C73570" w14:textId="377AAEAE" w:rsidR="00606680" w:rsidRDefault="00612AFF">
      <w:pPr>
        <w:pStyle w:val="ListParagraph"/>
        <w:numPr>
          <w:ilvl w:val="0"/>
          <w:numId w:val="44"/>
        </w:numPr>
        <w:spacing w:line="240" w:lineRule="auto"/>
        <w:rPr>
          <w:color w:val="000000" w:themeColor="text1"/>
        </w:rPr>
      </w:pPr>
      <w:r w:rsidRPr="00DC6BA2">
        <w:rPr>
          <w:color w:val="000000" w:themeColor="text1"/>
        </w:rPr>
        <w:t xml:space="preserve">Plants </w:t>
      </w:r>
      <w:r w:rsidR="00B82DA6" w:rsidRPr="00DC6BA2">
        <w:rPr>
          <w:color w:val="000000" w:themeColor="text1"/>
        </w:rPr>
        <w:t>balance amount of</w:t>
      </w:r>
      <w:r w:rsidR="00B36907" w:rsidRPr="00DC6BA2">
        <w:rPr>
          <w:color w:val="000000" w:themeColor="text1"/>
        </w:rPr>
        <w:t xml:space="preserve"> carbon dioxide and oxygen in atmosphere</w:t>
      </w:r>
      <w:r w:rsidR="007B2B6C" w:rsidRPr="00DC6BA2">
        <w:rPr>
          <w:color w:val="000000" w:themeColor="text1"/>
        </w:rPr>
        <w:t>.</w:t>
      </w:r>
    </w:p>
    <w:p w14:paraId="0690D554" w14:textId="2DB32CC5" w:rsidR="00647F60" w:rsidRPr="00816956" w:rsidRDefault="00CA6043" w:rsidP="00A94421">
      <w:pPr>
        <w:spacing w:line="240" w:lineRule="auto"/>
        <w:rPr>
          <w:b/>
          <w:bCs/>
          <w:color w:val="4472C4" w:themeColor="accent5"/>
        </w:rPr>
      </w:pPr>
      <w:r w:rsidRPr="00816956">
        <w:rPr>
          <w:b/>
          <w:bCs/>
          <w:color w:val="4472C4" w:themeColor="accent5"/>
        </w:rPr>
        <w:t xml:space="preserve">How to conserve and protect </w:t>
      </w:r>
      <w:r w:rsidR="00647F60" w:rsidRPr="00816956">
        <w:rPr>
          <w:b/>
          <w:bCs/>
          <w:color w:val="4472C4" w:themeColor="accent5"/>
        </w:rPr>
        <w:t>wildlife.</w:t>
      </w:r>
    </w:p>
    <w:p w14:paraId="5B4F4093" w14:textId="77777777" w:rsidR="00F17D10" w:rsidRDefault="00647F60">
      <w:pPr>
        <w:pStyle w:val="ListParagraph"/>
        <w:numPr>
          <w:ilvl w:val="0"/>
          <w:numId w:val="45"/>
        </w:numPr>
        <w:spacing w:line="240" w:lineRule="auto"/>
        <w:rPr>
          <w:color w:val="000000" w:themeColor="text1"/>
        </w:rPr>
      </w:pPr>
      <w:r w:rsidRPr="00F17D10">
        <w:rPr>
          <w:color w:val="000000" w:themeColor="text1"/>
        </w:rPr>
        <w:t>Fishes can be conserved</w:t>
      </w:r>
      <w:r w:rsidR="009276CE" w:rsidRPr="00F17D10">
        <w:rPr>
          <w:color w:val="000000" w:themeColor="text1"/>
        </w:rPr>
        <w:t xml:space="preserve"> by controlling fishing.</w:t>
      </w:r>
    </w:p>
    <w:p w14:paraId="48350371" w14:textId="77777777" w:rsidR="00420E58" w:rsidRDefault="00023CB6">
      <w:pPr>
        <w:pStyle w:val="ListParagraph"/>
        <w:numPr>
          <w:ilvl w:val="0"/>
          <w:numId w:val="45"/>
        </w:numPr>
        <w:spacing w:line="240" w:lineRule="auto"/>
        <w:rPr>
          <w:color w:val="000000" w:themeColor="text1"/>
        </w:rPr>
      </w:pPr>
      <w:r w:rsidRPr="00F17D10">
        <w:rPr>
          <w:color w:val="000000" w:themeColor="text1"/>
        </w:rPr>
        <w:t>Animals</w:t>
      </w:r>
      <w:r w:rsidR="00982EE2" w:rsidRPr="00F17D10">
        <w:rPr>
          <w:color w:val="000000" w:themeColor="text1"/>
        </w:rPr>
        <w:t xml:space="preserve"> especially those which</w:t>
      </w:r>
      <w:r w:rsidR="004C32FF" w:rsidRPr="00F17D10">
        <w:rPr>
          <w:color w:val="000000" w:themeColor="text1"/>
        </w:rPr>
        <w:t xml:space="preserve"> are </w:t>
      </w:r>
      <w:r w:rsidR="008C3107" w:rsidRPr="00F17D10">
        <w:rPr>
          <w:color w:val="000000" w:themeColor="text1"/>
        </w:rPr>
        <w:t>endangered</w:t>
      </w:r>
      <w:r w:rsidR="0001726C" w:rsidRPr="00F17D10">
        <w:rPr>
          <w:color w:val="000000" w:themeColor="text1"/>
        </w:rPr>
        <w:t xml:space="preserve"> should be taken in national</w:t>
      </w:r>
      <w:r w:rsidR="00C65557" w:rsidRPr="00F17D10">
        <w:rPr>
          <w:color w:val="000000" w:themeColor="text1"/>
        </w:rPr>
        <w:t xml:space="preserve"> game parks and game reserves to be </w:t>
      </w:r>
      <w:r w:rsidR="007211D1" w:rsidRPr="00F17D10">
        <w:rPr>
          <w:color w:val="000000" w:themeColor="text1"/>
        </w:rPr>
        <w:t>cared.</w:t>
      </w:r>
    </w:p>
    <w:p w14:paraId="7B6B4B6B" w14:textId="77777777" w:rsidR="00420E58" w:rsidRDefault="007211D1">
      <w:pPr>
        <w:pStyle w:val="ListParagraph"/>
        <w:numPr>
          <w:ilvl w:val="0"/>
          <w:numId w:val="45"/>
        </w:numPr>
        <w:spacing w:line="240" w:lineRule="auto"/>
        <w:rPr>
          <w:color w:val="000000" w:themeColor="text1"/>
        </w:rPr>
      </w:pPr>
      <w:r w:rsidRPr="00F17D10">
        <w:rPr>
          <w:color w:val="000000" w:themeColor="text1"/>
        </w:rPr>
        <w:t xml:space="preserve">Banning the </w:t>
      </w:r>
      <w:r w:rsidR="002D0FCE" w:rsidRPr="00F17D10">
        <w:rPr>
          <w:color w:val="000000" w:themeColor="text1"/>
        </w:rPr>
        <w:t>selling and buying</w:t>
      </w:r>
      <w:r w:rsidR="001542CE" w:rsidRPr="00F17D10">
        <w:rPr>
          <w:color w:val="000000" w:themeColor="text1"/>
        </w:rPr>
        <w:t xml:space="preserve"> of wild </w:t>
      </w:r>
      <w:r w:rsidR="00B90AD6" w:rsidRPr="00F17D10">
        <w:rPr>
          <w:color w:val="000000" w:themeColor="text1"/>
        </w:rPr>
        <w:t>animals’</w:t>
      </w:r>
      <w:r w:rsidR="001542CE" w:rsidRPr="00F17D10">
        <w:rPr>
          <w:color w:val="000000" w:themeColor="text1"/>
        </w:rPr>
        <w:t xml:space="preserve"> body</w:t>
      </w:r>
      <w:r w:rsidR="0011404D" w:rsidRPr="00F17D10">
        <w:rPr>
          <w:color w:val="000000" w:themeColor="text1"/>
        </w:rPr>
        <w:t xml:space="preserve"> parts like </w:t>
      </w:r>
      <w:r w:rsidR="00B90AD6" w:rsidRPr="00F17D10">
        <w:rPr>
          <w:color w:val="000000" w:themeColor="text1"/>
        </w:rPr>
        <w:t>horns.</w:t>
      </w:r>
    </w:p>
    <w:p w14:paraId="402C7E99" w14:textId="3438A052" w:rsidR="00EC7BB0" w:rsidRPr="00420E58" w:rsidRDefault="003D5E85">
      <w:pPr>
        <w:pStyle w:val="ListParagraph"/>
        <w:numPr>
          <w:ilvl w:val="0"/>
          <w:numId w:val="45"/>
        </w:numPr>
        <w:spacing w:line="240" w:lineRule="auto"/>
        <w:rPr>
          <w:color w:val="000000" w:themeColor="text1"/>
        </w:rPr>
      </w:pPr>
      <w:r w:rsidRPr="00420E58">
        <w:rPr>
          <w:color w:val="000000" w:themeColor="text1"/>
        </w:rPr>
        <w:t>Some rare animals</w:t>
      </w:r>
      <w:r w:rsidR="00F34D9F" w:rsidRPr="00420E58">
        <w:rPr>
          <w:color w:val="000000" w:themeColor="text1"/>
        </w:rPr>
        <w:t xml:space="preserve"> should be </w:t>
      </w:r>
      <w:r w:rsidR="005D6BF8" w:rsidRPr="00420E58">
        <w:rPr>
          <w:color w:val="000000" w:themeColor="text1"/>
        </w:rPr>
        <w:t>caught and allowed to reproduce</w:t>
      </w:r>
      <w:r w:rsidR="00734270" w:rsidRPr="00420E58">
        <w:rPr>
          <w:color w:val="000000" w:themeColor="text1"/>
        </w:rPr>
        <w:t xml:space="preserve"> in wildlife educational</w:t>
      </w:r>
      <w:r w:rsidR="00EC7BB0" w:rsidRPr="00420E58">
        <w:rPr>
          <w:color w:val="000000" w:themeColor="text1"/>
        </w:rPr>
        <w:t xml:space="preserve"> </w:t>
      </w:r>
      <w:r w:rsidR="007A4A74" w:rsidRPr="00420E58">
        <w:rPr>
          <w:color w:val="000000" w:themeColor="text1"/>
        </w:rPr>
        <w:t>centers.</w:t>
      </w:r>
    </w:p>
    <w:p w14:paraId="62C4A956" w14:textId="1514E988" w:rsidR="007A4A74" w:rsidRPr="00607F6A" w:rsidRDefault="00896385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FF0000"/>
        </w:rPr>
        <w:t xml:space="preserve">NOTE: </w:t>
      </w:r>
      <w:r w:rsidR="00691C99" w:rsidRPr="00607F6A">
        <w:rPr>
          <w:b/>
          <w:bCs/>
          <w:color w:val="000000" w:themeColor="text1"/>
        </w:rPr>
        <w:t xml:space="preserve">A habitat; </w:t>
      </w:r>
      <w:r w:rsidR="004A7464" w:rsidRPr="00607F6A">
        <w:rPr>
          <w:color w:val="000000" w:themeColor="text1"/>
        </w:rPr>
        <w:t>is a natural environment or home of</w:t>
      </w:r>
      <w:r w:rsidR="008038F0" w:rsidRPr="00607F6A">
        <w:rPr>
          <w:color w:val="000000" w:themeColor="text1"/>
        </w:rPr>
        <w:t xml:space="preserve"> animal or a plant.</w:t>
      </w:r>
    </w:p>
    <w:p w14:paraId="5E4FD441" w14:textId="4AC98357" w:rsidR="00F46B77" w:rsidRPr="00607F6A" w:rsidRDefault="005A49D3" w:rsidP="00A94421">
      <w:pPr>
        <w:spacing w:line="240" w:lineRule="auto"/>
        <w:rPr>
          <w:color w:val="000000" w:themeColor="text1"/>
        </w:rPr>
      </w:pPr>
      <w:r w:rsidRPr="00607F6A">
        <w:rPr>
          <w:b/>
          <w:bCs/>
          <w:color w:val="000000" w:themeColor="text1"/>
        </w:rPr>
        <w:t>U</w:t>
      </w:r>
      <w:r w:rsidRPr="00607F6A">
        <w:rPr>
          <w:color w:val="000000" w:themeColor="text1"/>
        </w:rPr>
        <w:t xml:space="preserve">ganda </w:t>
      </w:r>
      <w:r w:rsidRPr="00607F6A">
        <w:rPr>
          <w:b/>
          <w:bCs/>
          <w:color w:val="000000" w:themeColor="text1"/>
        </w:rPr>
        <w:t>W</w:t>
      </w:r>
      <w:r w:rsidRPr="00607F6A">
        <w:rPr>
          <w:color w:val="000000" w:themeColor="text1"/>
        </w:rPr>
        <w:t xml:space="preserve">ildlife </w:t>
      </w:r>
      <w:r w:rsidR="00D57DA7" w:rsidRPr="00607F6A">
        <w:rPr>
          <w:b/>
          <w:bCs/>
          <w:color w:val="000000" w:themeColor="text1"/>
        </w:rPr>
        <w:t>A</w:t>
      </w:r>
      <w:r w:rsidR="00D57DA7" w:rsidRPr="00607F6A">
        <w:rPr>
          <w:color w:val="000000" w:themeColor="text1"/>
        </w:rPr>
        <w:t xml:space="preserve">uthority </w:t>
      </w:r>
      <w:r w:rsidR="003F2B8D" w:rsidRPr="00607F6A">
        <w:rPr>
          <w:color w:val="000000" w:themeColor="text1"/>
        </w:rPr>
        <w:t>(</w:t>
      </w:r>
      <w:r w:rsidR="00400A36" w:rsidRPr="00607F6A">
        <w:rPr>
          <w:b/>
          <w:bCs/>
          <w:color w:val="000000" w:themeColor="text1"/>
        </w:rPr>
        <w:t>UWA</w:t>
      </w:r>
      <w:r w:rsidR="00400A36" w:rsidRPr="00607F6A">
        <w:rPr>
          <w:color w:val="000000" w:themeColor="text1"/>
        </w:rPr>
        <w:t>)</w:t>
      </w:r>
      <w:r w:rsidR="00400A36" w:rsidRPr="00607F6A">
        <w:rPr>
          <w:b/>
          <w:bCs/>
          <w:color w:val="000000" w:themeColor="text1"/>
        </w:rPr>
        <w:t xml:space="preserve"> </w:t>
      </w:r>
      <w:r w:rsidR="00D558BD" w:rsidRPr="00607F6A">
        <w:rPr>
          <w:color w:val="000000" w:themeColor="text1"/>
        </w:rPr>
        <w:t>is</w:t>
      </w:r>
      <w:r w:rsidR="00D558BD" w:rsidRPr="00607F6A">
        <w:rPr>
          <w:b/>
          <w:bCs/>
          <w:color w:val="000000" w:themeColor="text1"/>
        </w:rPr>
        <w:t xml:space="preserve"> </w:t>
      </w:r>
      <w:r w:rsidR="00D558BD" w:rsidRPr="00607F6A">
        <w:rPr>
          <w:color w:val="000000" w:themeColor="text1"/>
        </w:rPr>
        <w:t>the</w:t>
      </w:r>
      <w:r w:rsidR="00D558BD" w:rsidRPr="00607F6A">
        <w:rPr>
          <w:b/>
          <w:bCs/>
          <w:color w:val="000000" w:themeColor="text1"/>
        </w:rPr>
        <w:t xml:space="preserve"> </w:t>
      </w:r>
      <w:r w:rsidR="00D558BD" w:rsidRPr="00607F6A">
        <w:rPr>
          <w:color w:val="000000" w:themeColor="text1"/>
        </w:rPr>
        <w:t>department</w:t>
      </w:r>
      <w:r w:rsidR="00D558BD" w:rsidRPr="00607F6A">
        <w:rPr>
          <w:b/>
          <w:bCs/>
          <w:color w:val="000000" w:themeColor="text1"/>
        </w:rPr>
        <w:t xml:space="preserve"> </w:t>
      </w:r>
      <w:r w:rsidR="00D558BD" w:rsidRPr="00607F6A">
        <w:rPr>
          <w:color w:val="000000" w:themeColor="text1"/>
        </w:rPr>
        <w:t xml:space="preserve">which </w:t>
      </w:r>
      <w:r w:rsidR="00354F7E" w:rsidRPr="00607F6A">
        <w:rPr>
          <w:color w:val="000000" w:themeColor="text1"/>
        </w:rPr>
        <w:t>is responsible for protecting wildlife in</w:t>
      </w:r>
      <w:r w:rsidR="00A413FB" w:rsidRPr="00607F6A">
        <w:rPr>
          <w:color w:val="000000" w:themeColor="text1"/>
        </w:rPr>
        <w:t xml:space="preserve"> Uganda.</w:t>
      </w:r>
    </w:p>
    <w:p w14:paraId="2FC08D2E" w14:textId="343B901D" w:rsidR="00925731" w:rsidRPr="00607F6A" w:rsidRDefault="00170153" w:rsidP="00A94421">
      <w:pPr>
        <w:spacing w:line="240" w:lineRule="auto"/>
        <w:rPr>
          <w:color w:val="000000" w:themeColor="text1"/>
        </w:rPr>
      </w:pPr>
      <w:r w:rsidRPr="00607F6A">
        <w:rPr>
          <w:b/>
          <w:bCs/>
          <w:color w:val="000000" w:themeColor="text1"/>
        </w:rPr>
        <w:t>U</w:t>
      </w:r>
      <w:r w:rsidRPr="00607F6A">
        <w:rPr>
          <w:color w:val="000000" w:themeColor="text1"/>
        </w:rPr>
        <w:t xml:space="preserve">ganda </w:t>
      </w:r>
      <w:r w:rsidRPr="00607F6A">
        <w:rPr>
          <w:b/>
          <w:bCs/>
          <w:color w:val="000000" w:themeColor="text1"/>
        </w:rPr>
        <w:t>W</w:t>
      </w:r>
      <w:r w:rsidRPr="00607F6A">
        <w:rPr>
          <w:color w:val="000000" w:themeColor="text1"/>
        </w:rPr>
        <w:t xml:space="preserve">ildlife </w:t>
      </w:r>
      <w:r w:rsidR="00E705D5" w:rsidRPr="00607F6A">
        <w:rPr>
          <w:b/>
          <w:bCs/>
          <w:color w:val="000000" w:themeColor="text1"/>
        </w:rPr>
        <w:t>E</w:t>
      </w:r>
      <w:r w:rsidRPr="00607F6A">
        <w:rPr>
          <w:color w:val="000000" w:themeColor="text1"/>
        </w:rPr>
        <w:t>ducational centers (</w:t>
      </w:r>
      <w:r w:rsidR="00367D91" w:rsidRPr="00607F6A">
        <w:rPr>
          <w:b/>
          <w:bCs/>
          <w:color w:val="000000" w:themeColor="text1"/>
        </w:rPr>
        <w:t>UWEC</w:t>
      </w:r>
      <w:r w:rsidR="00367D91" w:rsidRPr="00607F6A">
        <w:rPr>
          <w:color w:val="000000" w:themeColor="text1"/>
        </w:rPr>
        <w:t xml:space="preserve">) in </w:t>
      </w:r>
      <w:r w:rsidR="009E30BA" w:rsidRPr="00607F6A">
        <w:rPr>
          <w:color w:val="000000" w:themeColor="text1"/>
        </w:rPr>
        <w:t>E</w:t>
      </w:r>
      <w:r w:rsidR="00367D91" w:rsidRPr="00607F6A">
        <w:rPr>
          <w:color w:val="000000" w:themeColor="text1"/>
        </w:rPr>
        <w:t>ntebbe</w:t>
      </w:r>
      <w:r w:rsidR="00E45926" w:rsidRPr="00607F6A">
        <w:rPr>
          <w:color w:val="000000" w:themeColor="text1"/>
        </w:rPr>
        <w:t xml:space="preserve"> </w:t>
      </w:r>
      <w:r w:rsidR="009E30BA" w:rsidRPr="00607F6A">
        <w:rPr>
          <w:color w:val="000000" w:themeColor="text1"/>
        </w:rPr>
        <w:t>is where animals that</w:t>
      </w:r>
      <w:r w:rsidR="00284092" w:rsidRPr="00607F6A">
        <w:rPr>
          <w:color w:val="000000" w:themeColor="text1"/>
        </w:rPr>
        <w:t xml:space="preserve"> are rescued from poachers</w:t>
      </w:r>
      <w:r w:rsidR="00D27D14" w:rsidRPr="00607F6A">
        <w:rPr>
          <w:color w:val="000000" w:themeColor="text1"/>
        </w:rPr>
        <w:t xml:space="preserve">, illegal trade or accidents are taken to be </w:t>
      </w:r>
      <w:r w:rsidR="00E705D5" w:rsidRPr="00607F6A">
        <w:rPr>
          <w:color w:val="000000" w:themeColor="text1"/>
        </w:rPr>
        <w:t>cared for.</w:t>
      </w:r>
    </w:p>
    <w:p w14:paraId="6C147629" w14:textId="4C837F65" w:rsidR="00C267BB" w:rsidRPr="00607F6A" w:rsidRDefault="00C267BB" w:rsidP="00A94421">
      <w:pPr>
        <w:spacing w:line="240" w:lineRule="auto"/>
        <w:rPr>
          <w:color w:val="000000" w:themeColor="text1"/>
        </w:rPr>
      </w:pPr>
      <w:r w:rsidRPr="00607F6A">
        <w:rPr>
          <w:b/>
          <w:bCs/>
          <w:color w:val="000000" w:themeColor="text1"/>
        </w:rPr>
        <w:t>Poachers</w:t>
      </w:r>
      <w:r w:rsidR="00351C5D" w:rsidRPr="00607F6A">
        <w:rPr>
          <w:b/>
          <w:bCs/>
          <w:color w:val="000000" w:themeColor="text1"/>
        </w:rPr>
        <w:t xml:space="preserve">;  </w:t>
      </w:r>
      <w:r w:rsidR="00351C5D" w:rsidRPr="00607F6A">
        <w:rPr>
          <w:color w:val="000000" w:themeColor="text1"/>
        </w:rPr>
        <w:t>These are people who hunt and kill</w:t>
      </w:r>
      <w:r w:rsidR="00AE4C1F" w:rsidRPr="00607F6A">
        <w:rPr>
          <w:color w:val="000000" w:themeColor="text1"/>
        </w:rPr>
        <w:t xml:space="preserve"> wild animals </w:t>
      </w:r>
      <w:r w:rsidR="00E370F4" w:rsidRPr="00607F6A">
        <w:rPr>
          <w:color w:val="000000" w:themeColor="text1"/>
        </w:rPr>
        <w:t>illegally from game parks and game reserves.</w:t>
      </w:r>
    </w:p>
    <w:p w14:paraId="2DDED198" w14:textId="58E78641" w:rsidR="00AE4C1F" w:rsidRPr="00607F6A" w:rsidRDefault="00A35C6B" w:rsidP="00A94421">
      <w:pPr>
        <w:spacing w:line="240" w:lineRule="auto"/>
        <w:rPr>
          <w:color w:val="000000" w:themeColor="text1"/>
        </w:rPr>
      </w:pPr>
      <w:r w:rsidRPr="00607F6A">
        <w:rPr>
          <w:b/>
          <w:bCs/>
          <w:color w:val="000000" w:themeColor="text1"/>
        </w:rPr>
        <w:t xml:space="preserve">Poaching; </w:t>
      </w:r>
      <w:r w:rsidRPr="00607F6A">
        <w:rPr>
          <w:color w:val="000000" w:themeColor="text1"/>
        </w:rPr>
        <w:t>This is the hunting and killing</w:t>
      </w:r>
      <w:r w:rsidR="009A7966" w:rsidRPr="00607F6A">
        <w:rPr>
          <w:color w:val="000000" w:themeColor="text1"/>
        </w:rPr>
        <w:t xml:space="preserve"> wild animals illegally from game parks and game reserves.</w:t>
      </w:r>
    </w:p>
    <w:p w14:paraId="5B3442D0" w14:textId="0D66240B" w:rsidR="003D5E85" w:rsidRPr="00CE6CB0" w:rsidRDefault="00F34D9F" w:rsidP="00A94421">
      <w:pPr>
        <w:spacing w:line="240" w:lineRule="auto"/>
        <w:rPr>
          <w:color w:val="000000" w:themeColor="text1"/>
        </w:rPr>
      </w:pPr>
      <w:r w:rsidRPr="00607F6A">
        <w:rPr>
          <w:color w:val="000000" w:themeColor="text1"/>
        </w:rPr>
        <w:t xml:space="preserve"> </w:t>
      </w:r>
      <w:r w:rsidR="0070039C" w:rsidRPr="00607F6A">
        <w:rPr>
          <w:b/>
          <w:bCs/>
          <w:color w:val="000000" w:themeColor="text1"/>
        </w:rPr>
        <w:t>Illegal trade</w:t>
      </w:r>
      <w:r w:rsidR="0022452C" w:rsidRPr="00607F6A">
        <w:rPr>
          <w:b/>
          <w:bCs/>
          <w:color w:val="000000" w:themeColor="text1"/>
        </w:rPr>
        <w:t xml:space="preserve">; </w:t>
      </w:r>
      <w:r w:rsidR="0022452C" w:rsidRPr="00CE6CB0">
        <w:rPr>
          <w:color w:val="000000" w:themeColor="text1"/>
        </w:rPr>
        <w:t>This is selling and buying</w:t>
      </w:r>
      <w:r w:rsidR="00311134" w:rsidRPr="00CE6CB0">
        <w:rPr>
          <w:color w:val="000000" w:themeColor="text1"/>
        </w:rPr>
        <w:t xml:space="preserve"> goods and services illegally.</w:t>
      </w:r>
    </w:p>
    <w:p w14:paraId="3CB120EF" w14:textId="11BD1CF0" w:rsidR="00612446" w:rsidRDefault="00EE408D" w:rsidP="00A94421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Harvesting resources</w:t>
      </w:r>
    </w:p>
    <w:p w14:paraId="1F0BEDE5" w14:textId="5081CA0C" w:rsidR="00EE408D" w:rsidRDefault="00E746C7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This is the collecting</w:t>
      </w:r>
      <w:r w:rsidR="001A4F14">
        <w:rPr>
          <w:color w:val="000000" w:themeColor="text1"/>
        </w:rPr>
        <w:t xml:space="preserve"> of resources from the environment for the purpose of</w:t>
      </w:r>
      <w:r w:rsidR="00C91B5B">
        <w:rPr>
          <w:color w:val="000000" w:themeColor="text1"/>
        </w:rPr>
        <w:t xml:space="preserve"> using them.</w:t>
      </w:r>
    </w:p>
    <w:p w14:paraId="43138036" w14:textId="77777777" w:rsidR="00CD1D20" w:rsidRDefault="00F22D95" w:rsidP="00A94421">
      <w:pPr>
        <w:spacing w:line="240" w:lineRule="auto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Harvesting living</w:t>
      </w:r>
      <w:r w:rsidR="00CD1D20">
        <w:rPr>
          <w:b/>
          <w:bCs/>
          <w:color w:val="4472C4" w:themeColor="accent5"/>
        </w:rPr>
        <w:t xml:space="preserve"> resources</w:t>
      </w:r>
    </w:p>
    <w:p w14:paraId="4304E4DB" w14:textId="77777777" w:rsidR="00F86C0C" w:rsidRPr="0006429C" w:rsidRDefault="00CD1D20" w:rsidP="00A94421">
      <w:pPr>
        <w:spacing w:line="240" w:lineRule="auto"/>
        <w:rPr>
          <w:b/>
          <w:bCs/>
          <w:color w:val="FF0000"/>
        </w:rPr>
      </w:pPr>
      <w:r w:rsidRPr="0006429C">
        <w:rPr>
          <w:b/>
          <w:bCs/>
          <w:color w:val="FF0000"/>
        </w:rPr>
        <w:t>Plants</w:t>
      </w:r>
      <w:r w:rsidR="00A22358" w:rsidRPr="0006429C">
        <w:rPr>
          <w:b/>
          <w:bCs/>
          <w:color w:val="FF0000"/>
        </w:rPr>
        <w:t xml:space="preserve"> </w:t>
      </w:r>
      <w:r w:rsidR="00F86C0C" w:rsidRPr="0006429C">
        <w:rPr>
          <w:b/>
          <w:bCs/>
          <w:color w:val="FF0000"/>
        </w:rPr>
        <w:t>resource</w:t>
      </w:r>
    </w:p>
    <w:p w14:paraId="0FCA5D92" w14:textId="77777777" w:rsidR="009E18D8" w:rsidRDefault="00DD4839">
      <w:pPr>
        <w:pStyle w:val="ListParagraph"/>
        <w:numPr>
          <w:ilvl w:val="0"/>
          <w:numId w:val="47"/>
        </w:numPr>
        <w:spacing w:line="240" w:lineRule="auto"/>
        <w:rPr>
          <w:color w:val="000000" w:themeColor="text1"/>
        </w:rPr>
      </w:pPr>
      <w:r w:rsidRPr="00824E37">
        <w:rPr>
          <w:color w:val="000000" w:themeColor="text1"/>
        </w:rPr>
        <w:t>By</w:t>
      </w:r>
      <w:r w:rsidRPr="00824E37">
        <w:rPr>
          <w:b/>
          <w:bCs/>
          <w:color w:val="000000" w:themeColor="text1"/>
        </w:rPr>
        <w:t xml:space="preserve"> </w:t>
      </w:r>
      <w:r w:rsidRPr="00824E37">
        <w:rPr>
          <w:color w:val="000000" w:themeColor="text1"/>
        </w:rPr>
        <w:t>hand</w:t>
      </w:r>
      <w:r w:rsidRPr="00824E37">
        <w:rPr>
          <w:b/>
          <w:bCs/>
          <w:color w:val="000000" w:themeColor="text1"/>
        </w:rPr>
        <w:t xml:space="preserve"> </w:t>
      </w:r>
      <w:r w:rsidR="00AF5D2C" w:rsidRPr="00824E37">
        <w:rPr>
          <w:color w:val="000000" w:themeColor="text1"/>
        </w:rPr>
        <w:t xml:space="preserve">picking </w:t>
      </w:r>
      <w:r w:rsidR="001912B1" w:rsidRPr="00824E37">
        <w:rPr>
          <w:color w:val="000000" w:themeColor="text1"/>
        </w:rPr>
        <w:t>e.g. ripe coffee bellies</w:t>
      </w:r>
      <w:r w:rsidR="005938C3" w:rsidRPr="00824E37">
        <w:rPr>
          <w:color w:val="000000" w:themeColor="text1"/>
        </w:rPr>
        <w:t xml:space="preserve">, maize cobs </w:t>
      </w:r>
      <w:r w:rsidR="003902BD" w:rsidRPr="00824E37">
        <w:rPr>
          <w:color w:val="000000" w:themeColor="text1"/>
        </w:rPr>
        <w:t>and cotton balls.</w:t>
      </w:r>
    </w:p>
    <w:p w14:paraId="18917CF8" w14:textId="77777777" w:rsidR="009E18D8" w:rsidRDefault="003902BD">
      <w:pPr>
        <w:pStyle w:val="ListParagraph"/>
        <w:numPr>
          <w:ilvl w:val="0"/>
          <w:numId w:val="47"/>
        </w:numPr>
        <w:spacing w:line="240" w:lineRule="auto"/>
        <w:rPr>
          <w:color w:val="000000" w:themeColor="text1"/>
        </w:rPr>
      </w:pPr>
      <w:r w:rsidRPr="009E18D8">
        <w:rPr>
          <w:color w:val="000000" w:themeColor="text1"/>
        </w:rPr>
        <w:t>By plucking</w:t>
      </w:r>
      <w:r w:rsidR="00823991" w:rsidRPr="009E18D8">
        <w:rPr>
          <w:color w:val="000000" w:themeColor="text1"/>
        </w:rPr>
        <w:t xml:space="preserve"> e.g. tea leaves</w:t>
      </w:r>
      <w:r w:rsidR="005938C3" w:rsidRPr="009E18D8">
        <w:rPr>
          <w:color w:val="000000" w:themeColor="text1"/>
        </w:rPr>
        <w:t xml:space="preserve"> from tea plants.</w:t>
      </w:r>
    </w:p>
    <w:p w14:paraId="1CA0BA11" w14:textId="77777777" w:rsidR="009E18D8" w:rsidRDefault="00C2765F">
      <w:pPr>
        <w:pStyle w:val="ListParagraph"/>
        <w:numPr>
          <w:ilvl w:val="0"/>
          <w:numId w:val="47"/>
        </w:numPr>
        <w:spacing w:line="240" w:lineRule="auto"/>
        <w:rPr>
          <w:color w:val="000000" w:themeColor="text1"/>
        </w:rPr>
      </w:pPr>
      <w:r w:rsidRPr="009E18D8">
        <w:rPr>
          <w:color w:val="000000" w:themeColor="text1"/>
        </w:rPr>
        <w:t xml:space="preserve">By cutting e.g. </w:t>
      </w:r>
      <w:r w:rsidR="0094631D" w:rsidRPr="009E18D8">
        <w:rPr>
          <w:color w:val="000000" w:themeColor="text1"/>
        </w:rPr>
        <w:t>sisal leaves.</w:t>
      </w:r>
    </w:p>
    <w:p w14:paraId="0DFB6A9D" w14:textId="11C3B919" w:rsidR="0094631D" w:rsidRPr="009E18D8" w:rsidRDefault="0094631D">
      <w:pPr>
        <w:pStyle w:val="ListParagraph"/>
        <w:numPr>
          <w:ilvl w:val="0"/>
          <w:numId w:val="47"/>
        </w:numPr>
        <w:spacing w:line="240" w:lineRule="auto"/>
        <w:rPr>
          <w:color w:val="000000" w:themeColor="text1"/>
        </w:rPr>
      </w:pPr>
      <w:r w:rsidRPr="009E18D8">
        <w:rPr>
          <w:color w:val="000000" w:themeColor="text1"/>
        </w:rPr>
        <w:t>By cutting and collecting</w:t>
      </w:r>
      <w:r w:rsidR="00F515DA" w:rsidRPr="009E18D8">
        <w:rPr>
          <w:color w:val="000000" w:themeColor="text1"/>
        </w:rPr>
        <w:t xml:space="preserve"> liquid sap for rubber plant.</w:t>
      </w:r>
    </w:p>
    <w:p w14:paraId="20D057A5" w14:textId="19015CB7" w:rsidR="009C5CF0" w:rsidRPr="009E18D8" w:rsidRDefault="00A52F45" w:rsidP="00A94421">
      <w:pPr>
        <w:spacing w:line="240" w:lineRule="auto"/>
        <w:rPr>
          <w:b/>
          <w:bCs/>
          <w:color w:val="4472C4" w:themeColor="accent5"/>
        </w:rPr>
      </w:pPr>
      <w:r w:rsidRPr="009E18D8">
        <w:rPr>
          <w:b/>
          <w:bCs/>
          <w:color w:val="4472C4" w:themeColor="accent5"/>
        </w:rPr>
        <w:t>Ways of harvesting wood</w:t>
      </w:r>
    </w:p>
    <w:p w14:paraId="644EA608" w14:textId="1003D2F1" w:rsidR="00A52F45" w:rsidRDefault="001F71F5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Pollarding; </w:t>
      </w:r>
      <w:r w:rsidR="00E010DF">
        <w:rPr>
          <w:color w:val="000000" w:themeColor="text1"/>
        </w:rPr>
        <w:t>This is where the</w:t>
      </w:r>
      <w:r w:rsidR="008161D7">
        <w:rPr>
          <w:color w:val="000000" w:themeColor="text1"/>
        </w:rPr>
        <w:t xml:space="preserve"> top part of a tree is cut </w:t>
      </w:r>
      <w:r w:rsidR="00AA5B66">
        <w:rPr>
          <w:color w:val="000000" w:themeColor="text1"/>
        </w:rPr>
        <w:t>leaving lower branches to grow.</w:t>
      </w:r>
    </w:p>
    <w:p w14:paraId="7DC01960" w14:textId="16E3D07C" w:rsidR="004622A0" w:rsidRDefault="004622A0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This method is used to</w:t>
      </w:r>
      <w:r w:rsidR="00CD0710">
        <w:rPr>
          <w:color w:val="000000" w:themeColor="text1"/>
        </w:rPr>
        <w:t xml:space="preserve"> harvest trees for the shade.</w:t>
      </w:r>
    </w:p>
    <w:p w14:paraId="3CC1E077" w14:textId="44BB2396" w:rsidR="00C61202" w:rsidRDefault="00C61202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Coppicing; </w:t>
      </w:r>
      <w:r w:rsidR="0064533E">
        <w:rPr>
          <w:color w:val="000000" w:themeColor="text1"/>
        </w:rPr>
        <w:t>This is where the main part of the tree stem is cut leaving</w:t>
      </w:r>
      <w:r w:rsidR="003750AA">
        <w:rPr>
          <w:color w:val="000000" w:themeColor="text1"/>
        </w:rPr>
        <w:t xml:space="preserve"> the stump.</w:t>
      </w:r>
    </w:p>
    <w:p w14:paraId="67626B27" w14:textId="77777777" w:rsidR="007D7412" w:rsidRDefault="003750AA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This method is used to harvest trees for</w:t>
      </w:r>
      <w:r w:rsidR="0018244D">
        <w:rPr>
          <w:color w:val="000000" w:themeColor="text1"/>
        </w:rPr>
        <w:t xml:space="preserve"> electric poles and </w:t>
      </w:r>
      <w:r w:rsidR="007D7412">
        <w:rPr>
          <w:color w:val="000000" w:themeColor="text1"/>
        </w:rPr>
        <w:t>lumbering.</w:t>
      </w:r>
    </w:p>
    <w:p w14:paraId="3DCDEDF0" w14:textId="77777777" w:rsidR="00AB11EB" w:rsidRDefault="007D7412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Lopping</w:t>
      </w:r>
      <w:r w:rsidR="00965CEA">
        <w:rPr>
          <w:b/>
          <w:bCs/>
          <w:color w:val="000000" w:themeColor="text1"/>
        </w:rPr>
        <w:t xml:space="preserve">; </w:t>
      </w:r>
      <w:r w:rsidR="00965CEA">
        <w:rPr>
          <w:color w:val="000000" w:themeColor="text1"/>
        </w:rPr>
        <w:t xml:space="preserve">This is where the side branches of the tree </w:t>
      </w:r>
      <w:r w:rsidR="00D5193C">
        <w:rPr>
          <w:color w:val="000000" w:themeColor="text1"/>
        </w:rPr>
        <w:t>are cut leaving the</w:t>
      </w:r>
      <w:r w:rsidR="00AB11EB">
        <w:rPr>
          <w:color w:val="000000" w:themeColor="text1"/>
        </w:rPr>
        <w:t xml:space="preserve"> upper branches to grow.</w:t>
      </w:r>
    </w:p>
    <w:p w14:paraId="5D4004E8" w14:textId="77777777" w:rsidR="00936C8E" w:rsidRDefault="00AB11EB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This method is used to harvest trees for</w:t>
      </w:r>
      <w:r w:rsidR="007712B6">
        <w:rPr>
          <w:color w:val="000000" w:themeColor="text1"/>
        </w:rPr>
        <w:t xml:space="preserve"> firewood</w:t>
      </w:r>
      <w:r w:rsidR="00936C8E">
        <w:rPr>
          <w:color w:val="000000" w:themeColor="text1"/>
        </w:rPr>
        <w:t>.</w:t>
      </w:r>
    </w:p>
    <w:p w14:paraId="5A511392" w14:textId="6841115A" w:rsidR="003750AA" w:rsidRPr="0006429C" w:rsidRDefault="00936C8E" w:rsidP="00A94421">
      <w:pPr>
        <w:spacing w:line="240" w:lineRule="auto"/>
        <w:rPr>
          <w:b/>
          <w:bCs/>
          <w:color w:val="FF0000"/>
        </w:rPr>
      </w:pPr>
      <w:r w:rsidRPr="0006429C">
        <w:rPr>
          <w:b/>
          <w:bCs/>
          <w:color w:val="FF0000"/>
        </w:rPr>
        <w:t>A</w:t>
      </w:r>
      <w:r w:rsidR="00E850D1" w:rsidRPr="0006429C">
        <w:rPr>
          <w:b/>
          <w:bCs/>
          <w:color w:val="FF0000"/>
        </w:rPr>
        <w:t xml:space="preserve">nimals </w:t>
      </w:r>
      <w:r w:rsidRPr="0006429C">
        <w:rPr>
          <w:b/>
          <w:bCs/>
          <w:color w:val="FF0000"/>
        </w:rPr>
        <w:t xml:space="preserve">resource </w:t>
      </w:r>
    </w:p>
    <w:p w14:paraId="23438722" w14:textId="439A1B24" w:rsidR="00BF4AC0" w:rsidRDefault="005E0449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Meat; </w:t>
      </w:r>
      <w:r>
        <w:rPr>
          <w:color w:val="000000" w:themeColor="text1"/>
        </w:rPr>
        <w:t xml:space="preserve">Animals are </w:t>
      </w:r>
      <w:r w:rsidR="00705AED">
        <w:rPr>
          <w:color w:val="000000" w:themeColor="text1"/>
        </w:rPr>
        <w:t>slaughtered, sk</w:t>
      </w:r>
      <w:r w:rsidR="00645CA2">
        <w:rPr>
          <w:color w:val="000000" w:themeColor="text1"/>
        </w:rPr>
        <w:t>i</w:t>
      </w:r>
      <w:r w:rsidR="00705AED">
        <w:rPr>
          <w:color w:val="000000" w:themeColor="text1"/>
        </w:rPr>
        <w:t xml:space="preserve">nned </w:t>
      </w:r>
      <w:r w:rsidR="00645CA2">
        <w:rPr>
          <w:color w:val="000000" w:themeColor="text1"/>
        </w:rPr>
        <w:t xml:space="preserve">and meat curved or cut off </w:t>
      </w:r>
      <w:r w:rsidR="00033306">
        <w:rPr>
          <w:color w:val="000000" w:themeColor="text1"/>
        </w:rPr>
        <w:t>from the carcass (dead animals</w:t>
      </w:r>
      <w:r w:rsidR="00FE0319">
        <w:rPr>
          <w:color w:val="000000" w:themeColor="text1"/>
        </w:rPr>
        <w:t>).</w:t>
      </w:r>
    </w:p>
    <w:p w14:paraId="0A101CFB" w14:textId="6FB873E8" w:rsidR="00FE0319" w:rsidRDefault="00FE0319" w:rsidP="00A94421">
      <w:p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The place where</w:t>
      </w:r>
      <w:r w:rsidR="001F0C56">
        <w:rPr>
          <w:color w:val="000000" w:themeColor="text1"/>
        </w:rPr>
        <w:t xml:space="preserve"> animals are Slaughtered in large</w:t>
      </w:r>
      <w:r w:rsidR="00A07F5F">
        <w:rPr>
          <w:color w:val="000000" w:themeColor="text1"/>
        </w:rPr>
        <w:t xml:space="preserve"> number is called </w:t>
      </w:r>
      <w:r w:rsidR="00A07F5F">
        <w:rPr>
          <w:b/>
          <w:bCs/>
          <w:color w:val="000000" w:themeColor="text1"/>
        </w:rPr>
        <w:t>abattoir</w:t>
      </w:r>
      <w:r w:rsidR="00432414">
        <w:rPr>
          <w:b/>
          <w:bCs/>
          <w:color w:val="000000" w:themeColor="text1"/>
        </w:rPr>
        <w:t>.(</w:t>
      </w:r>
      <w:r w:rsidR="00432414" w:rsidRPr="000368B7">
        <w:rPr>
          <w:color w:val="000000" w:themeColor="text1"/>
        </w:rPr>
        <w:t>slaughterhouse</w:t>
      </w:r>
      <w:r w:rsidR="000368B7">
        <w:rPr>
          <w:b/>
          <w:bCs/>
          <w:color w:val="000000" w:themeColor="text1"/>
        </w:rPr>
        <w:t>).</w:t>
      </w:r>
    </w:p>
    <w:p w14:paraId="12438AE3" w14:textId="6430AC2A" w:rsidR="000368B7" w:rsidRDefault="000368B7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Skins and hides</w:t>
      </w:r>
      <w:r w:rsidR="00876F8F">
        <w:rPr>
          <w:b/>
          <w:bCs/>
          <w:color w:val="000000" w:themeColor="text1"/>
        </w:rPr>
        <w:t xml:space="preserve">; </w:t>
      </w:r>
      <w:r w:rsidR="00876F8F">
        <w:rPr>
          <w:color w:val="000000" w:themeColor="text1"/>
        </w:rPr>
        <w:t xml:space="preserve">The animal </w:t>
      </w:r>
      <w:r w:rsidR="007C15A9">
        <w:rPr>
          <w:color w:val="000000" w:themeColor="text1"/>
        </w:rPr>
        <w:t>is slaughtered and the skin is carefully removed</w:t>
      </w:r>
      <w:r w:rsidR="00425032">
        <w:rPr>
          <w:color w:val="000000" w:themeColor="text1"/>
        </w:rPr>
        <w:t xml:space="preserve"> from the carcass.</w:t>
      </w:r>
    </w:p>
    <w:p w14:paraId="3A49A944" w14:textId="6F226FEE" w:rsidR="00425032" w:rsidRDefault="00E60BAC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Horns; </w:t>
      </w:r>
      <w:r w:rsidR="004E3C94">
        <w:rPr>
          <w:color w:val="000000" w:themeColor="text1"/>
        </w:rPr>
        <w:t xml:space="preserve">The horns are cut or sawn off </w:t>
      </w:r>
      <w:r w:rsidR="009B65C0">
        <w:rPr>
          <w:color w:val="000000" w:themeColor="text1"/>
        </w:rPr>
        <w:t>with a saw from the head of the slaughtered</w:t>
      </w:r>
      <w:r w:rsidR="00A75DB8">
        <w:rPr>
          <w:color w:val="000000" w:themeColor="text1"/>
        </w:rPr>
        <w:t xml:space="preserve"> animals.</w:t>
      </w:r>
    </w:p>
    <w:p w14:paraId="172CFAE5" w14:textId="4FD1D404" w:rsidR="00A75DB8" w:rsidRDefault="001E25DC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Milk; </w:t>
      </w:r>
      <w:r w:rsidR="008D1288">
        <w:rPr>
          <w:color w:val="000000" w:themeColor="text1"/>
        </w:rPr>
        <w:t>It is obtained</w:t>
      </w:r>
      <w:r w:rsidR="000B1A16">
        <w:rPr>
          <w:color w:val="000000" w:themeColor="text1"/>
        </w:rPr>
        <w:t xml:space="preserve"> by milking using either</w:t>
      </w:r>
      <w:r w:rsidR="00BD1D03">
        <w:rPr>
          <w:color w:val="000000" w:themeColor="text1"/>
        </w:rPr>
        <w:t xml:space="preserve"> hands or machines. Milking</w:t>
      </w:r>
      <w:r w:rsidR="005731D6">
        <w:rPr>
          <w:color w:val="000000" w:themeColor="text1"/>
        </w:rPr>
        <w:t xml:space="preserve"> is obtaining milk from</w:t>
      </w:r>
      <w:r w:rsidR="008413EA">
        <w:rPr>
          <w:color w:val="000000" w:themeColor="text1"/>
        </w:rPr>
        <w:t xml:space="preserve"> the udder of animals.</w:t>
      </w:r>
    </w:p>
    <w:p w14:paraId="3FBF7618" w14:textId="74CEBA44" w:rsidR="008413EA" w:rsidRDefault="008413EA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Honey; </w:t>
      </w:r>
      <w:r w:rsidR="00795D6D">
        <w:rPr>
          <w:color w:val="000000" w:themeColor="text1"/>
        </w:rPr>
        <w:t>Honey is extracted from</w:t>
      </w:r>
      <w:r w:rsidR="006E14BE">
        <w:rPr>
          <w:color w:val="000000" w:themeColor="text1"/>
        </w:rPr>
        <w:t xml:space="preserve"> honeycombs of </w:t>
      </w:r>
      <w:r w:rsidR="007033B0">
        <w:rPr>
          <w:color w:val="000000" w:themeColor="text1"/>
        </w:rPr>
        <w:t>bees.</w:t>
      </w:r>
    </w:p>
    <w:p w14:paraId="0E855F0A" w14:textId="77777777" w:rsidR="00CE37A7" w:rsidRDefault="007033B0" w:rsidP="00A94421">
      <w:pPr>
        <w:spacing w:line="240" w:lineRule="auto"/>
        <w:rPr>
          <w:color w:val="000000" w:themeColor="text1"/>
        </w:rPr>
      </w:pPr>
      <w:r w:rsidRPr="00516504">
        <w:rPr>
          <w:b/>
          <w:bCs/>
          <w:i/>
          <w:iCs/>
          <w:color w:val="000000" w:themeColor="text1"/>
        </w:rPr>
        <w:t>Methods</w:t>
      </w:r>
      <w:r>
        <w:rPr>
          <w:color w:val="000000" w:themeColor="text1"/>
        </w:rPr>
        <w:t xml:space="preserve"> </w:t>
      </w:r>
      <w:r w:rsidRPr="00516504">
        <w:rPr>
          <w:b/>
          <w:bCs/>
          <w:i/>
          <w:iCs/>
          <w:color w:val="000000" w:themeColor="text1"/>
        </w:rPr>
        <w:t>of</w:t>
      </w:r>
      <w:r w:rsidR="0005751F">
        <w:rPr>
          <w:color w:val="000000" w:themeColor="text1"/>
        </w:rPr>
        <w:t xml:space="preserve"> </w:t>
      </w:r>
      <w:r w:rsidR="0005751F" w:rsidRPr="00516504">
        <w:rPr>
          <w:b/>
          <w:bCs/>
          <w:i/>
          <w:iCs/>
          <w:color w:val="000000" w:themeColor="text1"/>
        </w:rPr>
        <w:t>extracting</w:t>
      </w:r>
      <w:r w:rsidR="0005751F">
        <w:rPr>
          <w:color w:val="000000" w:themeColor="text1"/>
        </w:rPr>
        <w:t xml:space="preserve"> </w:t>
      </w:r>
      <w:r w:rsidR="0005751F" w:rsidRPr="00516504">
        <w:rPr>
          <w:b/>
          <w:bCs/>
          <w:i/>
          <w:iCs/>
          <w:color w:val="000000" w:themeColor="text1"/>
        </w:rPr>
        <w:t>honey</w:t>
      </w:r>
      <w:r w:rsidR="0005751F">
        <w:rPr>
          <w:color w:val="000000" w:themeColor="text1"/>
        </w:rPr>
        <w:t xml:space="preserve"> </w:t>
      </w:r>
      <w:r w:rsidR="0005751F" w:rsidRPr="00516504">
        <w:rPr>
          <w:b/>
          <w:bCs/>
          <w:i/>
          <w:iCs/>
          <w:color w:val="000000" w:themeColor="text1"/>
        </w:rPr>
        <w:t>from</w:t>
      </w:r>
      <w:r w:rsidR="0005751F">
        <w:rPr>
          <w:color w:val="000000" w:themeColor="text1"/>
        </w:rPr>
        <w:t xml:space="preserve"> </w:t>
      </w:r>
      <w:r w:rsidR="00ED6422" w:rsidRPr="00516504">
        <w:rPr>
          <w:b/>
          <w:bCs/>
          <w:i/>
          <w:iCs/>
          <w:color w:val="000000" w:themeColor="text1"/>
        </w:rPr>
        <w:t>honeycombs</w:t>
      </w:r>
      <w:r w:rsidR="00ED6422">
        <w:rPr>
          <w:color w:val="000000" w:themeColor="text1"/>
        </w:rPr>
        <w:t>.</w:t>
      </w:r>
    </w:p>
    <w:p w14:paraId="5980DBAB" w14:textId="77777777" w:rsidR="00824E37" w:rsidRDefault="00ED6422">
      <w:pPr>
        <w:pStyle w:val="ListParagraph"/>
        <w:numPr>
          <w:ilvl w:val="0"/>
          <w:numId w:val="46"/>
        </w:numPr>
        <w:spacing w:line="240" w:lineRule="auto"/>
        <w:rPr>
          <w:color w:val="000000" w:themeColor="text1"/>
        </w:rPr>
      </w:pPr>
      <w:r w:rsidRPr="00CE37A7">
        <w:rPr>
          <w:color w:val="000000" w:themeColor="text1"/>
        </w:rPr>
        <w:t>By using heat.</w:t>
      </w:r>
    </w:p>
    <w:p w14:paraId="7F4B028F" w14:textId="77777777" w:rsidR="00824E37" w:rsidRDefault="00ED6422">
      <w:pPr>
        <w:pStyle w:val="ListParagraph"/>
        <w:numPr>
          <w:ilvl w:val="0"/>
          <w:numId w:val="46"/>
        </w:numPr>
        <w:spacing w:line="240" w:lineRule="auto"/>
        <w:rPr>
          <w:color w:val="000000" w:themeColor="text1"/>
        </w:rPr>
      </w:pPr>
      <w:r w:rsidRPr="00824E37">
        <w:rPr>
          <w:color w:val="000000" w:themeColor="text1"/>
        </w:rPr>
        <w:t>By</w:t>
      </w:r>
      <w:r w:rsidR="005E2259" w:rsidRPr="00824E37">
        <w:rPr>
          <w:color w:val="000000" w:themeColor="text1"/>
        </w:rPr>
        <w:t xml:space="preserve"> squeezing.</w:t>
      </w:r>
    </w:p>
    <w:p w14:paraId="0911258C" w14:textId="77777777" w:rsidR="00824E37" w:rsidRDefault="002F6BB2">
      <w:pPr>
        <w:pStyle w:val="ListParagraph"/>
        <w:numPr>
          <w:ilvl w:val="0"/>
          <w:numId w:val="46"/>
        </w:numPr>
        <w:spacing w:line="240" w:lineRule="auto"/>
        <w:rPr>
          <w:color w:val="000000" w:themeColor="text1"/>
        </w:rPr>
      </w:pPr>
      <w:r w:rsidRPr="00824E37">
        <w:rPr>
          <w:color w:val="000000" w:themeColor="text1"/>
        </w:rPr>
        <w:t xml:space="preserve">By </w:t>
      </w:r>
      <w:r w:rsidR="00DD0D3B" w:rsidRPr="00824E37">
        <w:rPr>
          <w:color w:val="000000" w:themeColor="text1"/>
        </w:rPr>
        <w:t>centrifuging.</w:t>
      </w:r>
    </w:p>
    <w:p w14:paraId="0B7910A8" w14:textId="320BC855" w:rsidR="00DD0D3B" w:rsidRPr="00824E37" w:rsidRDefault="002B1DA6">
      <w:pPr>
        <w:pStyle w:val="ListParagraph"/>
        <w:numPr>
          <w:ilvl w:val="0"/>
          <w:numId w:val="46"/>
        </w:numPr>
        <w:spacing w:line="240" w:lineRule="auto"/>
        <w:rPr>
          <w:color w:val="000000" w:themeColor="text1"/>
        </w:rPr>
      </w:pPr>
      <w:r w:rsidRPr="00824E37">
        <w:rPr>
          <w:color w:val="000000" w:themeColor="text1"/>
        </w:rPr>
        <w:t>By floating method.</w:t>
      </w:r>
    </w:p>
    <w:p w14:paraId="4DFB5F3A" w14:textId="0500EBB9" w:rsidR="00994FF7" w:rsidRDefault="00B77F30" w:rsidP="00A94421">
      <w:pPr>
        <w:spacing w:line="240" w:lineRule="auto"/>
        <w:rPr>
          <w:color w:val="70AD47" w:themeColor="accent6"/>
        </w:rPr>
      </w:pPr>
      <w:r>
        <w:rPr>
          <w:color w:val="70AD47" w:themeColor="accent6"/>
        </w:rPr>
        <w:t>Other animal resources</w:t>
      </w:r>
      <w:r w:rsidR="00CA2D89">
        <w:rPr>
          <w:color w:val="70AD47" w:themeColor="accent6"/>
        </w:rPr>
        <w:t xml:space="preserve"> that are harvested include eggs, </w:t>
      </w:r>
      <w:r w:rsidR="00994FF7">
        <w:rPr>
          <w:color w:val="70AD47" w:themeColor="accent6"/>
        </w:rPr>
        <w:t>manure and wool.</w:t>
      </w:r>
    </w:p>
    <w:p w14:paraId="4F03D754" w14:textId="77777777" w:rsidR="005802B5" w:rsidRPr="00640E1B" w:rsidRDefault="00B85803" w:rsidP="00A94421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4472C4" w:themeColor="accent5"/>
        </w:rPr>
        <w:t>Harvesting non</w:t>
      </w:r>
      <w:r w:rsidR="00CE37A7">
        <w:rPr>
          <w:b/>
          <w:bCs/>
          <w:color w:val="4472C4" w:themeColor="accent5"/>
        </w:rPr>
        <w:t>-</w:t>
      </w:r>
      <w:r>
        <w:rPr>
          <w:b/>
          <w:bCs/>
          <w:color w:val="4472C4" w:themeColor="accent5"/>
        </w:rPr>
        <w:t xml:space="preserve">living </w:t>
      </w:r>
      <w:r w:rsidR="005802B5">
        <w:rPr>
          <w:b/>
          <w:bCs/>
          <w:color w:val="4472C4" w:themeColor="accent5"/>
        </w:rPr>
        <w:t>resources</w:t>
      </w:r>
    </w:p>
    <w:p w14:paraId="2CA09F75" w14:textId="77777777" w:rsidR="00446A35" w:rsidRDefault="00640E1B" w:rsidP="00A94421">
      <w:pPr>
        <w:spacing w:line="240" w:lineRule="auto"/>
        <w:rPr>
          <w:b/>
          <w:bCs/>
          <w:color w:val="000000" w:themeColor="text1"/>
        </w:rPr>
      </w:pPr>
      <w:r w:rsidRPr="00640E1B">
        <w:rPr>
          <w:b/>
          <w:bCs/>
          <w:color w:val="000000" w:themeColor="text1"/>
        </w:rPr>
        <w:t>Harvesting</w:t>
      </w:r>
      <w:r>
        <w:rPr>
          <w:b/>
          <w:bCs/>
          <w:color w:val="4472C4" w:themeColor="accent5"/>
        </w:rPr>
        <w:t xml:space="preserve"> </w:t>
      </w:r>
      <w:r w:rsidRPr="00640E1B">
        <w:rPr>
          <w:b/>
          <w:bCs/>
          <w:color w:val="000000" w:themeColor="text1"/>
        </w:rPr>
        <w:t>energy</w:t>
      </w:r>
      <w:r>
        <w:rPr>
          <w:b/>
          <w:bCs/>
          <w:color w:val="4472C4" w:themeColor="accent5"/>
        </w:rPr>
        <w:t xml:space="preserve"> </w:t>
      </w:r>
      <w:r w:rsidRPr="00640E1B">
        <w:rPr>
          <w:b/>
          <w:bCs/>
          <w:color w:val="000000" w:themeColor="text1"/>
        </w:rPr>
        <w:t>from</w:t>
      </w:r>
      <w:r>
        <w:rPr>
          <w:b/>
          <w:bCs/>
          <w:color w:val="4472C4" w:themeColor="accent5"/>
        </w:rPr>
        <w:t xml:space="preserve"> </w:t>
      </w:r>
      <w:r w:rsidRPr="00640E1B">
        <w:rPr>
          <w:b/>
          <w:bCs/>
          <w:color w:val="000000" w:themeColor="text1"/>
        </w:rPr>
        <w:t>the</w:t>
      </w:r>
      <w:r>
        <w:rPr>
          <w:b/>
          <w:bCs/>
          <w:color w:val="4472C4" w:themeColor="accent5"/>
        </w:rPr>
        <w:t xml:space="preserve"> </w:t>
      </w:r>
      <w:r w:rsidR="00446A35">
        <w:rPr>
          <w:b/>
          <w:bCs/>
          <w:color w:val="000000" w:themeColor="text1"/>
        </w:rPr>
        <w:t>sun</w:t>
      </w:r>
    </w:p>
    <w:p w14:paraId="29120400" w14:textId="2DAB9168" w:rsidR="00446A35" w:rsidRDefault="00E25D0C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Energy from the sun is called solar energy.</w:t>
      </w:r>
    </w:p>
    <w:p w14:paraId="29F60758" w14:textId="2713DE27" w:rsidR="00E25D0C" w:rsidRDefault="00513C21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methods</w:t>
      </w:r>
      <w:r w:rsidR="004808F9">
        <w:rPr>
          <w:color w:val="000000" w:themeColor="text1"/>
        </w:rPr>
        <w:t xml:space="preserve"> of harvesting solar energy</w:t>
      </w:r>
      <w:r w:rsidR="00B961CE">
        <w:rPr>
          <w:color w:val="000000" w:themeColor="text1"/>
        </w:rPr>
        <w:t>;-</w:t>
      </w:r>
    </w:p>
    <w:p w14:paraId="403E50D0" w14:textId="33F2E649" w:rsidR="00B961CE" w:rsidRDefault="00B961CE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By using of solar</w:t>
      </w:r>
      <w:r w:rsidR="00A84183">
        <w:rPr>
          <w:color w:val="000000" w:themeColor="text1"/>
        </w:rPr>
        <w:t xml:space="preserve"> panels.</w:t>
      </w:r>
    </w:p>
    <w:p w14:paraId="7053C3DF" w14:textId="77777777" w:rsidR="009F4C08" w:rsidRDefault="00347CEA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By using solar</w:t>
      </w:r>
      <w:r w:rsidR="00824F64">
        <w:rPr>
          <w:color w:val="000000" w:themeColor="text1"/>
        </w:rPr>
        <w:t xml:space="preserve"> </w:t>
      </w:r>
      <w:r w:rsidR="009F4C08">
        <w:rPr>
          <w:color w:val="000000" w:themeColor="text1"/>
        </w:rPr>
        <w:t>heater</w:t>
      </w:r>
    </w:p>
    <w:p w14:paraId="36FD9840" w14:textId="522D58A6" w:rsidR="00824F64" w:rsidRDefault="00824F64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By using solar cooker.</w:t>
      </w:r>
    </w:p>
    <w:p w14:paraId="07FF22FE" w14:textId="61CC03B5" w:rsidR="00824F64" w:rsidRDefault="00824F64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By using solar</w:t>
      </w:r>
      <w:r w:rsidR="00EB28B9">
        <w:rPr>
          <w:color w:val="000000" w:themeColor="text1"/>
        </w:rPr>
        <w:t xml:space="preserve"> driers.</w:t>
      </w:r>
    </w:p>
    <w:p w14:paraId="6AB71A8E" w14:textId="72E62F60" w:rsidR="00EB28B9" w:rsidRDefault="00DA0EC3" w:rsidP="00A94421">
      <w:pPr>
        <w:spacing w:line="240" w:lineRule="auto"/>
        <w:rPr>
          <w:color w:val="000000" w:themeColor="text1"/>
        </w:rPr>
      </w:pPr>
      <w:r w:rsidRPr="0016206E">
        <w:rPr>
          <w:b/>
          <w:bCs/>
          <w:color w:val="70AD47" w:themeColor="accent6"/>
        </w:rPr>
        <w:t xml:space="preserve">Solar panels; </w:t>
      </w:r>
      <w:r>
        <w:rPr>
          <w:color w:val="000000" w:themeColor="text1"/>
        </w:rPr>
        <w:t>These are equipment that</w:t>
      </w:r>
      <w:r w:rsidR="00615509">
        <w:rPr>
          <w:color w:val="000000" w:themeColor="text1"/>
        </w:rPr>
        <w:t xml:space="preserve"> trap sunlight and convert it into</w:t>
      </w:r>
      <w:r w:rsidR="00C64B66">
        <w:rPr>
          <w:color w:val="000000" w:themeColor="text1"/>
        </w:rPr>
        <w:t xml:space="preserve"> </w:t>
      </w:r>
      <w:r w:rsidR="006D61CB">
        <w:rPr>
          <w:color w:val="000000" w:themeColor="text1"/>
        </w:rPr>
        <w:t>electricity.</w:t>
      </w:r>
    </w:p>
    <w:p w14:paraId="03B460F4" w14:textId="684ED787" w:rsidR="006D61CB" w:rsidRDefault="00851EF9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Solar panels </w:t>
      </w:r>
      <w:r w:rsidR="001756AA">
        <w:rPr>
          <w:color w:val="000000" w:themeColor="text1"/>
        </w:rPr>
        <w:t xml:space="preserve">is made of </w:t>
      </w:r>
      <w:r w:rsidR="00CF296A">
        <w:rPr>
          <w:color w:val="000000" w:themeColor="text1"/>
        </w:rPr>
        <w:t>black</w:t>
      </w:r>
      <w:r>
        <w:rPr>
          <w:color w:val="000000" w:themeColor="text1"/>
        </w:rPr>
        <w:t xml:space="preserve"> </w:t>
      </w:r>
      <w:r w:rsidR="00CF296A">
        <w:rPr>
          <w:color w:val="000000" w:themeColor="text1"/>
        </w:rPr>
        <w:t xml:space="preserve">lining inside </w:t>
      </w:r>
      <w:r w:rsidR="00DC4499">
        <w:rPr>
          <w:color w:val="000000" w:themeColor="text1"/>
        </w:rPr>
        <w:t>them.</w:t>
      </w:r>
    </w:p>
    <w:p w14:paraId="08A75D44" w14:textId="680356E5" w:rsidR="00CE214D" w:rsidRDefault="00DC4499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Black lining inside helps to</w:t>
      </w:r>
      <w:r w:rsidR="00671852">
        <w:rPr>
          <w:color w:val="000000" w:themeColor="text1"/>
        </w:rPr>
        <w:t xml:space="preserve"> </w:t>
      </w:r>
      <w:r w:rsidR="00D666FC">
        <w:rPr>
          <w:color w:val="000000" w:themeColor="text1"/>
        </w:rPr>
        <w:t>absorb sunlight.</w:t>
      </w:r>
    </w:p>
    <w:p w14:paraId="63296DAD" w14:textId="0EEB16DF" w:rsidR="003E622B" w:rsidRDefault="00D2591F" w:rsidP="00A94421">
      <w:pPr>
        <w:spacing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Solar heaters and cookers; </w:t>
      </w:r>
      <w:r w:rsidR="004F0152">
        <w:rPr>
          <w:color w:val="000000" w:themeColor="text1"/>
        </w:rPr>
        <w:t xml:space="preserve">Trap rays from </w:t>
      </w:r>
      <w:r w:rsidR="00BA26B0">
        <w:rPr>
          <w:color w:val="000000" w:themeColor="text1"/>
        </w:rPr>
        <w:t>the sun</w:t>
      </w:r>
      <w:r w:rsidR="00D012F3">
        <w:rPr>
          <w:color w:val="000000" w:themeColor="text1"/>
        </w:rPr>
        <w:t xml:space="preserve"> and produce</w:t>
      </w:r>
      <w:r w:rsidR="00E44AAB">
        <w:rPr>
          <w:color w:val="000000" w:themeColor="text1"/>
        </w:rPr>
        <w:t xml:space="preserve"> heat energy.</w:t>
      </w:r>
    </w:p>
    <w:p w14:paraId="2D428BA1" w14:textId="77777777" w:rsidR="00871411" w:rsidRDefault="00356F2E" w:rsidP="00A94421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Harvesting </w:t>
      </w:r>
      <w:r w:rsidR="00871411">
        <w:rPr>
          <w:b/>
          <w:bCs/>
          <w:color w:val="000000" w:themeColor="text1"/>
        </w:rPr>
        <w:t>resources from soil</w:t>
      </w:r>
      <w:r w:rsidR="00C4638C">
        <w:rPr>
          <w:b/>
          <w:bCs/>
          <w:color w:val="000000" w:themeColor="text1"/>
        </w:rPr>
        <w:t xml:space="preserve"> </w:t>
      </w:r>
    </w:p>
    <w:p w14:paraId="2845D9E8" w14:textId="55B6BB0A" w:rsidR="00C4638C" w:rsidRDefault="003D2863" w:rsidP="004F11F3">
      <w:pPr>
        <w:spacing w:line="240" w:lineRule="auto"/>
        <w:rPr>
          <w:color w:val="000000" w:themeColor="text1"/>
        </w:rPr>
      </w:pPr>
      <w:r w:rsidRPr="00EB0D8A">
        <w:rPr>
          <w:b/>
          <w:bCs/>
          <w:color w:val="70AD47" w:themeColor="accent6"/>
        </w:rPr>
        <w:t>Oil</w:t>
      </w:r>
      <w:r>
        <w:rPr>
          <w:b/>
          <w:bCs/>
          <w:color w:val="000000" w:themeColor="text1"/>
        </w:rPr>
        <w:t xml:space="preserve">; </w:t>
      </w:r>
      <w:r w:rsidR="00253D2D">
        <w:rPr>
          <w:color w:val="000000" w:themeColor="text1"/>
        </w:rPr>
        <w:t xml:space="preserve">The method of harvesting oil is </w:t>
      </w:r>
      <w:r w:rsidR="00A07BC6">
        <w:rPr>
          <w:b/>
          <w:bCs/>
          <w:color w:val="000000" w:themeColor="text1"/>
        </w:rPr>
        <w:t>drilling.</w:t>
      </w:r>
      <w:r w:rsidR="00A07BC6">
        <w:rPr>
          <w:color w:val="000000" w:themeColor="text1"/>
        </w:rPr>
        <w:t xml:space="preserve"> </w:t>
      </w:r>
      <w:r w:rsidR="00DB08FF">
        <w:rPr>
          <w:color w:val="000000" w:themeColor="text1"/>
        </w:rPr>
        <w:t xml:space="preserve">A hole is drilled </w:t>
      </w:r>
      <w:r w:rsidR="00FD2560">
        <w:rPr>
          <w:color w:val="000000" w:themeColor="text1"/>
        </w:rPr>
        <w:t>into</w:t>
      </w:r>
      <w:r w:rsidR="008A1BC4">
        <w:rPr>
          <w:color w:val="000000" w:themeColor="text1"/>
        </w:rPr>
        <w:t xml:space="preserve"> the ground until the </w:t>
      </w:r>
      <w:r w:rsidR="00EA0F5C">
        <w:rPr>
          <w:color w:val="000000" w:themeColor="text1"/>
        </w:rPr>
        <w:t xml:space="preserve">underground </w:t>
      </w:r>
      <w:r w:rsidR="008B722F">
        <w:rPr>
          <w:color w:val="000000" w:themeColor="text1"/>
        </w:rPr>
        <w:t>oil(crude oil)</w:t>
      </w:r>
      <w:r w:rsidR="00EA0F5C">
        <w:rPr>
          <w:color w:val="000000" w:themeColor="text1"/>
        </w:rPr>
        <w:t xml:space="preserve"> is </w:t>
      </w:r>
      <w:r w:rsidR="00880491">
        <w:rPr>
          <w:color w:val="000000" w:themeColor="text1"/>
        </w:rPr>
        <w:t xml:space="preserve"> reached.</w:t>
      </w:r>
      <w:r w:rsidR="008B722F">
        <w:rPr>
          <w:color w:val="000000" w:themeColor="text1"/>
        </w:rPr>
        <w:t xml:space="preserve"> The crude oil is </w:t>
      </w:r>
      <w:r w:rsidR="002F3C9F">
        <w:rPr>
          <w:color w:val="000000" w:themeColor="text1"/>
        </w:rPr>
        <w:t>then pumped through pipes</w:t>
      </w:r>
      <w:r w:rsidR="00B219DA">
        <w:rPr>
          <w:color w:val="000000" w:themeColor="text1"/>
        </w:rPr>
        <w:t xml:space="preserve"> to the </w:t>
      </w:r>
      <w:r w:rsidR="00EB1858">
        <w:rPr>
          <w:color w:val="000000" w:themeColor="text1"/>
        </w:rPr>
        <w:t>surface and then</w:t>
      </w:r>
      <w:r w:rsidR="00D51639">
        <w:rPr>
          <w:color w:val="000000" w:themeColor="text1"/>
        </w:rPr>
        <w:t xml:space="preserve"> refined into usable forms </w:t>
      </w:r>
      <w:r w:rsidR="005C5EFD">
        <w:rPr>
          <w:color w:val="000000" w:themeColor="text1"/>
        </w:rPr>
        <w:t>like Petrol, diesel and kerosene</w:t>
      </w:r>
      <w:r w:rsidR="00356F2E">
        <w:rPr>
          <w:color w:val="000000" w:themeColor="text1"/>
        </w:rPr>
        <w:t>.</w:t>
      </w:r>
    </w:p>
    <w:p w14:paraId="5E323FA1" w14:textId="376BE77B" w:rsidR="001D0657" w:rsidRDefault="00B4085A" w:rsidP="004F11F3">
      <w:pPr>
        <w:spacing w:line="240" w:lineRule="auto"/>
        <w:rPr>
          <w:color w:val="000000" w:themeColor="text1"/>
        </w:rPr>
      </w:pPr>
      <w:r w:rsidRPr="00EB0D8A">
        <w:rPr>
          <w:b/>
          <w:bCs/>
          <w:color w:val="70AD47" w:themeColor="accent6"/>
        </w:rPr>
        <w:t>Mineral</w:t>
      </w:r>
      <w:r>
        <w:rPr>
          <w:b/>
          <w:bCs/>
          <w:color w:val="000000" w:themeColor="text1"/>
        </w:rPr>
        <w:t xml:space="preserve">; </w:t>
      </w:r>
      <w:r w:rsidR="00F06B8F">
        <w:rPr>
          <w:color w:val="000000" w:themeColor="text1"/>
        </w:rPr>
        <w:t xml:space="preserve">Minerals are found </w:t>
      </w:r>
      <w:r w:rsidR="00E32BA1">
        <w:rPr>
          <w:color w:val="000000" w:themeColor="text1"/>
        </w:rPr>
        <w:t xml:space="preserve">in underground </w:t>
      </w:r>
      <w:r w:rsidR="00D134FC">
        <w:rPr>
          <w:color w:val="000000" w:themeColor="text1"/>
        </w:rPr>
        <w:t>rocks.</w:t>
      </w:r>
    </w:p>
    <w:p w14:paraId="419C212A" w14:textId="1A41E736" w:rsidR="00D134FC" w:rsidRDefault="00D134FC" w:rsidP="004F11F3">
      <w:p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Digging into the ground</w:t>
      </w:r>
      <w:r w:rsidR="00CF093A">
        <w:rPr>
          <w:color w:val="000000" w:themeColor="text1"/>
        </w:rPr>
        <w:t xml:space="preserve"> is </w:t>
      </w:r>
      <w:r w:rsidR="002F6A42">
        <w:rPr>
          <w:color w:val="000000" w:themeColor="text1"/>
        </w:rPr>
        <w:t>done until the rock bearing</w:t>
      </w:r>
      <w:r w:rsidR="00795AB7">
        <w:rPr>
          <w:color w:val="000000" w:themeColor="text1"/>
        </w:rPr>
        <w:t xml:space="preserve"> minerals is reached. And this is called </w:t>
      </w:r>
      <w:r w:rsidR="00795AB7">
        <w:rPr>
          <w:b/>
          <w:bCs/>
          <w:color w:val="000000" w:themeColor="text1"/>
        </w:rPr>
        <w:t>mining.</w:t>
      </w:r>
    </w:p>
    <w:p w14:paraId="6D4FC826" w14:textId="17536BF8" w:rsidR="006B5744" w:rsidRDefault="00DF0851" w:rsidP="004F11F3">
      <w:pPr>
        <w:spacing w:line="240" w:lineRule="auto"/>
        <w:rPr>
          <w:color w:val="000000" w:themeColor="text1"/>
        </w:rPr>
      </w:pPr>
      <w:r w:rsidRPr="0030719A">
        <w:rPr>
          <w:b/>
          <w:bCs/>
          <w:color w:val="70AD47" w:themeColor="accent6"/>
        </w:rPr>
        <w:t>Sand</w:t>
      </w:r>
      <w:r w:rsidR="006F12F6">
        <w:rPr>
          <w:b/>
          <w:bCs/>
          <w:color w:val="000000" w:themeColor="text1"/>
        </w:rPr>
        <w:t xml:space="preserve"> </w:t>
      </w:r>
      <w:r w:rsidR="006F12F6">
        <w:rPr>
          <w:color w:val="000000" w:themeColor="text1"/>
        </w:rPr>
        <w:t>is got from</w:t>
      </w:r>
      <w:r w:rsidR="009876A3">
        <w:rPr>
          <w:color w:val="000000" w:themeColor="text1"/>
        </w:rPr>
        <w:t xml:space="preserve"> river beds </w:t>
      </w:r>
      <w:r w:rsidR="00536124">
        <w:rPr>
          <w:color w:val="000000" w:themeColor="text1"/>
        </w:rPr>
        <w:t xml:space="preserve">by </w:t>
      </w:r>
      <w:r w:rsidR="00536124">
        <w:rPr>
          <w:b/>
          <w:bCs/>
          <w:color w:val="000000" w:themeColor="text1"/>
        </w:rPr>
        <w:t xml:space="preserve">scooping </w:t>
      </w:r>
      <w:r w:rsidR="00536124">
        <w:rPr>
          <w:color w:val="000000" w:themeColor="text1"/>
        </w:rPr>
        <w:t xml:space="preserve">it with spades or </w:t>
      </w:r>
      <w:r w:rsidR="001C7E09">
        <w:rPr>
          <w:b/>
          <w:bCs/>
          <w:color w:val="000000" w:themeColor="text1"/>
        </w:rPr>
        <w:t xml:space="preserve">digging </w:t>
      </w:r>
      <w:r w:rsidR="001C7E09">
        <w:rPr>
          <w:color w:val="000000" w:themeColor="text1"/>
        </w:rPr>
        <w:t xml:space="preserve">it out </w:t>
      </w:r>
      <w:r w:rsidR="007F7829">
        <w:rPr>
          <w:color w:val="000000" w:themeColor="text1"/>
        </w:rPr>
        <w:t>by machines</w:t>
      </w:r>
      <w:r w:rsidR="00F16FE8">
        <w:rPr>
          <w:color w:val="000000" w:themeColor="text1"/>
        </w:rPr>
        <w:t>.</w:t>
      </w:r>
    </w:p>
    <w:p w14:paraId="09EAF54F" w14:textId="3593E4D1" w:rsidR="00D74C82" w:rsidRPr="007E6B3A" w:rsidRDefault="00C7247D" w:rsidP="004F11F3">
      <w:pPr>
        <w:spacing w:line="240" w:lineRule="auto"/>
        <w:rPr>
          <w:b/>
          <w:bCs/>
          <w:color w:val="4472C4" w:themeColor="accent5"/>
        </w:rPr>
      </w:pPr>
      <w:r w:rsidRPr="007E6B3A">
        <w:rPr>
          <w:b/>
          <w:bCs/>
          <w:color w:val="4472C4" w:themeColor="accent5"/>
        </w:rPr>
        <w:t xml:space="preserve">Harvesting energy from air </w:t>
      </w:r>
    </w:p>
    <w:p w14:paraId="57C8DCF6" w14:textId="4CE705BB" w:rsidR="00C64B66" w:rsidRDefault="00350EAC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Moving air</w:t>
      </w:r>
      <w:r w:rsidR="009E3702">
        <w:rPr>
          <w:color w:val="000000" w:themeColor="text1"/>
        </w:rPr>
        <w:t xml:space="preserve"> or wind can be trapped</w:t>
      </w:r>
      <w:r w:rsidR="008F4269">
        <w:rPr>
          <w:color w:val="000000" w:themeColor="text1"/>
        </w:rPr>
        <w:t xml:space="preserve"> and its energy</w:t>
      </w:r>
      <w:r w:rsidR="000520DD">
        <w:rPr>
          <w:color w:val="000000" w:themeColor="text1"/>
        </w:rPr>
        <w:t xml:space="preserve"> used to drive wind </w:t>
      </w:r>
      <w:r w:rsidR="00E55B33">
        <w:rPr>
          <w:color w:val="000000" w:themeColor="text1"/>
        </w:rPr>
        <w:t>mills.</w:t>
      </w:r>
    </w:p>
    <w:p w14:paraId="4F115081" w14:textId="27D38057" w:rsidR="00640E1B" w:rsidRDefault="00E55B33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It is also trapped</w:t>
      </w:r>
      <w:r w:rsidR="00142C39">
        <w:rPr>
          <w:color w:val="000000" w:themeColor="text1"/>
        </w:rPr>
        <w:t xml:space="preserve"> using</w:t>
      </w:r>
      <w:r w:rsidR="00A05CB8">
        <w:rPr>
          <w:color w:val="000000" w:themeColor="text1"/>
        </w:rPr>
        <w:t xml:space="preserve"> sail to drive</w:t>
      </w:r>
      <w:r w:rsidR="00FD5962">
        <w:rPr>
          <w:color w:val="000000" w:themeColor="text1"/>
        </w:rPr>
        <w:t xml:space="preserve"> sail boat and </w:t>
      </w:r>
      <w:r w:rsidR="00323958">
        <w:rPr>
          <w:color w:val="000000" w:themeColor="text1"/>
        </w:rPr>
        <w:t>dhows.</w:t>
      </w:r>
    </w:p>
    <w:p w14:paraId="77EF5714" w14:textId="63CEF79F" w:rsidR="00323958" w:rsidRDefault="00323958" w:rsidP="00A94421">
      <w:pPr>
        <w:spacing w:line="240" w:lineRule="auto"/>
        <w:rPr>
          <w:color w:val="000000" w:themeColor="text1"/>
        </w:rPr>
      </w:pPr>
    </w:p>
    <w:p w14:paraId="1DD9E047" w14:textId="77777777" w:rsidR="00427058" w:rsidRDefault="00E143C0" w:rsidP="00A94421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END </w:t>
      </w:r>
      <w:r w:rsidR="006840D1">
        <w:rPr>
          <w:b/>
          <w:bCs/>
          <w:color w:val="000000" w:themeColor="text1"/>
        </w:rPr>
        <w:t>OF TOPIC</w:t>
      </w:r>
      <w:r w:rsidR="00427058">
        <w:rPr>
          <w:b/>
          <w:bCs/>
          <w:color w:val="000000" w:themeColor="text1"/>
        </w:rPr>
        <w:t xml:space="preserve"> QUESTIONS</w:t>
      </w:r>
    </w:p>
    <w:p w14:paraId="4A7DC6DA" w14:textId="526DD3A1" w:rsidR="00427058" w:rsidRPr="000D4DB9" w:rsidRDefault="007530DE" w:rsidP="000D4DB9">
      <w:pPr>
        <w:pStyle w:val="ListParagraph"/>
        <w:numPr>
          <w:ilvl w:val="0"/>
          <w:numId w:val="48"/>
        </w:numPr>
        <w:spacing w:line="240" w:lineRule="auto"/>
        <w:rPr>
          <w:color w:val="000000" w:themeColor="text1"/>
        </w:rPr>
      </w:pPr>
      <w:r w:rsidRPr="000D4DB9">
        <w:rPr>
          <w:color w:val="000000" w:themeColor="text1"/>
        </w:rPr>
        <w:t>What is a resource?</w:t>
      </w:r>
    </w:p>
    <w:p w14:paraId="5A5CA932" w14:textId="172D600C" w:rsidR="007530DE" w:rsidRPr="000D4DB9" w:rsidRDefault="009833BD" w:rsidP="000D4DB9">
      <w:pPr>
        <w:pStyle w:val="ListParagraph"/>
        <w:numPr>
          <w:ilvl w:val="0"/>
          <w:numId w:val="48"/>
        </w:numPr>
        <w:spacing w:line="240" w:lineRule="auto"/>
        <w:rPr>
          <w:color w:val="000000" w:themeColor="text1"/>
        </w:rPr>
      </w:pPr>
      <w:r w:rsidRPr="000D4DB9">
        <w:rPr>
          <w:color w:val="000000" w:themeColor="text1"/>
        </w:rPr>
        <w:t>Identify the two</w:t>
      </w:r>
      <w:r w:rsidR="00A85AF8" w:rsidRPr="000D4DB9">
        <w:rPr>
          <w:color w:val="000000" w:themeColor="text1"/>
        </w:rPr>
        <w:t xml:space="preserve"> types of resources.</w:t>
      </w:r>
    </w:p>
    <w:p w14:paraId="42CA5F89" w14:textId="1A30CC33" w:rsidR="00A85AF8" w:rsidRDefault="00BE3835" w:rsidP="000D4DB9">
      <w:pPr>
        <w:pStyle w:val="ListParagraph"/>
        <w:numPr>
          <w:ilvl w:val="0"/>
          <w:numId w:val="48"/>
        </w:numPr>
        <w:spacing w:line="240" w:lineRule="auto"/>
        <w:rPr>
          <w:color w:val="000000" w:themeColor="text1"/>
        </w:rPr>
      </w:pPr>
      <w:r w:rsidRPr="000D4DB9">
        <w:rPr>
          <w:color w:val="000000" w:themeColor="text1"/>
        </w:rPr>
        <w:t>List</w:t>
      </w:r>
      <w:r w:rsidR="0042613D" w:rsidRPr="000D4DB9">
        <w:rPr>
          <w:color w:val="000000" w:themeColor="text1"/>
        </w:rPr>
        <w:t xml:space="preserve"> down five examples of resources</w:t>
      </w:r>
      <w:r w:rsidR="00A26E3E" w:rsidRPr="000D4DB9">
        <w:rPr>
          <w:color w:val="000000" w:themeColor="text1"/>
        </w:rPr>
        <w:t xml:space="preserve"> we get from the environment.</w:t>
      </w:r>
    </w:p>
    <w:p w14:paraId="5D168982" w14:textId="19747F9F" w:rsidR="00575865" w:rsidRDefault="00815264" w:rsidP="000D4DB9">
      <w:pPr>
        <w:pStyle w:val="ListParagraph"/>
        <w:numPr>
          <w:ilvl w:val="0"/>
          <w:numId w:val="4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Mention how</w:t>
      </w:r>
      <w:r w:rsidR="00C20614">
        <w:rPr>
          <w:color w:val="000000" w:themeColor="text1"/>
        </w:rPr>
        <w:t xml:space="preserve"> we can use </w:t>
      </w:r>
      <w:r w:rsidR="00236DC6">
        <w:rPr>
          <w:color w:val="000000" w:themeColor="text1"/>
        </w:rPr>
        <w:t>energy from the following</w:t>
      </w:r>
      <w:r w:rsidR="00A06B55">
        <w:rPr>
          <w:color w:val="000000" w:themeColor="text1"/>
        </w:rPr>
        <w:t>:</w:t>
      </w:r>
    </w:p>
    <w:p w14:paraId="2550BBEC" w14:textId="477583E9" w:rsidR="00A06B55" w:rsidRDefault="00A06B55" w:rsidP="001A59B7">
      <w:pPr>
        <w:pStyle w:val="ListParagraph"/>
        <w:numPr>
          <w:ilvl w:val="0"/>
          <w:numId w:val="4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The</w:t>
      </w:r>
      <w:r w:rsidR="00F244EA">
        <w:rPr>
          <w:color w:val="000000" w:themeColor="text1"/>
        </w:rPr>
        <w:t xml:space="preserve"> sun</w:t>
      </w:r>
    </w:p>
    <w:p w14:paraId="02525C03" w14:textId="18BBADE9" w:rsidR="00F244EA" w:rsidRDefault="00F244EA" w:rsidP="001A59B7">
      <w:pPr>
        <w:pStyle w:val="ListParagraph"/>
        <w:numPr>
          <w:ilvl w:val="0"/>
          <w:numId w:val="4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Fossil fuels</w:t>
      </w:r>
    </w:p>
    <w:p w14:paraId="730B8162" w14:textId="78F602EC" w:rsidR="00F244EA" w:rsidRDefault="007C5B6C" w:rsidP="001A59B7">
      <w:pPr>
        <w:pStyle w:val="ListParagraph"/>
        <w:numPr>
          <w:ilvl w:val="0"/>
          <w:numId w:val="4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Plants</w:t>
      </w:r>
    </w:p>
    <w:p w14:paraId="409ED781" w14:textId="77777777" w:rsidR="007C5B6C" w:rsidRDefault="007C5B6C" w:rsidP="001A59B7">
      <w:pPr>
        <w:pStyle w:val="ListParagraph"/>
        <w:numPr>
          <w:ilvl w:val="0"/>
          <w:numId w:val="4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Air</w:t>
      </w:r>
    </w:p>
    <w:p w14:paraId="28BE4473" w14:textId="3A4E3FA7" w:rsidR="007C5B6C" w:rsidRDefault="0002684C" w:rsidP="001A59B7">
      <w:pPr>
        <w:pStyle w:val="ListParagraph"/>
        <w:numPr>
          <w:ilvl w:val="0"/>
          <w:numId w:val="4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Water. </w:t>
      </w:r>
    </w:p>
    <w:p w14:paraId="66ECB857" w14:textId="58E5ADDB" w:rsidR="0002684C" w:rsidRPr="00F7618A" w:rsidRDefault="00E37617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875C65">
        <w:rPr>
          <w:color w:val="000000" w:themeColor="text1"/>
        </w:rPr>
        <w:t xml:space="preserve">State any two </w:t>
      </w:r>
      <w:r w:rsidR="00F43844">
        <w:rPr>
          <w:color w:val="000000" w:themeColor="text1"/>
        </w:rPr>
        <w:t>ways of conserving plants and animals</w:t>
      </w:r>
      <w:r w:rsidR="00F7618A">
        <w:rPr>
          <w:color w:val="000000" w:themeColor="text1"/>
        </w:rPr>
        <w:t>.</w:t>
      </w:r>
    </w:p>
    <w:p w14:paraId="7E4B940E" w14:textId="2FF93F28" w:rsidR="00F7618A" w:rsidRPr="002D6A56" w:rsidRDefault="00C1353D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List</w:t>
      </w:r>
      <w:r w:rsidR="00892C45">
        <w:rPr>
          <w:color w:val="000000" w:themeColor="text1"/>
        </w:rPr>
        <w:t xml:space="preserve"> any three </w:t>
      </w:r>
      <w:r w:rsidR="002A689C">
        <w:rPr>
          <w:color w:val="000000" w:themeColor="text1"/>
        </w:rPr>
        <w:t>reasons for sustainable</w:t>
      </w:r>
      <w:r w:rsidR="008E5947">
        <w:rPr>
          <w:color w:val="000000" w:themeColor="text1"/>
        </w:rPr>
        <w:t xml:space="preserve"> use of available</w:t>
      </w:r>
      <w:r w:rsidR="001E4686">
        <w:rPr>
          <w:color w:val="000000" w:themeColor="text1"/>
        </w:rPr>
        <w:t xml:space="preserve"> resources.</w:t>
      </w:r>
    </w:p>
    <w:p w14:paraId="07F8B036" w14:textId="6783C065" w:rsidR="002D6A56" w:rsidRPr="00D6646B" w:rsidRDefault="002D6A56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How is the use of solar</w:t>
      </w:r>
      <w:r w:rsidR="00D6646B">
        <w:rPr>
          <w:color w:val="000000" w:themeColor="text1"/>
        </w:rPr>
        <w:t xml:space="preserve"> electricity friendly to the environment?</w:t>
      </w:r>
    </w:p>
    <w:p w14:paraId="4478D82E" w14:textId="01CECC8F" w:rsidR="00D6646B" w:rsidRPr="00726BC7" w:rsidRDefault="00CE11AB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Why are energy saving stoves</w:t>
      </w:r>
      <w:r w:rsidR="00726BC7">
        <w:rPr>
          <w:color w:val="000000" w:themeColor="text1"/>
        </w:rPr>
        <w:t xml:space="preserve"> made of clay?</w:t>
      </w:r>
    </w:p>
    <w:p w14:paraId="758A2E10" w14:textId="625505F2" w:rsidR="00726BC7" w:rsidRPr="004B6D7B" w:rsidRDefault="00726BC7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How</w:t>
      </w:r>
      <w:r w:rsidR="002C0C1C">
        <w:rPr>
          <w:color w:val="000000" w:themeColor="text1"/>
        </w:rPr>
        <w:t xml:space="preserve"> are the energy saving stoves conserve the environment?</w:t>
      </w:r>
    </w:p>
    <w:p w14:paraId="72D1F8F1" w14:textId="0E8BB760" w:rsidR="004B6D7B" w:rsidRPr="009C25E4" w:rsidRDefault="009C25E4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What is an alloy?</w:t>
      </w:r>
    </w:p>
    <w:p w14:paraId="21068FB4" w14:textId="21FDFF72" w:rsidR="009C25E4" w:rsidRPr="00503475" w:rsidRDefault="002F7FDC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What is the importance of</w:t>
      </w:r>
      <w:r w:rsidR="005F4E81">
        <w:rPr>
          <w:color w:val="000000" w:themeColor="text1"/>
        </w:rPr>
        <w:t xml:space="preserve"> alloys?</w:t>
      </w:r>
    </w:p>
    <w:p w14:paraId="283D7495" w14:textId="182F1ABC" w:rsidR="00503475" w:rsidRPr="00A523B8" w:rsidRDefault="00763861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Cite </w:t>
      </w:r>
      <w:r w:rsidR="008B447A">
        <w:rPr>
          <w:color w:val="000000" w:themeColor="text1"/>
        </w:rPr>
        <w:t>three</w:t>
      </w:r>
      <w:r w:rsidR="00576A20">
        <w:rPr>
          <w:color w:val="000000" w:themeColor="text1"/>
        </w:rPr>
        <w:t xml:space="preserve"> examples of</w:t>
      </w:r>
      <w:r w:rsidR="00A523B8">
        <w:rPr>
          <w:color w:val="000000" w:themeColor="text1"/>
        </w:rPr>
        <w:t xml:space="preserve"> alloys.</w:t>
      </w:r>
    </w:p>
    <w:p w14:paraId="622152F8" w14:textId="3D0025D8" w:rsidR="00A523B8" w:rsidRPr="00A4736F" w:rsidRDefault="0026181A" w:rsidP="00E37617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What</w:t>
      </w:r>
      <w:r w:rsidR="00E27921">
        <w:rPr>
          <w:color w:val="000000" w:themeColor="text1"/>
        </w:rPr>
        <w:t xml:space="preserve"> </w:t>
      </w:r>
      <w:r w:rsidR="00343406">
        <w:rPr>
          <w:color w:val="000000" w:themeColor="text1"/>
        </w:rPr>
        <w:t xml:space="preserve">alloy </w:t>
      </w:r>
      <w:r w:rsidR="001362B0">
        <w:rPr>
          <w:color w:val="000000" w:themeColor="text1"/>
        </w:rPr>
        <w:t xml:space="preserve">is </w:t>
      </w:r>
      <w:r w:rsidR="00EC6343">
        <w:rPr>
          <w:color w:val="000000" w:themeColor="text1"/>
        </w:rPr>
        <w:t xml:space="preserve">made </w:t>
      </w:r>
      <w:r w:rsidR="00EA24F6">
        <w:rPr>
          <w:color w:val="000000" w:themeColor="text1"/>
        </w:rPr>
        <w:t>by mixing;</w:t>
      </w:r>
    </w:p>
    <w:p w14:paraId="49B8B466" w14:textId="4B4B0035" w:rsidR="00A4736F" w:rsidRDefault="002E2424" w:rsidP="00C16563">
      <w:pPr>
        <w:pStyle w:val="ListParagraph"/>
        <w:numPr>
          <w:ilvl w:val="0"/>
          <w:numId w:val="50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Iron </w:t>
      </w:r>
      <w:r w:rsidR="00B10D7F">
        <w:rPr>
          <w:color w:val="000000" w:themeColor="text1"/>
        </w:rPr>
        <w:t>and carbon</w:t>
      </w:r>
      <w:r w:rsidR="00A92CD3">
        <w:rPr>
          <w:color w:val="000000" w:themeColor="text1"/>
        </w:rPr>
        <w:t>.</w:t>
      </w:r>
    </w:p>
    <w:p w14:paraId="1753CB05" w14:textId="757FA9E5" w:rsidR="00A92CD3" w:rsidRDefault="00A92CD3" w:rsidP="00C16563">
      <w:pPr>
        <w:pStyle w:val="ListParagraph"/>
        <w:numPr>
          <w:ilvl w:val="0"/>
          <w:numId w:val="50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Copper</w:t>
      </w:r>
      <w:r w:rsidR="00513D17">
        <w:rPr>
          <w:color w:val="000000" w:themeColor="text1"/>
        </w:rPr>
        <w:t xml:space="preserve"> and tin.</w:t>
      </w:r>
    </w:p>
    <w:p w14:paraId="2FF90DCD" w14:textId="6DFAE05A" w:rsidR="00761544" w:rsidRDefault="00831754" w:rsidP="00C16563">
      <w:pPr>
        <w:pStyle w:val="ListParagraph"/>
        <w:numPr>
          <w:ilvl w:val="0"/>
          <w:numId w:val="50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Copper and</w:t>
      </w:r>
      <w:r w:rsidR="00761544">
        <w:rPr>
          <w:color w:val="000000" w:themeColor="text1"/>
        </w:rPr>
        <w:t xml:space="preserve"> zinc.</w:t>
      </w:r>
    </w:p>
    <w:p w14:paraId="4C7DBDF4" w14:textId="0C0D5568" w:rsidR="00761544" w:rsidRDefault="00037DC6" w:rsidP="00C16563">
      <w:pPr>
        <w:pStyle w:val="ListParagraph"/>
        <w:numPr>
          <w:ilvl w:val="0"/>
          <w:numId w:val="50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Lead and copper</w:t>
      </w:r>
      <w:r w:rsidR="00F45C56">
        <w:rPr>
          <w:color w:val="000000" w:themeColor="text1"/>
        </w:rPr>
        <w:t>.</w:t>
      </w:r>
    </w:p>
    <w:p w14:paraId="2ECE48BC" w14:textId="77777777" w:rsidR="00B507F4" w:rsidRDefault="00384652" w:rsidP="00B507F4">
      <w:pPr>
        <w:pStyle w:val="ListParagraph"/>
        <w:numPr>
          <w:ilvl w:val="0"/>
          <w:numId w:val="50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Mercury and </w:t>
      </w:r>
      <w:r w:rsidR="00B507F4">
        <w:rPr>
          <w:color w:val="000000" w:themeColor="text1"/>
        </w:rPr>
        <w:t>copper</w:t>
      </w:r>
    </w:p>
    <w:p w14:paraId="3AC917E2" w14:textId="46709967" w:rsidR="00B507F4" w:rsidRPr="007267E9" w:rsidRDefault="007267E9" w:rsidP="007267E9">
      <w:pPr>
        <w:pStyle w:val="ListParagraph"/>
        <w:numPr>
          <w:ilvl w:val="0"/>
          <w:numId w:val="4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10B91A32" w14:textId="4FA60CCC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2395B63B" w14:textId="417CB87F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68BEA96A" w14:textId="75763A12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539EBA53" w14:textId="0B5EF0AD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5443CD40" w14:textId="4825F720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73866F86" w14:textId="07714CE9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20A04968" w14:textId="402CEE8D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16C873E9" w14:textId="23137F92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3E11DA48" w14:textId="4DEFD89E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055604C9" w14:textId="50024F43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03A798AE" w14:textId="4F990ECC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3DD97BCE" w14:textId="5B6F638D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5B4B10A2" w14:textId="69C9ECB8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028B2ED5" w14:textId="309048A5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2A3F9C51" w14:textId="655C86A5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29A66320" w14:textId="6F358DC7" w:rsidR="001D2022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748CEC3F" w14:textId="77777777" w:rsidR="001D2022" w:rsidRPr="00761544" w:rsidRDefault="001D2022" w:rsidP="00761544">
      <w:pPr>
        <w:pStyle w:val="ListParagraph"/>
        <w:spacing w:line="240" w:lineRule="auto"/>
        <w:rPr>
          <w:color w:val="000000" w:themeColor="text1"/>
        </w:rPr>
      </w:pPr>
    </w:p>
    <w:p w14:paraId="12AA6FA0" w14:textId="77777777" w:rsidR="00242B94" w:rsidRPr="000D4DB9" w:rsidRDefault="00242B94" w:rsidP="00A06B55">
      <w:pPr>
        <w:pStyle w:val="ListParagraph"/>
        <w:spacing w:line="240" w:lineRule="auto"/>
        <w:rPr>
          <w:color w:val="000000" w:themeColor="text1"/>
        </w:rPr>
      </w:pPr>
    </w:p>
    <w:p w14:paraId="76CDC3C7" w14:textId="77777777" w:rsidR="002B1DA6" w:rsidRDefault="002B1DA6" w:rsidP="00A94421">
      <w:pPr>
        <w:spacing w:line="240" w:lineRule="auto"/>
        <w:rPr>
          <w:color w:val="000000" w:themeColor="text1"/>
        </w:rPr>
      </w:pPr>
    </w:p>
    <w:p w14:paraId="492511E8" w14:textId="77777777" w:rsidR="002F6BB2" w:rsidRPr="008413EA" w:rsidRDefault="002F6BB2" w:rsidP="00A94421">
      <w:pPr>
        <w:spacing w:line="240" w:lineRule="auto"/>
        <w:rPr>
          <w:color w:val="000000" w:themeColor="text1"/>
        </w:rPr>
      </w:pPr>
    </w:p>
    <w:p w14:paraId="4B9A0B83" w14:textId="2E2CCF18" w:rsidR="000368B7" w:rsidRPr="00A07F5F" w:rsidRDefault="000368B7" w:rsidP="00A94421">
      <w:pPr>
        <w:spacing w:line="240" w:lineRule="auto"/>
        <w:rPr>
          <w:b/>
          <w:bCs/>
          <w:color w:val="000000" w:themeColor="text1"/>
        </w:rPr>
      </w:pPr>
    </w:p>
    <w:p w14:paraId="12A87FEF" w14:textId="77777777" w:rsidR="00F515DA" w:rsidRDefault="00F515DA" w:rsidP="00A94421">
      <w:pPr>
        <w:spacing w:line="240" w:lineRule="auto"/>
        <w:rPr>
          <w:color w:val="000000" w:themeColor="text1"/>
        </w:rPr>
      </w:pPr>
    </w:p>
    <w:p w14:paraId="2DCC798E" w14:textId="62079E66" w:rsidR="00F86C0C" w:rsidRPr="00AF5D2C" w:rsidRDefault="001912B1" w:rsidP="00A944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7ABAE79" w14:textId="186007D1" w:rsidR="00A22358" w:rsidRPr="00CD1D20" w:rsidRDefault="00A22358" w:rsidP="00A94421">
      <w:pPr>
        <w:spacing w:line="240" w:lineRule="auto"/>
        <w:rPr>
          <w:b/>
          <w:bCs/>
          <w:color w:val="000000" w:themeColor="text1"/>
        </w:rPr>
      </w:pPr>
    </w:p>
    <w:p w14:paraId="5927E6FB" w14:textId="1BFC3670" w:rsidR="00C91B5B" w:rsidRPr="00E746C7" w:rsidRDefault="00C91B5B" w:rsidP="00A94421">
      <w:pPr>
        <w:spacing w:line="240" w:lineRule="auto"/>
        <w:rPr>
          <w:color w:val="000000" w:themeColor="text1"/>
        </w:rPr>
      </w:pPr>
    </w:p>
    <w:p w14:paraId="000B21EB" w14:textId="12C4D492" w:rsidR="00331EBF" w:rsidRPr="00607F6A" w:rsidRDefault="00331EBF" w:rsidP="000E5EC2">
      <w:pPr>
        <w:spacing w:line="240" w:lineRule="auto"/>
        <w:ind w:firstLine="59"/>
        <w:rPr>
          <w:color w:val="000000" w:themeColor="text1"/>
        </w:rPr>
      </w:pPr>
    </w:p>
    <w:p w14:paraId="213A65C6" w14:textId="77777777" w:rsidR="001B2AE6" w:rsidRPr="00607F6A" w:rsidRDefault="001B2AE6" w:rsidP="003923CA">
      <w:pPr>
        <w:spacing w:line="240" w:lineRule="auto"/>
        <w:rPr>
          <w:color w:val="000000" w:themeColor="text1"/>
        </w:rPr>
      </w:pPr>
    </w:p>
    <w:p w14:paraId="7D079F7F" w14:textId="77777777" w:rsidR="00132899" w:rsidRPr="00607F6A" w:rsidRDefault="00132899" w:rsidP="003923CA">
      <w:pPr>
        <w:spacing w:line="240" w:lineRule="auto"/>
        <w:rPr>
          <w:color w:val="000000" w:themeColor="text1"/>
        </w:rPr>
      </w:pPr>
    </w:p>
    <w:p w14:paraId="49730F08" w14:textId="241BA46E" w:rsidR="000F70BC" w:rsidRPr="00607F6A" w:rsidRDefault="000F70BC" w:rsidP="000E5EC2">
      <w:pPr>
        <w:spacing w:line="240" w:lineRule="auto"/>
        <w:ind w:firstLine="59"/>
        <w:rPr>
          <w:color w:val="000000" w:themeColor="text1"/>
        </w:rPr>
      </w:pPr>
    </w:p>
    <w:p w14:paraId="617E8FE7" w14:textId="5F65AE45" w:rsidR="003D4C77" w:rsidRPr="00607F6A" w:rsidRDefault="003D4C77" w:rsidP="00F21EBA">
      <w:pPr>
        <w:spacing w:line="240" w:lineRule="auto"/>
        <w:rPr>
          <w:b/>
          <w:bCs/>
          <w:color w:val="000000" w:themeColor="text1"/>
        </w:rPr>
      </w:pPr>
    </w:p>
    <w:sectPr w:rsidR="003D4C77" w:rsidRPr="00607F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011C" w14:textId="77777777" w:rsidR="005C4C27" w:rsidRDefault="005C4C27" w:rsidP="00A204B5">
      <w:pPr>
        <w:spacing w:line="240" w:lineRule="auto"/>
      </w:pPr>
      <w:r>
        <w:separator/>
      </w:r>
    </w:p>
  </w:endnote>
  <w:endnote w:type="continuationSeparator" w:id="0">
    <w:p w14:paraId="44AB36E5" w14:textId="77777777" w:rsidR="005C4C27" w:rsidRDefault="005C4C27" w:rsidP="00A2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2229" w14:textId="77777777" w:rsidR="00AF24BC" w:rsidRDefault="00AF24BC" w:rsidP="00AF24BC">
    <w:pPr>
      <w:pStyle w:val="Header"/>
    </w:pPr>
    <w:r>
      <w:t xml:space="preserve">    </w:t>
    </w:r>
  </w:p>
  <w:p w14:paraId="21FAB576" w14:textId="5B03E279" w:rsidR="00A715C6" w:rsidRPr="00FF5EA3" w:rsidRDefault="00A715C6" w:rsidP="00AF24BC">
    <w:pPr>
      <w:pStyle w:val="Header"/>
      <w:rPr>
        <w:b/>
        <w:bCs/>
      </w:rPr>
    </w:pPr>
    <w:r>
      <w:t>Simplified integrated primary science by</w:t>
    </w:r>
    <w:r>
      <w:rPr>
        <w:b/>
        <w:bCs/>
      </w:rPr>
      <w:t xml:space="preserve"> Sadam Asiimwe </w:t>
    </w:r>
    <w:r>
      <w:t>gmail</w:t>
    </w:r>
    <w:r>
      <w:rPr>
        <w:b/>
        <w:bCs/>
      </w:rPr>
      <w:t xml:space="preserve"> </w:t>
    </w:r>
    <w:hyperlink r:id="rId1" w:history="1">
      <w:r w:rsidRPr="002857B8">
        <w:rPr>
          <w:rStyle w:val="Hyperlink"/>
          <w:b/>
          <w:bCs/>
        </w:rPr>
        <w:t>sadamasiimwe69@gmail.com</w:t>
      </w:r>
    </w:hyperlink>
    <w:r>
      <w:rPr>
        <w:b/>
        <w:bCs/>
      </w:rPr>
      <w:t xml:space="preserve"> </w:t>
    </w:r>
    <w:r>
      <w:t xml:space="preserve">Tell </w:t>
    </w:r>
    <w:r>
      <w:rPr>
        <w:b/>
        <w:bCs/>
      </w:rPr>
      <w:t xml:space="preserve">0776848784/ 0707560790 </w:t>
    </w:r>
    <w:r>
      <w:t xml:space="preserve">whatsapp </w:t>
    </w:r>
    <w:r>
      <w:rPr>
        <w:b/>
        <w:bCs/>
      </w:rPr>
      <w:t>0707560790</w:t>
    </w:r>
  </w:p>
  <w:p w14:paraId="16E38267" w14:textId="77777777" w:rsidR="00A204B5" w:rsidRDefault="00A20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2E35" w14:textId="77777777" w:rsidR="005C4C27" w:rsidRDefault="005C4C27" w:rsidP="00A204B5">
      <w:pPr>
        <w:spacing w:line="240" w:lineRule="auto"/>
      </w:pPr>
      <w:r>
        <w:separator/>
      </w:r>
    </w:p>
  </w:footnote>
  <w:footnote w:type="continuationSeparator" w:id="0">
    <w:p w14:paraId="7B601BD2" w14:textId="77777777" w:rsidR="005C4C27" w:rsidRDefault="005C4C27" w:rsidP="00A20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980C" w14:textId="3461F1B2" w:rsidR="00AF24BC" w:rsidRPr="005E72D0" w:rsidRDefault="005E72D0">
    <w:pPr>
      <w:pStyle w:val="Header"/>
      <w:rPr>
        <w:b/>
        <w:bCs/>
      </w:rPr>
    </w:pPr>
    <w:r>
      <w:t>Simplified integrated primary science by</w:t>
    </w:r>
    <w:r>
      <w:rPr>
        <w:b/>
        <w:bCs/>
      </w:rPr>
      <w:t xml:space="preserve"> Sadam Asiimwe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AE0"/>
    <w:multiLevelType w:val="hybridMultilevel"/>
    <w:tmpl w:val="5F78D9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790"/>
    <w:multiLevelType w:val="hybridMultilevel"/>
    <w:tmpl w:val="A0D23AE4"/>
    <w:lvl w:ilvl="0" w:tplc="89D4147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399"/>
    <w:multiLevelType w:val="hybridMultilevel"/>
    <w:tmpl w:val="14486498"/>
    <w:lvl w:ilvl="0" w:tplc="A73AF4C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B1"/>
    <w:multiLevelType w:val="hybridMultilevel"/>
    <w:tmpl w:val="36F22D7C"/>
    <w:lvl w:ilvl="0" w:tplc="52E0B9D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11DF5"/>
    <w:multiLevelType w:val="hybridMultilevel"/>
    <w:tmpl w:val="7B222E56"/>
    <w:lvl w:ilvl="0" w:tplc="28F82EB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10FDF"/>
    <w:multiLevelType w:val="hybridMultilevel"/>
    <w:tmpl w:val="141E2BD4"/>
    <w:lvl w:ilvl="0" w:tplc="DFA69D98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C5F02"/>
    <w:multiLevelType w:val="hybridMultilevel"/>
    <w:tmpl w:val="46FA6E28"/>
    <w:lvl w:ilvl="0" w:tplc="8F2E4530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E52A61"/>
    <w:multiLevelType w:val="hybridMultilevel"/>
    <w:tmpl w:val="072ECD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C7AB2"/>
    <w:multiLevelType w:val="hybridMultilevel"/>
    <w:tmpl w:val="F05461FA"/>
    <w:lvl w:ilvl="0" w:tplc="445E3A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8171D"/>
    <w:multiLevelType w:val="hybridMultilevel"/>
    <w:tmpl w:val="B3FC38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E0769"/>
    <w:multiLevelType w:val="hybridMultilevel"/>
    <w:tmpl w:val="DF381F32"/>
    <w:lvl w:ilvl="0" w:tplc="31CA591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27BA5"/>
    <w:multiLevelType w:val="hybridMultilevel"/>
    <w:tmpl w:val="586828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B5CD3"/>
    <w:multiLevelType w:val="hybridMultilevel"/>
    <w:tmpl w:val="9828A5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11A60"/>
    <w:multiLevelType w:val="hybridMultilevel"/>
    <w:tmpl w:val="F8BCE3C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86CE7"/>
    <w:multiLevelType w:val="hybridMultilevel"/>
    <w:tmpl w:val="7868BF24"/>
    <w:lvl w:ilvl="0" w:tplc="67DAB67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70EC4"/>
    <w:multiLevelType w:val="hybridMultilevel"/>
    <w:tmpl w:val="5EFA17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B221C"/>
    <w:multiLevelType w:val="hybridMultilevel"/>
    <w:tmpl w:val="699CEE80"/>
    <w:lvl w:ilvl="0" w:tplc="6DBAD82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24677"/>
    <w:multiLevelType w:val="hybridMultilevel"/>
    <w:tmpl w:val="F080E6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1F2"/>
    <w:multiLevelType w:val="hybridMultilevel"/>
    <w:tmpl w:val="E7E00B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168BB"/>
    <w:multiLevelType w:val="hybridMultilevel"/>
    <w:tmpl w:val="91168944"/>
    <w:lvl w:ilvl="0" w:tplc="8F16E3A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124EA"/>
    <w:multiLevelType w:val="hybridMultilevel"/>
    <w:tmpl w:val="1ACA1C5C"/>
    <w:lvl w:ilvl="0" w:tplc="43068F1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C2D42"/>
    <w:multiLevelType w:val="hybridMultilevel"/>
    <w:tmpl w:val="D3B2E5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133D9"/>
    <w:multiLevelType w:val="hybridMultilevel"/>
    <w:tmpl w:val="53D45E5A"/>
    <w:lvl w:ilvl="0" w:tplc="10B090B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25D09"/>
    <w:multiLevelType w:val="hybridMultilevel"/>
    <w:tmpl w:val="68840C54"/>
    <w:lvl w:ilvl="0" w:tplc="5D760BA8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A30B9A"/>
    <w:multiLevelType w:val="hybridMultilevel"/>
    <w:tmpl w:val="8A7C44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F37CAB"/>
    <w:multiLevelType w:val="hybridMultilevel"/>
    <w:tmpl w:val="7FC4EDD4"/>
    <w:lvl w:ilvl="0" w:tplc="61324E1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10A51"/>
    <w:multiLevelType w:val="hybridMultilevel"/>
    <w:tmpl w:val="51768AFA"/>
    <w:lvl w:ilvl="0" w:tplc="0FFE0AC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B22B7"/>
    <w:multiLevelType w:val="hybridMultilevel"/>
    <w:tmpl w:val="018248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6F11A9"/>
    <w:multiLevelType w:val="hybridMultilevel"/>
    <w:tmpl w:val="0FC0A4C4"/>
    <w:lvl w:ilvl="0" w:tplc="5BC05848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8F5756"/>
    <w:multiLevelType w:val="hybridMultilevel"/>
    <w:tmpl w:val="700C14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1E43E7"/>
    <w:multiLevelType w:val="hybridMultilevel"/>
    <w:tmpl w:val="53321F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E4F30"/>
    <w:multiLevelType w:val="hybridMultilevel"/>
    <w:tmpl w:val="31AAC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E13F7"/>
    <w:multiLevelType w:val="hybridMultilevel"/>
    <w:tmpl w:val="EF88BF22"/>
    <w:lvl w:ilvl="0" w:tplc="276E14E8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8A137D"/>
    <w:multiLevelType w:val="hybridMultilevel"/>
    <w:tmpl w:val="BE1CB3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FB00F5"/>
    <w:multiLevelType w:val="hybridMultilevel"/>
    <w:tmpl w:val="A5CAD8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7716C"/>
    <w:multiLevelType w:val="hybridMultilevel"/>
    <w:tmpl w:val="1B7001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305394"/>
    <w:multiLevelType w:val="hybridMultilevel"/>
    <w:tmpl w:val="702CA020"/>
    <w:lvl w:ilvl="0" w:tplc="5A56EC28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D32A0"/>
    <w:multiLevelType w:val="hybridMultilevel"/>
    <w:tmpl w:val="BBA09710"/>
    <w:lvl w:ilvl="0" w:tplc="A97A3E3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4537E6"/>
    <w:multiLevelType w:val="hybridMultilevel"/>
    <w:tmpl w:val="D4FC4B9C"/>
    <w:lvl w:ilvl="0" w:tplc="10FCEC0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6F5D5C"/>
    <w:multiLevelType w:val="hybridMultilevel"/>
    <w:tmpl w:val="92FA1BC0"/>
    <w:lvl w:ilvl="0" w:tplc="0409001B">
      <w:start w:val="1"/>
      <w:numFmt w:val="lowerRoman"/>
      <w:lvlText w:val="%1."/>
      <w:lvlJc w:val="righ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0" w15:restartNumberingAfterBreak="0">
    <w:nsid w:val="65F12CC8"/>
    <w:multiLevelType w:val="hybridMultilevel"/>
    <w:tmpl w:val="1BCE2FB2"/>
    <w:lvl w:ilvl="0" w:tplc="1242F06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95F86"/>
    <w:multiLevelType w:val="hybridMultilevel"/>
    <w:tmpl w:val="CB144F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7591C"/>
    <w:multiLevelType w:val="hybridMultilevel"/>
    <w:tmpl w:val="97B8D4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5025D"/>
    <w:multiLevelType w:val="hybridMultilevel"/>
    <w:tmpl w:val="92B0E5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12099"/>
    <w:multiLevelType w:val="hybridMultilevel"/>
    <w:tmpl w:val="AC747F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E395B"/>
    <w:multiLevelType w:val="hybridMultilevel"/>
    <w:tmpl w:val="ABFA08D0"/>
    <w:lvl w:ilvl="0" w:tplc="92D6865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246EE"/>
    <w:multiLevelType w:val="hybridMultilevel"/>
    <w:tmpl w:val="CE505E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77C57"/>
    <w:multiLevelType w:val="hybridMultilevel"/>
    <w:tmpl w:val="F626C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5140A"/>
    <w:multiLevelType w:val="hybridMultilevel"/>
    <w:tmpl w:val="47D2AF0A"/>
    <w:lvl w:ilvl="0" w:tplc="A9E08DB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34058"/>
    <w:multiLevelType w:val="hybridMultilevel"/>
    <w:tmpl w:val="3CA4D5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15037">
    <w:abstractNumId w:val="29"/>
  </w:num>
  <w:num w:numId="2" w16cid:durableId="462507289">
    <w:abstractNumId w:val="41"/>
  </w:num>
  <w:num w:numId="3" w16cid:durableId="1946378500">
    <w:abstractNumId w:val="12"/>
  </w:num>
  <w:num w:numId="4" w16cid:durableId="656810764">
    <w:abstractNumId w:val="33"/>
  </w:num>
  <w:num w:numId="5" w16cid:durableId="160123103">
    <w:abstractNumId w:val="31"/>
  </w:num>
  <w:num w:numId="6" w16cid:durableId="492112363">
    <w:abstractNumId w:val="27"/>
  </w:num>
  <w:num w:numId="7" w16cid:durableId="1349983714">
    <w:abstractNumId w:val="15"/>
  </w:num>
  <w:num w:numId="8" w16cid:durableId="1817257699">
    <w:abstractNumId w:val="0"/>
  </w:num>
  <w:num w:numId="9" w16cid:durableId="667026266">
    <w:abstractNumId w:val="34"/>
  </w:num>
  <w:num w:numId="10" w16cid:durableId="60491827">
    <w:abstractNumId w:val="30"/>
  </w:num>
  <w:num w:numId="11" w16cid:durableId="749929998">
    <w:abstractNumId w:val="47"/>
  </w:num>
  <w:num w:numId="12" w16cid:durableId="986740374">
    <w:abstractNumId w:val="13"/>
  </w:num>
  <w:num w:numId="13" w16cid:durableId="1657027321">
    <w:abstractNumId w:val="24"/>
  </w:num>
  <w:num w:numId="14" w16cid:durableId="772742829">
    <w:abstractNumId w:val="11"/>
  </w:num>
  <w:num w:numId="15" w16cid:durableId="869299534">
    <w:abstractNumId w:val="43"/>
  </w:num>
  <w:num w:numId="16" w16cid:durableId="1642274003">
    <w:abstractNumId w:val="44"/>
  </w:num>
  <w:num w:numId="17" w16cid:durableId="1772429384">
    <w:abstractNumId w:val="9"/>
  </w:num>
  <w:num w:numId="18" w16cid:durableId="1017199794">
    <w:abstractNumId w:val="17"/>
  </w:num>
  <w:num w:numId="19" w16cid:durableId="1778132760">
    <w:abstractNumId w:val="42"/>
  </w:num>
  <w:num w:numId="20" w16cid:durableId="713886747">
    <w:abstractNumId w:val="18"/>
  </w:num>
  <w:num w:numId="21" w16cid:durableId="709111008">
    <w:abstractNumId w:val="35"/>
  </w:num>
  <w:num w:numId="22" w16cid:durableId="783427272">
    <w:abstractNumId w:val="48"/>
  </w:num>
  <w:num w:numId="23" w16cid:durableId="411587708">
    <w:abstractNumId w:val="39"/>
  </w:num>
  <w:num w:numId="24" w16cid:durableId="1014694882">
    <w:abstractNumId w:val="21"/>
  </w:num>
  <w:num w:numId="25" w16cid:durableId="624427238">
    <w:abstractNumId w:val="7"/>
  </w:num>
  <w:num w:numId="26" w16cid:durableId="250117672">
    <w:abstractNumId w:val="1"/>
  </w:num>
  <w:num w:numId="27" w16cid:durableId="418448307">
    <w:abstractNumId w:val="4"/>
  </w:num>
  <w:num w:numId="28" w16cid:durableId="675620422">
    <w:abstractNumId w:val="49"/>
  </w:num>
  <w:num w:numId="29" w16cid:durableId="22293750">
    <w:abstractNumId w:val="14"/>
  </w:num>
  <w:num w:numId="30" w16cid:durableId="451289382">
    <w:abstractNumId w:val="40"/>
  </w:num>
  <w:num w:numId="31" w16cid:durableId="26376795">
    <w:abstractNumId w:val="25"/>
  </w:num>
  <w:num w:numId="32" w16cid:durableId="1441801203">
    <w:abstractNumId w:val="36"/>
  </w:num>
  <w:num w:numId="33" w16cid:durableId="844049777">
    <w:abstractNumId w:val="46"/>
  </w:num>
  <w:num w:numId="34" w16cid:durableId="1309476865">
    <w:abstractNumId w:val="20"/>
  </w:num>
  <w:num w:numId="35" w16cid:durableId="235364707">
    <w:abstractNumId w:val="37"/>
  </w:num>
  <w:num w:numId="36" w16cid:durableId="964392123">
    <w:abstractNumId w:val="2"/>
  </w:num>
  <w:num w:numId="37" w16cid:durableId="165439961">
    <w:abstractNumId w:val="5"/>
  </w:num>
  <w:num w:numId="38" w16cid:durableId="363797774">
    <w:abstractNumId w:val="38"/>
  </w:num>
  <w:num w:numId="39" w16cid:durableId="824513035">
    <w:abstractNumId w:val="45"/>
  </w:num>
  <w:num w:numId="40" w16cid:durableId="1813868879">
    <w:abstractNumId w:val="22"/>
  </w:num>
  <w:num w:numId="41" w16cid:durableId="366955859">
    <w:abstractNumId w:val="28"/>
  </w:num>
  <w:num w:numId="42" w16cid:durableId="1341851011">
    <w:abstractNumId w:val="19"/>
  </w:num>
  <w:num w:numId="43" w16cid:durableId="152380431">
    <w:abstractNumId w:val="10"/>
  </w:num>
  <w:num w:numId="44" w16cid:durableId="1004892639">
    <w:abstractNumId w:val="26"/>
  </w:num>
  <w:num w:numId="45" w16cid:durableId="1371956295">
    <w:abstractNumId w:val="32"/>
  </w:num>
  <w:num w:numId="46" w16cid:durableId="468590267">
    <w:abstractNumId w:val="16"/>
  </w:num>
  <w:num w:numId="47" w16cid:durableId="468325530">
    <w:abstractNumId w:val="3"/>
  </w:num>
  <w:num w:numId="48" w16cid:durableId="597564507">
    <w:abstractNumId w:val="8"/>
  </w:num>
  <w:num w:numId="49" w16cid:durableId="1569878490">
    <w:abstractNumId w:val="6"/>
  </w:num>
  <w:num w:numId="50" w16cid:durableId="1788085095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00"/>
    <w:rsid w:val="000005E5"/>
    <w:rsid w:val="00002618"/>
    <w:rsid w:val="00004817"/>
    <w:rsid w:val="00004D8D"/>
    <w:rsid w:val="00004DA0"/>
    <w:rsid w:val="00005868"/>
    <w:rsid w:val="00010D68"/>
    <w:rsid w:val="00010EE7"/>
    <w:rsid w:val="000118DD"/>
    <w:rsid w:val="0001726C"/>
    <w:rsid w:val="0002073C"/>
    <w:rsid w:val="000208FE"/>
    <w:rsid w:val="000211E2"/>
    <w:rsid w:val="00023CB6"/>
    <w:rsid w:val="00024DF7"/>
    <w:rsid w:val="0002684C"/>
    <w:rsid w:val="00031A06"/>
    <w:rsid w:val="00033306"/>
    <w:rsid w:val="0003396F"/>
    <w:rsid w:val="00034A4A"/>
    <w:rsid w:val="0003580B"/>
    <w:rsid w:val="000368B7"/>
    <w:rsid w:val="00037DC6"/>
    <w:rsid w:val="00040B4E"/>
    <w:rsid w:val="00044514"/>
    <w:rsid w:val="00044D1A"/>
    <w:rsid w:val="00044D6E"/>
    <w:rsid w:val="0004585F"/>
    <w:rsid w:val="00047F8F"/>
    <w:rsid w:val="000520DD"/>
    <w:rsid w:val="00056678"/>
    <w:rsid w:val="0005751F"/>
    <w:rsid w:val="0006429C"/>
    <w:rsid w:val="00065123"/>
    <w:rsid w:val="0006547D"/>
    <w:rsid w:val="00066378"/>
    <w:rsid w:val="00067EAC"/>
    <w:rsid w:val="00070011"/>
    <w:rsid w:val="000712D9"/>
    <w:rsid w:val="000730D5"/>
    <w:rsid w:val="00073C78"/>
    <w:rsid w:val="00074520"/>
    <w:rsid w:val="00075317"/>
    <w:rsid w:val="000754D4"/>
    <w:rsid w:val="0007577A"/>
    <w:rsid w:val="000804DF"/>
    <w:rsid w:val="00083648"/>
    <w:rsid w:val="00085EE7"/>
    <w:rsid w:val="00087D2A"/>
    <w:rsid w:val="00091885"/>
    <w:rsid w:val="000925DC"/>
    <w:rsid w:val="000936E4"/>
    <w:rsid w:val="00095E8F"/>
    <w:rsid w:val="000974C7"/>
    <w:rsid w:val="000A0068"/>
    <w:rsid w:val="000A377E"/>
    <w:rsid w:val="000A5845"/>
    <w:rsid w:val="000A6714"/>
    <w:rsid w:val="000A7A6B"/>
    <w:rsid w:val="000A7B55"/>
    <w:rsid w:val="000B0E88"/>
    <w:rsid w:val="000B1334"/>
    <w:rsid w:val="000B1A16"/>
    <w:rsid w:val="000B28A7"/>
    <w:rsid w:val="000B3A9C"/>
    <w:rsid w:val="000B46D9"/>
    <w:rsid w:val="000B75D5"/>
    <w:rsid w:val="000B77F1"/>
    <w:rsid w:val="000C1381"/>
    <w:rsid w:val="000C2870"/>
    <w:rsid w:val="000C36FC"/>
    <w:rsid w:val="000C7220"/>
    <w:rsid w:val="000C77CB"/>
    <w:rsid w:val="000C7815"/>
    <w:rsid w:val="000D318C"/>
    <w:rsid w:val="000D4DB9"/>
    <w:rsid w:val="000D536F"/>
    <w:rsid w:val="000D57CA"/>
    <w:rsid w:val="000D787E"/>
    <w:rsid w:val="000E078A"/>
    <w:rsid w:val="000E3524"/>
    <w:rsid w:val="000E5EC2"/>
    <w:rsid w:val="000E715D"/>
    <w:rsid w:val="000E7635"/>
    <w:rsid w:val="000F3F99"/>
    <w:rsid w:val="000F70BC"/>
    <w:rsid w:val="000F7B57"/>
    <w:rsid w:val="001003C9"/>
    <w:rsid w:val="0010051A"/>
    <w:rsid w:val="00101B17"/>
    <w:rsid w:val="00102886"/>
    <w:rsid w:val="001032BD"/>
    <w:rsid w:val="00106547"/>
    <w:rsid w:val="00106FB7"/>
    <w:rsid w:val="0011404D"/>
    <w:rsid w:val="001151FD"/>
    <w:rsid w:val="00115F69"/>
    <w:rsid w:val="00117FA2"/>
    <w:rsid w:val="001265E0"/>
    <w:rsid w:val="00127838"/>
    <w:rsid w:val="00127B58"/>
    <w:rsid w:val="00131A41"/>
    <w:rsid w:val="001326BF"/>
    <w:rsid w:val="00132899"/>
    <w:rsid w:val="001362B0"/>
    <w:rsid w:val="00137D21"/>
    <w:rsid w:val="00142C39"/>
    <w:rsid w:val="0014620E"/>
    <w:rsid w:val="00147278"/>
    <w:rsid w:val="001479AC"/>
    <w:rsid w:val="00152FE3"/>
    <w:rsid w:val="00153805"/>
    <w:rsid w:val="001542CE"/>
    <w:rsid w:val="00154A71"/>
    <w:rsid w:val="00155109"/>
    <w:rsid w:val="00156B0A"/>
    <w:rsid w:val="0016162B"/>
    <w:rsid w:val="0016206E"/>
    <w:rsid w:val="00163106"/>
    <w:rsid w:val="00164830"/>
    <w:rsid w:val="00170153"/>
    <w:rsid w:val="0017236C"/>
    <w:rsid w:val="00172711"/>
    <w:rsid w:val="00172E5C"/>
    <w:rsid w:val="00173004"/>
    <w:rsid w:val="00174878"/>
    <w:rsid w:val="0017543D"/>
    <w:rsid w:val="001756AA"/>
    <w:rsid w:val="00176310"/>
    <w:rsid w:val="00177BAD"/>
    <w:rsid w:val="00177EEC"/>
    <w:rsid w:val="0018244D"/>
    <w:rsid w:val="00183D3C"/>
    <w:rsid w:val="00184E40"/>
    <w:rsid w:val="0018558D"/>
    <w:rsid w:val="001900D8"/>
    <w:rsid w:val="00190338"/>
    <w:rsid w:val="001909EB"/>
    <w:rsid w:val="00190ED4"/>
    <w:rsid w:val="001912B1"/>
    <w:rsid w:val="00195F55"/>
    <w:rsid w:val="001A4175"/>
    <w:rsid w:val="001A4F14"/>
    <w:rsid w:val="001A59B7"/>
    <w:rsid w:val="001B1EA3"/>
    <w:rsid w:val="001B2AE6"/>
    <w:rsid w:val="001B3B2D"/>
    <w:rsid w:val="001B7377"/>
    <w:rsid w:val="001C3861"/>
    <w:rsid w:val="001C5187"/>
    <w:rsid w:val="001C7E09"/>
    <w:rsid w:val="001D0657"/>
    <w:rsid w:val="001D0F9C"/>
    <w:rsid w:val="001D1295"/>
    <w:rsid w:val="001D2022"/>
    <w:rsid w:val="001D2BB6"/>
    <w:rsid w:val="001D5CC6"/>
    <w:rsid w:val="001D5DFA"/>
    <w:rsid w:val="001E1256"/>
    <w:rsid w:val="001E25DC"/>
    <w:rsid w:val="001E2F57"/>
    <w:rsid w:val="001E3417"/>
    <w:rsid w:val="001E363D"/>
    <w:rsid w:val="001E36E7"/>
    <w:rsid w:val="001E4686"/>
    <w:rsid w:val="001E57D6"/>
    <w:rsid w:val="001F0C56"/>
    <w:rsid w:val="001F15C3"/>
    <w:rsid w:val="001F5BC2"/>
    <w:rsid w:val="001F6506"/>
    <w:rsid w:val="001F6929"/>
    <w:rsid w:val="001F71F5"/>
    <w:rsid w:val="001F7951"/>
    <w:rsid w:val="001F79BB"/>
    <w:rsid w:val="0020229A"/>
    <w:rsid w:val="00203141"/>
    <w:rsid w:val="0020437D"/>
    <w:rsid w:val="00213995"/>
    <w:rsid w:val="002143BB"/>
    <w:rsid w:val="0021466D"/>
    <w:rsid w:val="002152C7"/>
    <w:rsid w:val="00216B0A"/>
    <w:rsid w:val="00222A88"/>
    <w:rsid w:val="0022452C"/>
    <w:rsid w:val="00227BF6"/>
    <w:rsid w:val="00231F40"/>
    <w:rsid w:val="002340D6"/>
    <w:rsid w:val="00235D09"/>
    <w:rsid w:val="00236A6B"/>
    <w:rsid w:val="00236DC6"/>
    <w:rsid w:val="00236FA8"/>
    <w:rsid w:val="002375C6"/>
    <w:rsid w:val="00242B94"/>
    <w:rsid w:val="00252212"/>
    <w:rsid w:val="00253D2D"/>
    <w:rsid w:val="00256A67"/>
    <w:rsid w:val="0026181A"/>
    <w:rsid w:val="0026339B"/>
    <w:rsid w:val="00265B9F"/>
    <w:rsid w:val="00265EC2"/>
    <w:rsid w:val="00267F46"/>
    <w:rsid w:val="00271208"/>
    <w:rsid w:val="002768E7"/>
    <w:rsid w:val="0028222C"/>
    <w:rsid w:val="00284092"/>
    <w:rsid w:val="00292463"/>
    <w:rsid w:val="00292C92"/>
    <w:rsid w:val="002A1573"/>
    <w:rsid w:val="002A16AD"/>
    <w:rsid w:val="002A1EB5"/>
    <w:rsid w:val="002A28B2"/>
    <w:rsid w:val="002A5E4E"/>
    <w:rsid w:val="002A689C"/>
    <w:rsid w:val="002B1DA6"/>
    <w:rsid w:val="002B32DF"/>
    <w:rsid w:val="002B5C61"/>
    <w:rsid w:val="002B5D4C"/>
    <w:rsid w:val="002C0AAB"/>
    <w:rsid w:val="002C0C1C"/>
    <w:rsid w:val="002C4A03"/>
    <w:rsid w:val="002C5841"/>
    <w:rsid w:val="002C5B23"/>
    <w:rsid w:val="002D04FB"/>
    <w:rsid w:val="002D0FCE"/>
    <w:rsid w:val="002D15F5"/>
    <w:rsid w:val="002D402D"/>
    <w:rsid w:val="002D5EA8"/>
    <w:rsid w:val="002D624D"/>
    <w:rsid w:val="002D6A56"/>
    <w:rsid w:val="002E02A8"/>
    <w:rsid w:val="002E2424"/>
    <w:rsid w:val="002E34AB"/>
    <w:rsid w:val="002E48CD"/>
    <w:rsid w:val="002F1F5A"/>
    <w:rsid w:val="002F307D"/>
    <w:rsid w:val="002F3A51"/>
    <w:rsid w:val="002F3C9F"/>
    <w:rsid w:val="002F6A42"/>
    <w:rsid w:val="002F6BB2"/>
    <w:rsid w:val="002F6BC9"/>
    <w:rsid w:val="002F7FDC"/>
    <w:rsid w:val="00301776"/>
    <w:rsid w:val="0030180F"/>
    <w:rsid w:val="00301976"/>
    <w:rsid w:val="00302670"/>
    <w:rsid w:val="00305885"/>
    <w:rsid w:val="0030719A"/>
    <w:rsid w:val="00310072"/>
    <w:rsid w:val="00310C9A"/>
    <w:rsid w:val="00311134"/>
    <w:rsid w:val="00313F9A"/>
    <w:rsid w:val="003160B8"/>
    <w:rsid w:val="00317D7F"/>
    <w:rsid w:val="00320230"/>
    <w:rsid w:val="00323958"/>
    <w:rsid w:val="00326BD8"/>
    <w:rsid w:val="00331EBF"/>
    <w:rsid w:val="00334568"/>
    <w:rsid w:val="00336B1B"/>
    <w:rsid w:val="0034266E"/>
    <w:rsid w:val="00343406"/>
    <w:rsid w:val="00344D40"/>
    <w:rsid w:val="0034563B"/>
    <w:rsid w:val="0034600D"/>
    <w:rsid w:val="00346D21"/>
    <w:rsid w:val="00347CEA"/>
    <w:rsid w:val="00350EAC"/>
    <w:rsid w:val="00350F60"/>
    <w:rsid w:val="00351C5D"/>
    <w:rsid w:val="00352329"/>
    <w:rsid w:val="00353D13"/>
    <w:rsid w:val="00354F7E"/>
    <w:rsid w:val="00356F2E"/>
    <w:rsid w:val="003573C6"/>
    <w:rsid w:val="003602C1"/>
    <w:rsid w:val="00361906"/>
    <w:rsid w:val="003668FB"/>
    <w:rsid w:val="00367D91"/>
    <w:rsid w:val="003704AA"/>
    <w:rsid w:val="003704EE"/>
    <w:rsid w:val="00371745"/>
    <w:rsid w:val="00374A59"/>
    <w:rsid w:val="003750AA"/>
    <w:rsid w:val="003755F8"/>
    <w:rsid w:val="003772BC"/>
    <w:rsid w:val="00380EB9"/>
    <w:rsid w:val="00380F7D"/>
    <w:rsid w:val="00384652"/>
    <w:rsid w:val="003902BD"/>
    <w:rsid w:val="003908CB"/>
    <w:rsid w:val="003916A4"/>
    <w:rsid w:val="003923CA"/>
    <w:rsid w:val="003926D4"/>
    <w:rsid w:val="003A1F76"/>
    <w:rsid w:val="003A254B"/>
    <w:rsid w:val="003A49B3"/>
    <w:rsid w:val="003B10E9"/>
    <w:rsid w:val="003B1871"/>
    <w:rsid w:val="003B2385"/>
    <w:rsid w:val="003B3DF6"/>
    <w:rsid w:val="003C10DB"/>
    <w:rsid w:val="003C1B04"/>
    <w:rsid w:val="003C52CD"/>
    <w:rsid w:val="003C59F3"/>
    <w:rsid w:val="003C74A0"/>
    <w:rsid w:val="003D0D70"/>
    <w:rsid w:val="003D2863"/>
    <w:rsid w:val="003D2C58"/>
    <w:rsid w:val="003D3F55"/>
    <w:rsid w:val="003D4A2C"/>
    <w:rsid w:val="003D4C77"/>
    <w:rsid w:val="003D5CEB"/>
    <w:rsid w:val="003D5E85"/>
    <w:rsid w:val="003E5EC3"/>
    <w:rsid w:val="003E622B"/>
    <w:rsid w:val="003F01C5"/>
    <w:rsid w:val="003F0BA4"/>
    <w:rsid w:val="003F1FFD"/>
    <w:rsid w:val="003F2B8D"/>
    <w:rsid w:val="003F2DCF"/>
    <w:rsid w:val="003F5529"/>
    <w:rsid w:val="00400A36"/>
    <w:rsid w:val="00403A55"/>
    <w:rsid w:val="00404183"/>
    <w:rsid w:val="00404E91"/>
    <w:rsid w:val="00405787"/>
    <w:rsid w:val="004109DD"/>
    <w:rsid w:val="00410E67"/>
    <w:rsid w:val="00411D08"/>
    <w:rsid w:val="00417D17"/>
    <w:rsid w:val="00420E58"/>
    <w:rsid w:val="00425032"/>
    <w:rsid w:val="0042613D"/>
    <w:rsid w:val="004266A0"/>
    <w:rsid w:val="00427058"/>
    <w:rsid w:val="00430FE1"/>
    <w:rsid w:val="00432414"/>
    <w:rsid w:val="004324CF"/>
    <w:rsid w:val="00432990"/>
    <w:rsid w:val="00434466"/>
    <w:rsid w:val="00434684"/>
    <w:rsid w:val="00434E85"/>
    <w:rsid w:val="0043601A"/>
    <w:rsid w:val="00437DAE"/>
    <w:rsid w:val="00441BF2"/>
    <w:rsid w:val="00441C1D"/>
    <w:rsid w:val="00442B3C"/>
    <w:rsid w:val="0044317B"/>
    <w:rsid w:val="00446721"/>
    <w:rsid w:val="00446A35"/>
    <w:rsid w:val="0045063D"/>
    <w:rsid w:val="004511AC"/>
    <w:rsid w:val="004514CF"/>
    <w:rsid w:val="004539EE"/>
    <w:rsid w:val="0045429F"/>
    <w:rsid w:val="00454E72"/>
    <w:rsid w:val="0045628C"/>
    <w:rsid w:val="00457147"/>
    <w:rsid w:val="0045775A"/>
    <w:rsid w:val="004622A0"/>
    <w:rsid w:val="00462826"/>
    <w:rsid w:val="004657AE"/>
    <w:rsid w:val="004729DC"/>
    <w:rsid w:val="004746D9"/>
    <w:rsid w:val="004754CB"/>
    <w:rsid w:val="0047578C"/>
    <w:rsid w:val="0047634C"/>
    <w:rsid w:val="004801FD"/>
    <w:rsid w:val="004808F9"/>
    <w:rsid w:val="004819D5"/>
    <w:rsid w:val="00482337"/>
    <w:rsid w:val="00482F37"/>
    <w:rsid w:val="00486DE4"/>
    <w:rsid w:val="0049113F"/>
    <w:rsid w:val="00492BA0"/>
    <w:rsid w:val="00494634"/>
    <w:rsid w:val="00494B2C"/>
    <w:rsid w:val="004A521E"/>
    <w:rsid w:val="004A7464"/>
    <w:rsid w:val="004B0BBD"/>
    <w:rsid w:val="004B1B23"/>
    <w:rsid w:val="004B39FC"/>
    <w:rsid w:val="004B4B68"/>
    <w:rsid w:val="004B6497"/>
    <w:rsid w:val="004B6D7B"/>
    <w:rsid w:val="004C157C"/>
    <w:rsid w:val="004C32FF"/>
    <w:rsid w:val="004D1811"/>
    <w:rsid w:val="004D30FE"/>
    <w:rsid w:val="004D526C"/>
    <w:rsid w:val="004D78A9"/>
    <w:rsid w:val="004E0F0D"/>
    <w:rsid w:val="004E2154"/>
    <w:rsid w:val="004E3C94"/>
    <w:rsid w:val="004E79CC"/>
    <w:rsid w:val="004F0152"/>
    <w:rsid w:val="004F0521"/>
    <w:rsid w:val="004F0601"/>
    <w:rsid w:val="004F11F3"/>
    <w:rsid w:val="004F2B13"/>
    <w:rsid w:val="004F3A2C"/>
    <w:rsid w:val="004F4AF0"/>
    <w:rsid w:val="00500150"/>
    <w:rsid w:val="00500C17"/>
    <w:rsid w:val="00501A30"/>
    <w:rsid w:val="00503475"/>
    <w:rsid w:val="005048BA"/>
    <w:rsid w:val="005056FD"/>
    <w:rsid w:val="00506778"/>
    <w:rsid w:val="005117F6"/>
    <w:rsid w:val="00511950"/>
    <w:rsid w:val="0051301F"/>
    <w:rsid w:val="00513C21"/>
    <w:rsid w:val="00513D17"/>
    <w:rsid w:val="00515DDB"/>
    <w:rsid w:val="00516504"/>
    <w:rsid w:val="005173E0"/>
    <w:rsid w:val="00521C4F"/>
    <w:rsid w:val="00523CEF"/>
    <w:rsid w:val="005308EA"/>
    <w:rsid w:val="00530A52"/>
    <w:rsid w:val="00530F74"/>
    <w:rsid w:val="00532C02"/>
    <w:rsid w:val="00536124"/>
    <w:rsid w:val="005431E4"/>
    <w:rsid w:val="005455A4"/>
    <w:rsid w:val="0054578C"/>
    <w:rsid w:val="00545F64"/>
    <w:rsid w:val="005463B1"/>
    <w:rsid w:val="00547C25"/>
    <w:rsid w:val="00547D66"/>
    <w:rsid w:val="00552B11"/>
    <w:rsid w:val="00553512"/>
    <w:rsid w:val="0055395B"/>
    <w:rsid w:val="00554511"/>
    <w:rsid w:val="00555379"/>
    <w:rsid w:val="00556D70"/>
    <w:rsid w:val="005606C5"/>
    <w:rsid w:val="005611FB"/>
    <w:rsid w:val="00561511"/>
    <w:rsid w:val="005621C1"/>
    <w:rsid w:val="00562352"/>
    <w:rsid w:val="005636BB"/>
    <w:rsid w:val="00565685"/>
    <w:rsid w:val="00571DC7"/>
    <w:rsid w:val="005731D6"/>
    <w:rsid w:val="00573B29"/>
    <w:rsid w:val="00574E08"/>
    <w:rsid w:val="00575731"/>
    <w:rsid w:val="00575865"/>
    <w:rsid w:val="005761B1"/>
    <w:rsid w:val="00576A20"/>
    <w:rsid w:val="005802B5"/>
    <w:rsid w:val="00582A97"/>
    <w:rsid w:val="00583067"/>
    <w:rsid w:val="0058423B"/>
    <w:rsid w:val="0059120C"/>
    <w:rsid w:val="00592D9B"/>
    <w:rsid w:val="005938C3"/>
    <w:rsid w:val="00593C37"/>
    <w:rsid w:val="00596180"/>
    <w:rsid w:val="005976A3"/>
    <w:rsid w:val="005A10FB"/>
    <w:rsid w:val="005A49D3"/>
    <w:rsid w:val="005A61D9"/>
    <w:rsid w:val="005A66C2"/>
    <w:rsid w:val="005A7740"/>
    <w:rsid w:val="005B056E"/>
    <w:rsid w:val="005B0DBE"/>
    <w:rsid w:val="005B17AD"/>
    <w:rsid w:val="005B3693"/>
    <w:rsid w:val="005B3B8E"/>
    <w:rsid w:val="005B60A3"/>
    <w:rsid w:val="005B66DB"/>
    <w:rsid w:val="005C0C08"/>
    <w:rsid w:val="005C16B2"/>
    <w:rsid w:val="005C3301"/>
    <w:rsid w:val="005C4C27"/>
    <w:rsid w:val="005C5D45"/>
    <w:rsid w:val="005C5EFD"/>
    <w:rsid w:val="005C6FFA"/>
    <w:rsid w:val="005D0074"/>
    <w:rsid w:val="005D176A"/>
    <w:rsid w:val="005D6BF8"/>
    <w:rsid w:val="005E0449"/>
    <w:rsid w:val="005E081E"/>
    <w:rsid w:val="005E181F"/>
    <w:rsid w:val="005E2259"/>
    <w:rsid w:val="005E4B3E"/>
    <w:rsid w:val="005E72D0"/>
    <w:rsid w:val="005E77FD"/>
    <w:rsid w:val="005F1702"/>
    <w:rsid w:val="005F3F62"/>
    <w:rsid w:val="005F4E81"/>
    <w:rsid w:val="005F4F67"/>
    <w:rsid w:val="0060159C"/>
    <w:rsid w:val="00606680"/>
    <w:rsid w:val="00607F6A"/>
    <w:rsid w:val="006121B9"/>
    <w:rsid w:val="00612446"/>
    <w:rsid w:val="00612AFF"/>
    <w:rsid w:val="00612EC6"/>
    <w:rsid w:val="00613010"/>
    <w:rsid w:val="0061323D"/>
    <w:rsid w:val="00614634"/>
    <w:rsid w:val="00615509"/>
    <w:rsid w:val="00617256"/>
    <w:rsid w:val="00621072"/>
    <w:rsid w:val="00622568"/>
    <w:rsid w:val="006231BA"/>
    <w:rsid w:val="00625286"/>
    <w:rsid w:val="0062556F"/>
    <w:rsid w:val="00625869"/>
    <w:rsid w:val="00625966"/>
    <w:rsid w:val="006276D5"/>
    <w:rsid w:val="00630296"/>
    <w:rsid w:val="00630D03"/>
    <w:rsid w:val="006334C7"/>
    <w:rsid w:val="00633E7E"/>
    <w:rsid w:val="006359CA"/>
    <w:rsid w:val="00635E5C"/>
    <w:rsid w:val="00635E63"/>
    <w:rsid w:val="00636BFA"/>
    <w:rsid w:val="00637A21"/>
    <w:rsid w:val="006401C8"/>
    <w:rsid w:val="00640E1B"/>
    <w:rsid w:val="00640F87"/>
    <w:rsid w:val="006422EB"/>
    <w:rsid w:val="00644CFA"/>
    <w:rsid w:val="0064533E"/>
    <w:rsid w:val="00645CA2"/>
    <w:rsid w:val="00647F60"/>
    <w:rsid w:val="0065079F"/>
    <w:rsid w:val="00653EBA"/>
    <w:rsid w:val="0065450B"/>
    <w:rsid w:val="00656F21"/>
    <w:rsid w:val="00661419"/>
    <w:rsid w:val="0066646F"/>
    <w:rsid w:val="00671852"/>
    <w:rsid w:val="00671A41"/>
    <w:rsid w:val="00671F62"/>
    <w:rsid w:val="0067339D"/>
    <w:rsid w:val="006776EE"/>
    <w:rsid w:val="00681263"/>
    <w:rsid w:val="0068408E"/>
    <w:rsid w:val="006840D1"/>
    <w:rsid w:val="00686CB4"/>
    <w:rsid w:val="00691C99"/>
    <w:rsid w:val="00694F1E"/>
    <w:rsid w:val="006A06B9"/>
    <w:rsid w:val="006A0C1A"/>
    <w:rsid w:val="006A1204"/>
    <w:rsid w:val="006A1440"/>
    <w:rsid w:val="006A1BBA"/>
    <w:rsid w:val="006A3D32"/>
    <w:rsid w:val="006A3DA6"/>
    <w:rsid w:val="006A45C5"/>
    <w:rsid w:val="006A5D74"/>
    <w:rsid w:val="006A6BE8"/>
    <w:rsid w:val="006A7435"/>
    <w:rsid w:val="006A7DDE"/>
    <w:rsid w:val="006B08E9"/>
    <w:rsid w:val="006B1A4F"/>
    <w:rsid w:val="006B2A49"/>
    <w:rsid w:val="006B4618"/>
    <w:rsid w:val="006B5744"/>
    <w:rsid w:val="006C1A04"/>
    <w:rsid w:val="006C1AFA"/>
    <w:rsid w:val="006C3BF6"/>
    <w:rsid w:val="006C5DF8"/>
    <w:rsid w:val="006C691E"/>
    <w:rsid w:val="006C69DC"/>
    <w:rsid w:val="006D0FCF"/>
    <w:rsid w:val="006D104A"/>
    <w:rsid w:val="006D61CB"/>
    <w:rsid w:val="006D65B2"/>
    <w:rsid w:val="006D798D"/>
    <w:rsid w:val="006E14BE"/>
    <w:rsid w:val="006E1943"/>
    <w:rsid w:val="006E1D99"/>
    <w:rsid w:val="006E2100"/>
    <w:rsid w:val="006E4D9D"/>
    <w:rsid w:val="006E59DA"/>
    <w:rsid w:val="006E7235"/>
    <w:rsid w:val="006E7EDD"/>
    <w:rsid w:val="006F0467"/>
    <w:rsid w:val="006F0895"/>
    <w:rsid w:val="006F12F6"/>
    <w:rsid w:val="006F2EC1"/>
    <w:rsid w:val="006F4646"/>
    <w:rsid w:val="006F5764"/>
    <w:rsid w:val="006F5D8C"/>
    <w:rsid w:val="00700206"/>
    <w:rsid w:val="0070039C"/>
    <w:rsid w:val="0070275C"/>
    <w:rsid w:val="00702F41"/>
    <w:rsid w:val="007033B0"/>
    <w:rsid w:val="00705AED"/>
    <w:rsid w:val="00706524"/>
    <w:rsid w:val="0071680C"/>
    <w:rsid w:val="007211D1"/>
    <w:rsid w:val="00722FB1"/>
    <w:rsid w:val="007232FC"/>
    <w:rsid w:val="00724189"/>
    <w:rsid w:val="0072470F"/>
    <w:rsid w:val="0072586C"/>
    <w:rsid w:val="007267E9"/>
    <w:rsid w:val="00726BC7"/>
    <w:rsid w:val="0073094D"/>
    <w:rsid w:val="00732177"/>
    <w:rsid w:val="00732328"/>
    <w:rsid w:val="00734247"/>
    <w:rsid w:val="00734270"/>
    <w:rsid w:val="00740754"/>
    <w:rsid w:val="00740D47"/>
    <w:rsid w:val="007413A5"/>
    <w:rsid w:val="00741E63"/>
    <w:rsid w:val="007423E6"/>
    <w:rsid w:val="00743C67"/>
    <w:rsid w:val="00743F51"/>
    <w:rsid w:val="007443A4"/>
    <w:rsid w:val="00746EE2"/>
    <w:rsid w:val="00750043"/>
    <w:rsid w:val="0075097D"/>
    <w:rsid w:val="00750F31"/>
    <w:rsid w:val="00751168"/>
    <w:rsid w:val="007530DE"/>
    <w:rsid w:val="007559C8"/>
    <w:rsid w:val="007573AF"/>
    <w:rsid w:val="00761544"/>
    <w:rsid w:val="00763861"/>
    <w:rsid w:val="0076435A"/>
    <w:rsid w:val="0076478C"/>
    <w:rsid w:val="00766C5C"/>
    <w:rsid w:val="007712B6"/>
    <w:rsid w:val="007719DE"/>
    <w:rsid w:val="007728D8"/>
    <w:rsid w:val="0077325A"/>
    <w:rsid w:val="00773B33"/>
    <w:rsid w:val="007746AC"/>
    <w:rsid w:val="00777CE0"/>
    <w:rsid w:val="00784317"/>
    <w:rsid w:val="00784BB0"/>
    <w:rsid w:val="00787469"/>
    <w:rsid w:val="0079278F"/>
    <w:rsid w:val="00794EC3"/>
    <w:rsid w:val="00795AB7"/>
    <w:rsid w:val="00795D6D"/>
    <w:rsid w:val="007A0055"/>
    <w:rsid w:val="007A027D"/>
    <w:rsid w:val="007A1020"/>
    <w:rsid w:val="007A20D1"/>
    <w:rsid w:val="007A38EC"/>
    <w:rsid w:val="007A3DC7"/>
    <w:rsid w:val="007A4A74"/>
    <w:rsid w:val="007A5B05"/>
    <w:rsid w:val="007B2B6C"/>
    <w:rsid w:val="007B2CDD"/>
    <w:rsid w:val="007B4994"/>
    <w:rsid w:val="007B4DA8"/>
    <w:rsid w:val="007B65A8"/>
    <w:rsid w:val="007B67AD"/>
    <w:rsid w:val="007B6F20"/>
    <w:rsid w:val="007C0CD8"/>
    <w:rsid w:val="007C15A9"/>
    <w:rsid w:val="007C5803"/>
    <w:rsid w:val="007C5B6C"/>
    <w:rsid w:val="007C61AF"/>
    <w:rsid w:val="007C6F73"/>
    <w:rsid w:val="007D0B97"/>
    <w:rsid w:val="007D3A0B"/>
    <w:rsid w:val="007D3C0C"/>
    <w:rsid w:val="007D4643"/>
    <w:rsid w:val="007D4BF6"/>
    <w:rsid w:val="007D5545"/>
    <w:rsid w:val="007D5653"/>
    <w:rsid w:val="007D7249"/>
    <w:rsid w:val="007D7412"/>
    <w:rsid w:val="007E65D7"/>
    <w:rsid w:val="007E6B3A"/>
    <w:rsid w:val="007E6C6C"/>
    <w:rsid w:val="007E6F83"/>
    <w:rsid w:val="007F4094"/>
    <w:rsid w:val="007F4F14"/>
    <w:rsid w:val="007F7829"/>
    <w:rsid w:val="00801882"/>
    <w:rsid w:val="00801D6B"/>
    <w:rsid w:val="008038F0"/>
    <w:rsid w:val="00803B66"/>
    <w:rsid w:val="00804D33"/>
    <w:rsid w:val="008066D4"/>
    <w:rsid w:val="00812D0F"/>
    <w:rsid w:val="00815264"/>
    <w:rsid w:val="008161D7"/>
    <w:rsid w:val="00816956"/>
    <w:rsid w:val="0082056F"/>
    <w:rsid w:val="00822120"/>
    <w:rsid w:val="00823991"/>
    <w:rsid w:val="00823E2E"/>
    <w:rsid w:val="00824E37"/>
    <w:rsid w:val="00824F64"/>
    <w:rsid w:val="00826866"/>
    <w:rsid w:val="00830693"/>
    <w:rsid w:val="00831754"/>
    <w:rsid w:val="008327D0"/>
    <w:rsid w:val="0083365C"/>
    <w:rsid w:val="00836020"/>
    <w:rsid w:val="008413EA"/>
    <w:rsid w:val="0084501E"/>
    <w:rsid w:val="008468B2"/>
    <w:rsid w:val="008474E2"/>
    <w:rsid w:val="00851EF9"/>
    <w:rsid w:val="008544DF"/>
    <w:rsid w:val="008573BF"/>
    <w:rsid w:val="0086052B"/>
    <w:rsid w:val="00861874"/>
    <w:rsid w:val="00861E18"/>
    <w:rsid w:val="00863DDB"/>
    <w:rsid w:val="008674F5"/>
    <w:rsid w:val="00867AB3"/>
    <w:rsid w:val="00870FAF"/>
    <w:rsid w:val="00871411"/>
    <w:rsid w:val="008743FA"/>
    <w:rsid w:val="008744D3"/>
    <w:rsid w:val="00875C65"/>
    <w:rsid w:val="00876F8F"/>
    <w:rsid w:val="00880491"/>
    <w:rsid w:val="008810A2"/>
    <w:rsid w:val="008810B1"/>
    <w:rsid w:val="00882C8C"/>
    <w:rsid w:val="0088684A"/>
    <w:rsid w:val="00891164"/>
    <w:rsid w:val="00891915"/>
    <w:rsid w:val="00892C45"/>
    <w:rsid w:val="00896385"/>
    <w:rsid w:val="00896EDE"/>
    <w:rsid w:val="008A057E"/>
    <w:rsid w:val="008A1BC4"/>
    <w:rsid w:val="008A2A65"/>
    <w:rsid w:val="008A6A04"/>
    <w:rsid w:val="008A6F0B"/>
    <w:rsid w:val="008A71C0"/>
    <w:rsid w:val="008B018D"/>
    <w:rsid w:val="008B0999"/>
    <w:rsid w:val="008B0F21"/>
    <w:rsid w:val="008B447A"/>
    <w:rsid w:val="008B4DBE"/>
    <w:rsid w:val="008B6D3B"/>
    <w:rsid w:val="008B722F"/>
    <w:rsid w:val="008B7FEC"/>
    <w:rsid w:val="008C27BB"/>
    <w:rsid w:val="008C28B6"/>
    <w:rsid w:val="008C3107"/>
    <w:rsid w:val="008C52EF"/>
    <w:rsid w:val="008C67EC"/>
    <w:rsid w:val="008D1288"/>
    <w:rsid w:val="008D469F"/>
    <w:rsid w:val="008D64E7"/>
    <w:rsid w:val="008D7B40"/>
    <w:rsid w:val="008E18EC"/>
    <w:rsid w:val="008E2669"/>
    <w:rsid w:val="008E2CCD"/>
    <w:rsid w:val="008E3DF2"/>
    <w:rsid w:val="008E41BE"/>
    <w:rsid w:val="008E4FC4"/>
    <w:rsid w:val="008E5947"/>
    <w:rsid w:val="008E78B0"/>
    <w:rsid w:val="008E7CD8"/>
    <w:rsid w:val="008F327B"/>
    <w:rsid w:val="008F3ED5"/>
    <w:rsid w:val="008F4269"/>
    <w:rsid w:val="009028C3"/>
    <w:rsid w:val="009033C2"/>
    <w:rsid w:val="00904127"/>
    <w:rsid w:val="00917070"/>
    <w:rsid w:val="00920A6C"/>
    <w:rsid w:val="00921456"/>
    <w:rsid w:val="009248AE"/>
    <w:rsid w:val="00925731"/>
    <w:rsid w:val="00925DD8"/>
    <w:rsid w:val="009276CE"/>
    <w:rsid w:val="00932A04"/>
    <w:rsid w:val="00932F67"/>
    <w:rsid w:val="0093424C"/>
    <w:rsid w:val="00935094"/>
    <w:rsid w:val="0093670E"/>
    <w:rsid w:val="00936A35"/>
    <w:rsid w:val="00936C8E"/>
    <w:rsid w:val="0094067E"/>
    <w:rsid w:val="0094220F"/>
    <w:rsid w:val="0094631D"/>
    <w:rsid w:val="00946CEE"/>
    <w:rsid w:val="00946E98"/>
    <w:rsid w:val="00946EDA"/>
    <w:rsid w:val="00946EEA"/>
    <w:rsid w:val="00951B7E"/>
    <w:rsid w:val="009530AA"/>
    <w:rsid w:val="009542FD"/>
    <w:rsid w:val="00956C2F"/>
    <w:rsid w:val="00957F17"/>
    <w:rsid w:val="009609E4"/>
    <w:rsid w:val="009630E5"/>
    <w:rsid w:val="0096428A"/>
    <w:rsid w:val="00965CEA"/>
    <w:rsid w:val="0096739A"/>
    <w:rsid w:val="0097635A"/>
    <w:rsid w:val="0097648A"/>
    <w:rsid w:val="00982879"/>
    <w:rsid w:val="00982DA0"/>
    <w:rsid w:val="00982EE2"/>
    <w:rsid w:val="009833BD"/>
    <w:rsid w:val="009834F5"/>
    <w:rsid w:val="0098518E"/>
    <w:rsid w:val="00985E8D"/>
    <w:rsid w:val="009876A3"/>
    <w:rsid w:val="009915B2"/>
    <w:rsid w:val="00994FF7"/>
    <w:rsid w:val="009A05E3"/>
    <w:rsid w:val="009A3567"/>
    <w:rsid w:val="009A51E4"/>
    <w:rsid w:val="009A7966"/>
    <w:rsid w:val="009B1FDA"/>
    <w:rsid w:val="009B213C"/>
    <w:rsid w:val="009B2DB6"/>
    <w:rsid w:val="009B4BE8"/>
    <w:rsid w:val="009B65C0"/>
    <w:rsid w:val="009C2272"/>
    <w:rsid w:val="009C25E4"/>
    <w:rsid w:val="009C4510"/>
    <w:rsid w:val="009C4BF5"/>
    <w:rsid w:val="009C5CF0"/>
    <w:rsid w:val="009D52F9"/>
    <w:rsid w:val="009D6778"/>
    <w:rsid w:val="009D6E2C"/>
    <w:rsid w:val="009E03FC"/>
    <w:rsid w:val="009E18D8"/>
    <w:rsid w:val="009E30BA"/>
    <w:rsid w:val="009E3702"/>
    <w:rsid w:val="009F3693"/>
    <w:rsid w:val="009F4C08"/>
    <w:rsid w:val="00A013F0"/>
    <w:rsid w:val="00A018CA"/>
    <w:rsid w:val="00A0312E"/>
    <w:rsid w:val="00A05981"/>
    <w:rsid w:val="00A05CB8"/>
    <w:rsid w:val="00A0679D"/>
    <w:rsid w:val="00A06B55"/>
    <w:rsid w:val="00A07A05"/>
    <w:rsid w:val="00A07BC6"/>
    <w:rsid w:val="00A07F5F"/>
    <w:rsid w:val="00A10793"/>
    <w:rsid w:val="00A1082E"/>
    <w:rsid w:val="00A13A0E"/>
    <w:rsid w:val="00A14275"/>
    <w:rsid w:val="00A14F72"/>
    <w:rsid w:val="00A204A4"/>
    <w:rsid w:val="00A204B5"/>
    <w:rsid w:val="00A209CB"/>
    <w:rsid w:val="00A21D20"/>
    <w:rsid w:val="00A22358"/>
    <w:rsid w:val="00A233F7"/>
    <w:rsid w:val="00A26E3E"/>
    <w:rsid w:val="00A30C34"/>
    <w:rsid w:val="00A31FC8"/>
    <w:rsid w:val="00A32236"/>
    <w:rsid w:val="00A3322A"/>
    <w:rsid w:val="00A33386"/>
    <w:rsid w:val="00A35C6B"/>
    <w:rsid w:val="00A378B8"/>
    <w:rsid w:val="00A37B55"/>
    <w:rsid w:val="00A40A51"/>
    <w:rsid w:val="00A413FB"/>
    <w:rsid w:val="00A42CC2"/>
    <w:rsid w:val="00A4303A"/>
    <w:rsid w:val="00A43285"/>
    <w:rsid w:val="00A44591"/>
    <w:rsid w:val="00A467E2"/>
    <w:rsid w:val="00A47168"/>
    <w:rsid w:val="00A4736F"/>
    <w:rsid w:val="00A47554"/>
    <w:rsid w:val="00A476B8"/>
    <w:rsid w:val="00A50E79"/>
    <w:rsid w:val="00A520A7"/>
    <w:rsid w:val="00A523B8"/>
    <w:rsid w:val="00A52F45"/>
    <w:rsid w:val="00A556E6"/>
    <w:rsid w:val="00A576FC"/>
    <w:rsid w:val="00A61C17"/>
    <w:rsid w:val="00A6264E"/>
    <w:rsid w:val="00A62973"/>
    <w:rsid w:val="00A643EA"/>
    <w:rsid w:val="00A70CEE"/>
    <w:rsid w:val="00A715C6"/>
    <w:rsid w:val="00A728BC"/>
    <w:rsid w:val="00A744C2"/>
    <w:rsid w:val="00A75785"/>
    <w:rsid w:val="00A75829"/>
    <w:rsid w:val="00A75DB8"/>
    <w:rsid w:val="00A84183"/>
    <w:rsid w:val="00A84B8A"/>
    <w:rsid w:val="00A85AF8"/>
    <w:rsid w:val="00A86DEB"/>
    <w:rsid w:val="00A92295"/>
    <w:rsid w:val="00A92CD3"/>
    <w:rsid w:val="00A92DE5"/>
    <w:rsid w:val="00A94421"/>
    <w:rsid w:val="00AA1009"/>
    <w:rsid w:val="00AA5B66"/>
    <w:rsid w:val="00AA6F6D"/>
    <w:rsid w:val="00AB0024"/>
    <w:rsid w:val="00AB11EB"/>
    <w:rsid w:val="00AB1F20"/>
    <w:rsid w:val="00AB51B2"/>
    <w:rsid w:val="00AB57CC"/>
    <w:rsid w:val="00AB5FBB"/>
    <w:rsid w:val="00AB67F0"/>
    <w:rsid w:val="00AC07B5"/>
    <w:rsid w:val="00AC085D"/>
    <w:rsid w:val="00AC09A6"/>
    <w:rsid w:val="00AC1877"/>
    <w:rsid w:val="00AC1FDD"/>
    <w:rsid w:val="00AC430A"/>
    <w:rsid w:val="00AC4753"/>
    <w:rsid w:val="00AD28E9"/>
    <w:rsid w:val="00AD5631"/>
    <w:rsid w:val="00AD586C"/>
    <w:rsid w:val="00AD650B"/>
    <w:rsid w:val="00AD6FB5"/>
    <w:rsid w:val="00AD7378"/>
    <w:rsid w:val="00AE4B25"/>
    <w:rsid w:val="00AE4C1F"/>
    <w:rsid w:val="00AE617D"/>
    <w:rsid w:val="00AF1B1F"/>
    <w:rsid w:val="00AF24BC"/>
    <w:rsid w:val="00AF29B5"/>
    <w:rsid w:val="00AF2B74"/>
    <w:rsid w:val="00AF5D2C"/>
    <w:rsid w:val="00AF70D3"/>
    <w:rsid w:val="00B00CD4"/>
    <w:rsid w:val="00B016FB"/>
    <w:rsid w:val="00B07422"/>
    <w:rsid w:val="00B07C29"/>
    <w:rsid w:val="00B10C1B"/>
    <w:rsid w:val="00B10C4F"/>
    <w:rsid w:val="00B10D7F"/>
    <w:rsid w:val="00B11756"/>
    <w:rsid w:val="00B1200D"/>
    <w:rsid w:val="00B131D3"/>
    <w:rsid w:val="00B13402"/>
    <w:rsid w:val="00B13AF2"/>
    <w:rsid w:val="00B140B1"/>
    <w:rsid w:val="00B20AA8"/>
    <w:rsid w:val="00B219C9"/>
    <w:rsid w:val="00B219DA"/>
    <w:rsid w:val="00B22E7E"/>
    <w:rsid w:val="00B22F58"/>
    <w:rsid w:val="00B27FAA"/>
    <w:rsid w:val="00B34E41"/>
    <w:rsid w:val="00B36907"/>
    <w:rsid w:val="00B4085A"/>
    <w:rsid w:val="00B429CE"/>
    <w:rsid w:val="00B45F11"/>
    <w:rsid w:val="00B4612F"/>
    <w:rsid w:val="00B46555"/>
    <w:rsid w:val="00B4746A"/>
    <w:rsid w:val="00B47C32"/>
    <w:rsid w:val="00B507F4"/>
    <w:rsid w:val="00B531F2"/>
    <w:rsid w:val="00B55DD7"/>
    <w:rsid w:val="00B55EB3"/>
    <w:rsid w:val="00B56C4F"/>
    <w:rsid w:val="00B60E30"/>
    <w:rsid w:val="00B61C85"/>
    <w:rsid w:val="00B61E45"/>
    <w:rsid w:val="00B64088"/>
    <w:rsid w:val="00B6787A"/>
    <w:rsid w:val="00B67C26"/>
    <w:rsid w:val="00B72CBD"/>
    <w:rsid w:val="00B74C1A"/>
    <w:rsid w:val="00B77F30"/>
    <w:rsid w:val="00B8056F"/>
    <w:rsid w:val="00B82ADE"/>
    <w:rsid w:val="00B82DA3"/>
    <w:rsid w:val="00B82DA6"/>
    <w:rsid w:val="00B8550C"/>
    <w:rsid w:val="00B85803"/>
    <w:rsid w:val="00B86A49"/>
    <w:rsid w:val="00B90AD6"/>
    <w:rsid w:val="00B9214E"/>
    <w:rsid w:val="00B961CE"/>
    <w:rsid w:val="00B962EF"/>
    <w:rsid w:val="00BA00E3"/>
    <w:rsid w:val="00BA0B34"/>
    <w:rsid w:val="00BA26B0"/>
    <w:rsid w:val="00BA4528"/>
    <w:rsid w:val="00BB0AD4"/>
    <w:rsid w:val="00BB1E21"/>
    <w:rsid w:val="00BB3073"/>
    <w:rsid w:val="00BC281D"/>
    <w:rsid w:val="00BC69C7"/>
    <w:rsid w:val="00BC70D5"/>
    <w:rsid w:val="00BC7E04"/>
    <w:rsid w:val="00BD0378"/>
    <w:rsid w:val="00BD1D03"/>
    <w:rsid w:val="00BD2F66"/>
    <w:rsid w:val="00BD53D8"/>
    <w:rsid w:val="00BD758E"/>
    <w:rsid w:val="00BE3835"/>
    <w:rsid w:val="00BE3D42"/>
    <w:rsid w:val="00BF24DB"/>
    <w:rsid w:val="00BF328A"/>
    <w:rsid w:val="00BF4AC0"/>
    <w:rsid w:val="00BF5613"/>
    <w:rsid w:val="00C03962"/>
    <w:rsid w:val="00C03F17"/>
    <w:rsid w:val="00C04E01"/>
    <w:rsid w:val="00C074C9"/>
    <w:rsid w:val="00C07A20"/>
    <w:rsid w:val="00C107EB"/>
    <w:rsid w:val="00C10F94"/>
    <w:rsid w:val="00C11198"/>
    <w:rsid w:val="00C1125E"/>
    <w:rsid w:val="00C12E8C"/>
    <w:rsid w:val="00C1353D"/>
    <w:rsid w:val="00C16563"/>
    <w:rsid w:val="00C20614"/>
    <w:rsid w:val="00C20A68"/>
    <w:rsid w:val="00C24A00"/>
    <w:rsid w:val="00C267BB"/>
    <w:rsid w:val="00C2765F"/>
    <w:rsid w:val="00C3068D"/>
    <w:rsid w:val="00C40117"/>
    <w:rsid w:val="00C40431"/>
    <w:rsid w:val="00C40775"/>
    <w:rsid w:val="00C43D6F"/>
    <w:rsid w:val="00C45F5A"/>
    <w:rsid w:val="00C4638C"/>
    <w:rsid w:val="00C50764"/>
    <w:rsid w:val="00C50922"/>
    <w:rsid w:val="00C53684"/>
    <w:rsid w:val="00C558BB"/>
    <w:rsid w:val="00C60C74"/>
    <w:rsid w:val="00C61202"/>
    <w:rsid w:val="00C64B66"/>
    <w:rsid w:val="00C65557"/>
    <w:rsid w:val="00C7247D"/>
    <w:rsid w:val="00C73076"/>
    <w:rsid w:val="00C73179"/>
    <w:rsid w:val="00C74195"/>
    <w:rsid w:val="00C74891"/>
    <w:rsid w:val="00C74DD5"/>
    <w:rsid w:val="00C764FB"/>
    <w:rsid w:val="00C81624"/>
    <w:rsid w:val="00C81D2F"/>
    <w:rsid w:val="00C909C3"/>
    <w:rsid w:val="00C91B5B"/>
    <w:rsid w:val="00C92498"/>
    <w:rsid w:val="00C93AF6"/>
    <w:rsid w:val="00C95DE8"/>
    <w:rsid w:val="00C9621F"/>
    <w:rsid w:val="00CA22E3"/>
    <w:rsid w:val="00CA2D89"/>
    <w:rsid w:val="00CA56E8"/>
    <w:rsid w:val="00CA6043"/>
    <w:rsid w:val="00CB0AD4"/>
    <w:rsid w:val="00CB2E66"/>
    <w:rsid w:val="00CB6AF8"/>
    <w:rsid w:val="00CC59A1"/>
    <w:rsid w:val="00CC6345"/>
    <w:rsid w:val="00CC7182"/>
    <w:rsid w:val="00CC784F"/>
    <w:rsid w:val="00CD0710"/>
    <w:rsid w:val="00CD1D20"/>
    <w:rsid w:val="00CD2988"/>
    <w:rsid w:val="00CD3B35"/>
    <w:rsid w:val="00CD5E03"/>
    <w:rsid w:val="00CD6319"/>
    <w:rsid w:val="00CE0148"/>
    <w:rsid w:val="00CE11AB"/>
    <w:rsid w:val="00CE141A"/>
    <w:rsid w:val="00CE1D86"/>
    <w:rsid w:val="00CE214D"/>
    <w:rsid w:val="00CE2FDD"/>
    <w:rsid w:val="00CE37A7"/>
    <w:rsid w:val="00CE3EB6"/>
    <w:rsid w:val="00CE4217"/>
    <w:rsid w:val="00CE5E08"/>
    <w:rsid w:val="00CE6CB0"/>
    <w:rsid w:val="00CF093A"/>
    <w:rsid w:val="00CF296A"/>
    <w:rsid w:val="00CF2AC8"/>
    <w:rsid w:val="00CF5679"/>
    <w:rsid w:val="00CF79F5"/>
    <w:rsid w:val="00D012F3"/>
    <w:rsid w:val="00D0321E"/>
    <w:rsid w:val="00D06DD2"/>
    <w:rsid w:val="00D07D1E"/>
    <w:rsid w:val="00D120D7"/>
    <w:rsid w:val="00D134FC"/>
    <w:rsid w:val="00D14DC1"/>
    <w:rsid w:val="00D152AF"/>
    <w:rsid w:val="00D22792"/>
    <w:rsid w:val="00D2591F"/>
    <w:rsid w:val="00D27D14"/>
    <w:rsid w:val="00D31E39"/>
    <w:rsid w:val="00D3502F"/>
    <w:rsid w:val="00D3792C"/>
    <w:rsid w:val="00D413B2"/>
    <w:rsid w:val="00D417CC"/>
    <w:rsid w:val="00D44806"/>
    <w:rsid w:val="00D509C6"/>
    <w:rsid w:val="00D50F48"/>
    <w:rsid w:val="00D51639"/>
    <w:rsid w:val="00D5193C"/>
    <w:rsid w:val="00D51B19"/>
    <w:rsid w:val="00D52B53"/>
    <w:rsid w:val="00D558BD"/>
    <w:rsid w:val="00D57DA7"/>
    <w:rsid w:val="00D636A5"/>
    <w:rsid w:val="00D63F60"/>
    <w:rsid w:val="00D6646B"/>
    <w:rsid w:val="00D666FC"/>
    <w:rsid w:val="00D710CD"/>
    <w:rsid w:val="00D718D7"/>
    <w:rsid w:val="00D74C12"/>
    <w:rsid w:val="00D74C82"/>
    <w:rsid w:val="00D76A93"/>
    <w:rsid w:val="00D76F75"/>
    <w:rsid w:val="00D82040"/>
    <w:rsid w:val="00D852ED"/>
    <w:rsid w:val="00D856A6"/>
    <w:rsid w:val="00D86D49"/>
    <w:rsid w:val="00D87780"/>
    <w:rsid w:val="00D904B1"/>
    <w:rsid w:val="00D905C4"/>
    <w:rsid w:val="00D96702"/>
    <w:rsid w:val="00D97096"/>
    <w:rsid w:val="00D976E4"/>
    <w:rsid w:val="00DA0EC3"/>
    <w:rsid w:val="00DA1B01"/>
    <w:rsid w:val="00DA2881"/>
    <w:rsid w:val="00DA3535"/>
    <w:rsid w:val="00DA3E89"/>
    <w:rsid w:val="00DA5131"/>
    <w:rsid w:val="00DA6433"/>
    <w:rsid w:val="00DB08FF"/>
    <w:rsid w:val="00DB4B24"/>
    <w:rsid w:val="00DB5943"/>
    <w:rsid w:val="00DB6F43"/>
    <w:rsid w:val="00DC3125"/>
    <w:rsid w:val="00DC37C9"/>
    <w:rsid w:val="00DC4499"/>
    <w:rsid w:val="00DC487D"/>
    <w:rsid w:val="00DC6BA2"/>
    <w:rsid w:val="00DC7ADC"/>
    <w:rsid w:val="00DD0D3B"/>
    <w:rsid w:val="00DD4839"/>
    <w:rsid w:val="00DD516E"/>
    <w:rsid w:val="00DD6BAD"/>
    <w:rsid w:val="00DD7955"/>
    <w:rsid w:val="00DE023A"/>
    <w:rsid w:val="00DE2B44"/>
    <w:rsid w:val="00DE38B3"/>
    <w:rsid w:val="00DE5094"/>
    <w:rsid w:val="00DE73C2"/>
    <w:rsid w:val="00DF0851"/>
    <w:rsid w:val="00DF10ED"/>
    <w:rsid w:val="00DF1A57"/>
    <w:rsid w:val="00DF603F"/>
    <w:rsid w:val="00DF71B3"/>
    <w:rsid w:val="00E00565"/>
    <w:rsid w:val="00E0062E"/>
    <w:rsid w:val="00E01042"/>
    <w:rsid w:val="00E010DF"/>
    <w:rsid w:val="00E02717"/>
    <w:rsid w:val="00E0630F"/>
    <w:rsid w:val="00E11667"/>
    <w:rsid w:val="00E1168F"/>
    <w:rsid w:val="00E11960"/>
    <w:rsid w:val="00E11C8A"/>
    <w:rsid w:val="00E13475"/>
    <w:rsid w:val="00E13F26"/>
    <w:rsid w:val="00E143C0"/>
    <w:rsid w:val="00E156DD"/>
    <w:rsid w:val="00E211D8"/>
    <w:rsid w:val="00E23073"/>
    <w:rsid w:val="00E25D0C"/>
    <w:rsid w:val="00E27921"/>
    <w:rsid w:val="00E32BA1"/>
    <w:rsid w:val="00E35CE0"/>
    <w:rsid w:val="00E35DB9"/>
    <w:rsid w:val="00E370F4"/>
    <w:rsid w:val="00E37617"/>
    <w:rsid w:val="00E37952"/>
    <w:rsid w:val="00E37ECA"/>
    <w:rsid w:val="00E41C1E"/>
    <w:rsid w:val="00E42DB3"/>
    <w:rsid w:val="00E430D5"/>
    <w:rsid w:val="00E44AAB"/>
    <w:rsid w:val="00E45926"/>
    <w:rsid w:val="00E51C55"/>
    <w:rsid w:val="00E55B33"/>
    <w:rsid w:val="00E56FF5"/>
    <w:rsid w:val="00E60BAC"/>
    <w:rsid w:val="00E6166A"/>
    <w:rsid w:val="00E66856"/>
    <w:rsid w:val="00E668E9"/>
    <w:rsid w:val="00E66AEA"/>
    <w:rsid w:val="00E705D5"/>
    <w:rsid w:val="00E70E0F"/>
    <w:rsid w:val="00E72B7C"/>
    <w:rsid w:val="00E746C7"/>
    <w:rsid w:val="00E7681C"/>
    <w:rsid w:val="00E82873"/>
    <w:rsid w:val="00E82F22"/>
    <w:rsid w:val="00E850D1"/>
    <w:rsid w:val="00E858F4"/>
    <w:rsid w:val="00E92171"/>
    <w:rsid w:val="00E93A18"/>
    <w:rsid w:val="00E94641"/>
    <w:rsid w:val="00E97F8B"/>
    <w:rsid w:val="00EA0A7B"/>
    <w:rsid w:val="00EA0F5C"/>
    <w:rsid w:val="00EA1F2D"/>
    <w:rsid w:val="00EA24F6"/>
    <w:rsid w:val="00EA5C09"/>
    <w:rsid w:val="00EB0D8A"/>
    <w:rsid w:val="00EB1858"/>
    <w:rsid w:val="00EB1F17"/>
    <w:rsid w:val="00EB28B9"/>
    <w:rsid w:val="00EB60DE"/>
    <w:rsid w:val="00EC1C3B"/>
    <w:rsid w:val="00EC588A"/>
    <w:rsid w:val="00EC6343"/>
    <w:rsid w:val="00EC7BB0"/>
    <w:rsid w:val="00ED0905"/>
    <w:rsid w:val="00ED16E7"/>
    <w:rsid w:val="00ED18D5"/>
    <w:rsid w:val="00ED239E"/>
    <w:rsid w:val="00ED28D4"/>
    <w:rsid w:val="00ED368E"/>
    <w:rsid w:val="00ED48D3"/>
    <w:rsid w:val="00ED6422"/>
    <w:rsid w:val="00ED67A2"/>
    <w:rsid w:val="00EE03C6"/>
    <w:rsid w:val="00EE2DD1"/>
    <w:rsid w:val="00EE408D"/>
    <w:rsid w:val="00EE57D5"/>
    <w:rsid w:val="00EE6754"/>
    <w:rsid w:val="00EE6791"/>
    <w:rsid w:val="00EE7900"/>
    <w:rsid w:val="00EE7997"/>
    <w:rsid w:val="00EF27AC"/>
    <w:rsid w:val="00EF27C7"/>
    <w:rsid w:val="00EF438B"/>
    <w:rsid w:val="00EF47C1"/>
    <w:rsid w:val="00EF4AC5"/>
    <w:rsid w:val="00F01CDB"/>
    <w:rsid w:val="00F040A5"/>
    <w:rsid w:val="00F05278"/>
    <w:rsid w:val="00F05E58"/>
    <w:rsid w:val="00F0669C"/>
    <w:rsid w:val="00F068D3"/>
    <w:rsid w:val="00F06B8F"/>
    <w:rsid w:val="00F13BFB"/>
    <w:rsid w:val="00F16CE3"/>
    <w:rsid w:val="00F16FE8"/>
    <w:rsid w:val="00F17D10"/>
    <w:rsid w:val="00F21A19"/>
    <w:rsid w:val="00F21DBC"/>
    <w:rsid w:val="00F21EBA"/>
    <w:rsid w:val="00F22D95"/>
    <w:rsid w:val="00F23C0B"/>
    <w:rsid w:val="00F244EA"/>
    <w:rsid w:val="00F25B24"/>
    <w:rsid w:val="00F270AB"/>
    <w:rsid w:val="00F30560"/>
    <w:rsid w:val="00F30D97"/>
    <w:rsid w:val="00F31372"/>
    <w:rsid w:val="00F34D9F"/>
    <w:rsid w:val="00F37254"/>
    <w:rsid w:val="00F43844"/>
    <w:rsid w:val="00F43DFD"/>
    <w:rsid w:val="00F45C56"/>
    <w:rsid w:val="00F46B77"/>
    <w:rsid w:val="00F477D9"/>
    <w:rsid w:val="00F50787"/>
    <w:rsid w:val="00F50B4E"/>
    <w:rsid w:val="00F51235"/>
    <w:rsid w:val="00F515DA"/>
    <w:rsid w:val="00F57C08"/>
    <w:rsid w:val="00F62965"/>
    <w:rsid w:val="00F62E6F"/>
    <w:rsid w:val="00F6442D"/>
    <w:rsid w:val="00F671F8"/>
    <w:rsid w:val="00F67D21"/>
    <w:rsid w:val="00F71036"/>
    <w:rsid w:val="00F73E5C"/>
    <w:rsid w:val="00F7618A"/>
    <w:rsid w:val="00F77081"/>
    <w:rsid w:val="00F82C98"/>
    <w:rsid w:val="00F84527"/>
    <w:rsid w:val="00F84555"/>
    <w:rsid w:val="00F86C0C"/>
    <w:rsid w:val="00F90C84"/>
    <w:rsid w:val="00F94F56"/>
    <w:rsid w:val="00F94FA7"/>
    <w:rsid w:val="00F951FE"/>
    <w:rsid w:val="00FA1C57"/>
    <w:rsid w:val="00FA269D"/>
    <w:rsid w:val="00FA296A"/>
    <w:rsid w:val="00FA4B74"/>
    <w:rsid w:val="00FB658A"/>
    <w:rsid w:val="00FB7C45"/>
    <w:rsid w:val="00FC38EB"/>
    <w:rsid w:val="00FC7B72"/>
    <w:rsid w:val="00FD0937"/>
    <w:rsid w:val="00FD1479"/>
    <w:rsid w:val="00FD2560"/>
    <w:rsid w:val="00FD27AA"/>
    <w:rsid w:val="00FD2D1C"/>
    <w:rsid w:val="00FD5962"/>
    <w:rsid w:val="00FD5DB6"/>
    <w:rsid w:val="00FD61AD"/>
    <w:rsid w:val="00FE0319"/>
    <w:rsid w:val="00FE1559"/>
    <w:rsid w:val="00FE5ADB"/>
    <w:rsid w:val="00FE73A5"/>
    <w:rsid w:val="00FE7CC9"/>
    <w:rsid w:val="00FF0475"/>
    <w:rsid w:val="00FF5EA3"/>
    <w:rsid w:val="00FF6A72"/>
    <w:rsid w:val="00FF720D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707B"/>
  <w15:chartTrackingRefBased/>
  <w15:docId w15:val="{E35E661F-61E3-1844-9313-4425523C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EF4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4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B5"/>
  </w:style>
  <w:style w:type="paragraph" w:styleId="Footer">
    <w:name w:val="footer"/>
    <w:basedOn w:val="Normal"/>
    <w:link w:val="FooterChar"/>
    <w:uiPriority w:val="99"/>
    <w:unhideWhenUsed/>
    <w:rsid w:val="00A204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B5"/>
  </w:style>
  <w:style w:type="character" w:styleId="UnresolvedMention">
    <w:name w:val="Unresolved Mention"/>
    <w:basedOn w:val="DefaultParagraphFont"/>
    <w:uiPriority w:val="99"/>
    <w:semiHidden/>
    <w:unhideWhenUsed/>
    <w:rsid w:val="00C731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606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damasiimwe69@gmail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290B67E-A818-F545-BB32-314CFDAA4B62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%7b5290B67E-A818-F545-BB32-314CFDAA4B62%7dtf02786994.dotx</Template>
  <TotalTime>5</TotalTime>
  <Pages>1</Pages>
  <Words>2794</Words>
  <Characters>15929</Characters>
  <Application>Microsoft Office Word</Application>
  <DocSecurity>0</DocSecurity>
  <Lines>132</Lines>
  <Paragraphs>37</Paragraphs>
  <ScaleCrop>false</ScaleCrop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sadamasiimwe69@gmail.com</dc:creator>
  <cp:keywords/>
  <dc:description/>
  <cp:lastModifiedBy>sadamasiimwe69@gmail.com</cp:lastModifiedBy>
  <cp:revision>3</cp:revision>
  <dcterms:created xsi:type="dcterms:W3CDTF">2022-07-24T10:19:00Z</dcterms:created>
  <dcterms:modified xsi:type="dcterms:W3CDTF">2022-07-26T17:02:00Z</dcterms:modified>
</cp:coreProperties>
</file>